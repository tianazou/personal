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8C6A" w14:textId="49337C8C" w:rsidR="00954C20" w:rsidRDefault="00144E12" w:rsidP="008206DF">
      <w:pPr>
        <w:pStyle w:val="Heading1"/>
      </w:pPr>
      <w:bookmarkStart w:id="0" w:name="_Toc79675761"/>
      <w:bookmarkStart w:id="1" w:name="_Toc519606992"/>
      <w:bookmarkStart w:id="2" w:name="_Toc81985354"/>
      <w:r>
        <w:t>Program Specifications</w:t>
      </w:r>
      <w:bookmarkEnd w:id="2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835"/>
        <w:gridCol w:w="6235"/>
      </w:tblGrid>
      <w:tr w:rsidR="0069112E" w:rsidRPr="00226C99" w14:paraId="4D504F2E" w14:textId="77777777" w:rsidTr="00691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0A426250" w14:textId="116893C9" w:rsidR="0069112E" w:rsidRPr="00226C99" w:rsidRDefault="0069112E" w:rsidP="00144E1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26C99">
              <w:rPr>
                <w:b/>
                <w:bCs/>
                <w:color w:val="FFFFFF" w:themeColor="background1"/>
                <w:sz w:val="28"/>
                <w:szCs w:val="28"/>
              </w:rPr>
              <w:t xml:space="preserve">Project </w:t>
            </w:r>
            <w:r w:rsidR="00226C99" w:rsidRPr="00226C99">
              <w:rPr>
                <w:b/>
                <w:bCs/>
                <w:color w:val="FFFFFF" w:themeColor="background1"/>
                <w:sz w:val="28"/>
                <w:szCs w:val="28"/>
              </w:rPr>
              <w:t>Name:</w:t>
            </w:r>
          </w:p>
        </w:tc>
        <w:tc>
          <w:tcPr>
            <w:tcW w:w="6235" w:type="dxa"/>
          </w:tcPr>
          <w:p w14:paraId="2FC25554" w14:textId="54ACF691" w:rsidR="0069112E" w:rsidRPr="00226C99" w:rsidRDefault="00132AD7" w:rsidP="00144E1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Simple</w:t>
            </w:r>
            <w:r w:rsidR="0069112E" w:rsidRPr="00226C99">
              <w:rPr>
                <w:b/>
                <w:bCs/>
                <w:color w:val="FFFFFF" w:themeColor="background1"/>
                <w:sz w:val="28"/>
                <w:szCs w:val="28"/>
              </w:rPr>
              <w:t>Login</w:t>
            </w:r>
            <w:proofErr w:type="spellEnd"/>
          </w:p>
        </w:tc>
      </w:tr>
      <w:tr w:rsidR="00FD6DF5" w14:paraId="43A93DEF" w14:textId="77777777" w:rsidTr="0069112E">
        <w:tc>
          <w:tcPr>
            <w:tcW w:w="2835" w:type="dxa"/>
          </w:tcPr>
          <w:p w14:paraId="0E1D2DD3" w14:textId="6D07D170" w:rsidR="00FD6DF5" w:rsidRPr="0069112E" w:rsidRDefault="00FD6DF5" w:rsidP="00144E12">
            <w:pPr>
              <w:rPr>
                <w:color w:val="auto"/>
              </w:rPr>
            </w:pPr>
            <w:r>
              <w:rPr>
                <w:color w:val="auto"/>
              </w:rPr>
              <w:t>Programmer:</w:t>
            </w:r>
          </w:p>
        </w:tc>
        <w:tc>
          <w:tcPr>
            <w:tcW w:w="6235" w:type="dxa"/>
          </w:tcPr>
          <w:p w14:paraId="1073C069" w14:textId="77777777" w:rsidR="00FD6DF5" w:rsidRDefault="00FD6DF5" w:rsidP="00144E12"/>
        </w:tc>
      </w:tr>
      <w:tr w:rsidR="00FD6DF5" w14:paraId="7B0B0997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02EB22AE" w14:textId="66F32213" w:rsidR="00FD6DF5" w:rsidRPr="0069112E" w:rsidRDefault="00FD6DF5" w:rsidP="00144E12">
            <w:pPr>
              <w:rPr>
                <w:color w:val="auto"/>
              </w:rPr>
            </w:pPr>
            <w:r>
              <w:rPr>
                <w:color w:val="auto"/>
              </w:rPr>
              <w:t>Supervisor:</w:t>
            </w:r>
          </w:p>
        </w:tc>
        <w:tc>
          <w:tcPr>
            <w:tcW w:w="6235" w:type="dxa"/>
          </w:tcPr>
          <w:p w14:paraId="119E2556" w14:textId="5AB83FCF" w:rsidR="00FD6DF5" w:rsidRDefault="00FD6DF5" w:rsidP="00144E12">
            <w:r>
              <w:t>Christina Kaiser, Software Development Team Leader</w:t>
            </w:r>
          </w:p>
        </w:tc>
      </w:tr>
      <w:tr w:rsidR="0069112E" w14:paraId="0AA9D480" w14:textId="77777777" w:rsidTr="0069112E">
        <w:tc>
          <w:tcPr>
            <w:tcW w:w="2835" w:type="dxa"/>
          </w:tcPr>
          <w:p w14:paraId="1CFA857C" w14:textId="380912CA" w:rsidR="0069112E" w:rsidRDefault="0069112E" w:rsidP="00144E12">
            <w:r w:rsidRPr="0069112E">
              <w:rPr>
                <w:color w:val="auto"/>
              </w:rPr>
              <w:t>Purpose of program:</w:t>
            </w:r>
          </w:p>
        </w:tc>
        <w:tc>
          <w:tcPr>
            <w:tcW w:w="6235" w:type="dxa"/>
          </w:tcPr>
          <w:p w14:paraId="51DF9D7E" w14:textId="77777777" w:rsidR="0069112E" w:rsidRDefault="0069112E" w:rsidP="00144E12"/>
        </w:tc>
      </w:tr>
      <w:tr w:rsidR="0069112E" w14:paraId="51B225A7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3049F14B" w14:textId="163F4279" w:rsidR="0069112E" w:rsidRDefault="0069112E" w:rsidP="00144E12">
            <w:r>
              <w:t>Programming language:</w:t>
            </w:r>
          </w:p>
        </w:tc>
        <w:tc>
          <w:tcPr>
            <w:tcW w:w="6235" w:type="dxa"/>
          </w:tcPr>
          <w:p w14:paraId="1FBA85F7" w14:textId="77777777" w:rsidR="0069112E" w:rsidRDefault="0069112E" w:rsidP="00144E12"/>
        </w:tc>
      </w:tr>
      <w:tr w:rsidR="0069112E" w14:paraId="54E6EC52" w14:textId="77777777" w:rsidTr="0069112E">
        <w:tc>
          <w:tcPr>
            <w:tcW w:w="2835" w:type="dxa"/>
          </w:tcPr>
          <w:p w14:paraId="3A5B581A" w14:textId="281C7D08" w:rsidR="0069112E" w:rsidRDefault="0069112E" w:rsidP="00144E12">
            <w:r>
              <w:t>Software to be used:</w:t>
            </w:r>
          </w:p>
        </w:tc>
        <w:tc>
          <w:tcPr>
            <w:tcW w:w="6235" w:type="dxa"/>
          </w:tcPr>
          <w:p w14:paraId="5D4FAE84" w14:textId="77777777" w:rsidR="0069112E" w:rsidRDefault="0069112E" w:rsidP="00144E12"/>
        </w:tc>
      </w:tr>
      <w:tr w:rsidR="0069112E" w14:paraId="3F44E220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7DFA02AD" w14:textId="77777777" w:rsidR="0069112E" w:rsidRDefault="0069112E" w:rsidP="00144E12">
            <w:r>
              <w:t>Project brief:</w:t>
            </w:r>
          </w:p>
          <w:p w14:paraId="3A04F4FC" w14:textId="6BB84E80" w:rsidR="0069112E" w:rsidRPr="0069112E" w:rsidRDefault="0069112E" w:rsidP="00144E12">
            <w:pPr>
              <w:rPr>
                <w:i/>
                <w:iCs/>
              </w:rPr>
            </w:pPr>
            <w:r w:rsidRPr="0069112E">
              <w:rPr>
                <w:i/>
                <w:iCs/>
                <w:sz w:val="20"/>
                <w:szCs w:val="18"/>
              </w:rPr>
              <w:t>Simple English description of the program to be created</w:t>
            </w:r>
            <w:r w:rsidR="00FD6DF5">
              <w:rPr>
                <w:i/>
                <w:iCs/>
                <w:sz w:val="20"/>
                <w:szCs w:val="18"/>
              </w:rPr>
              <w:t xml:space="preserve"> (maximum 50 words)</w:t>
            </w:r>
          </w:p>
        </w:tc>
        <w:tc>
          <w:tcPr>
            <w:tcW w:w="6235" w:type="dxa"/>
          </w:tcPr>
          <w:p w14:paraId="6B37304D" w14:textId="77777777" w:rsidR="0069112E" w:rsidRDefault="0069112E" w:rsidP="00144E12"/>
        </w:tc>
      </w:tr>
    </w:tbl>
    <w:p w14:paraId="62BC3213" w14:textId="77777777" w:rsidR="0069112E" w:rsidRPr="00954C20" w:rsidRDefault="0069112E" w:rsidP="00144E12"/>
    <w:p w14:paraId="35754BE0" w14:textId="77777777" w:rsidR="00226C99" w:rsidRDefault="00226C99">
      <w:pPr>
        <w:keepLines w:val="0"/>
        <w:spacing w:before="0" w:after="0" w:line="240" w:lineRule="auto"/>
      </w:pPr>
      <w:r>
        <w:br w:type="page"/>
      </w:r>
    </w:p>
    <w:p w14:paraId="6FEC8FD6" w14:textId="77777777" w:rsidR="00226C99" w:rsidRDefault="00226C99" w:rsidP="00226C99">
      <w:pPr>
        <w:pStyle w:val="Heading3"/>
        <w:jc w:val="center"/>
      </w:pPr>
      <w:r>
        <w:lastRenderedPageBreak/>
        <w:t>Table of Contents</w:t>
      </w:r>
    </w:p>
    <w:p w14:paraId="0F2ED492" w14:textId="358433EC" w:rsidR="000E0B43" w:rsidRDefault="00226C99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"Heading 1,1,Form 1Section Title,2" </w:instrText>
      </w:r>
      <w:r>
        <w:rPr>
          <w:lang w:val="en-US"/>
        </w:rPr>
        <w:fldChar w:fldCharType="separate"/>
      </w:r>
      <w:hyperlink w:anchor="_Toc81985354" w:history="1">
        <w:r w:rsidR="000E0B43" w:rsidRPr="00361565">
          <w:rPr>
            <w:rStyle w:val="Hyperlink"/>
          </w:rPr>
          <w:t>Program Specifications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_Toc81985354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</w:t>
        </w:r>
        <w:r w:rsidR="000E0B43">
          <w:rPr>
            <w:webHidden/>
          </w:rPr>
          <w:fldChar w:fldCharType="end"/>
        </w:r>
      </w:hyperlink>
    </w:p>
    <w:p w14:paraId="129D918D" w14:textId="421A39D3" w:rsidR="000E0B43" w:rsidRDefault="000E0B43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5" w:history="1">
        <w:r w:rsidRPr="00361565">
          <w:rPr>
            <w:rStyle w:val="Hyperlink"/>
            <w:noProof/>
          </w:rPr>
          <w:t>Coding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E57DA7" w14:textId="00A35850" w:rsidR="000E0B43" w:rsidRDefault="000E0B43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6" w:history="1">
        <w:r w:rsidRPr="00361565">
          <w:rPr>
            <w:rStyle w:val="Hyperlink"/>
            <w:noProof/>
          </w:rPr>
          <w:t>Data Library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1248AF" w14:textId="4B4FC079" w:rsidR="000E0B43" w:rsidRDefault="000E0B43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7" w:history="1">
        <w:r w:rsidRPr="00361565">
          <w:rPr>
            <w:rStyle w:val="Hyperlink"/>
            <w:noProof/>
          </w:rPr>
          <w:t>Variable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7B3353" w14:textId="6F0453C4" w:rsidR="000E0B43" w:rsidRDefault="000E0B43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8" w:history="1">
        <w:r w:rsidRPr="00361565">
          <w:rPr>
            <w:rStyle w:val="Hyperlink"/>
            <w:noProof/>
          </w:rPr>
          <w:t>Program Test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6CB127" w14:textId="6904BA6C" w:rsidR="000E0B43" w:rsidRDefault="000E0B43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9" w:history="1">
        <w:r w:rsidRPr="00361565">
          <w:rPr>
            <w:rStyle w:val="Hyperlink"/>
            <w:noProof/>
          </w:rPr>
          <w:t>Program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D4C8E9" w14:textId="3D92C7D0" w:rsidR="000E0B43" w:rsidRDefault="000E0B43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0" w:history="1">
        <w:r w:rsidRPr="00361565">
          <w:rPr>
            <w:rStyle w:val="Hyperlink"/>
            <w:noProof/>
          </w:rPr>
          <w:t>Program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2C5EC6" w14:textId="296B74BC" w:rsidR="000E0B43" w:rsidRDefault="000E0B43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1" w:history="1">
        <w:r w:rsidRPr="00361565">
          <w:rPr>
            <w:rStyle w:val="Hyperlink"/>
          </w:rPr>
          <w:t>Software Test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_Toc81985361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43C9A63" w14:textId="6AF7D9B3" w:rsidR="000E0B43" w:rsidRDefault="000E0B43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2" w:history="1">
        <w:r w:rsidRPr="0036156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FB943E" w14:textId="2AE524C0" w:rsidR="000E0B43" w:rsidRDefault="000E0B43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3" w:history="1">
        <w:r w:rsidRPr="00361565">
          <w:rPr>
            <w:rStyle w:val="Hyperlink"/>
            <w:noProof/>
          </w:rPr>
          <w:t>Changes Required from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72E4EB" w14:textId="135CC22C" w:rsidR="000E0B43" w:rsidRDefault="000E0B43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4" w:history="1">
        <w:r w:rsidRPr="00361565">
          <w:rPr>
            <w:rStyle w:val="Hyperlink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C4CF68" w14:textId="519E1E31" w:rsidR="000E0B43" w:rsidRDefault="000E0B43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5" w:history="1">
        <w:r w:rsidRPr="00361565">
          <w:rPr>
            <w:rStyle w:val="Hyperlink"/>
            <w:noProof/>
          </w:rPr>
          <w:t>Software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_Toc81985365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559FEC" w14:textId="2DB1B922" w:rsidR="000E0B43" w:rsidRDefault="000E0B43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6" w:history="1">
        <w:r w:rsidRPr="00361565">
          <w:rPr>
            <w:rStyle w:val="Hyperlink"/>
          </w:rPr>
          <w:t>Programmer’s Checklist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_Toc81985366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FE50417" w14:textId="5EAB4902" w:rsidR="000E0B43" w:rsidRDefault="000E0B43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7" w:history="1">
        <w:r w:rsidRPr="00361565">
          <w:rPr>
            <w:rStyle w:val="Hyperlink"/>
          </w:rPr>
          <w:t>Software Final Approval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_Toc81985367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4D9D42B" w14:textId="2FDABACD" w:rsidR="00226C99" w:rsidRDefault="00226C99" w:rsidP="00226C99">
      <w:pPr>
        <w:rPr>
          <w:b/>
          <w:noProof/>
          <w:lang w:val="en-US"/>
        </w:rPr>
      </w:pPr>
      <w:r>
        <w:rPr>
          <w:b/>
          <w:noProof/>
          <w:lang w:val="en-US"/>
        </w:rPr>
        <w:fldChar w:fldCharType="end"/>
      </w:r>
    </w:p>
    <w:p w14:paraId="53AD438C" w14:textId="77777777" w:rsidR="00226C99" w:rsidRPr="00226C99" w:rsidRDefault="00226C99" w:rsidP="00226C99">
      <w:pPr>
        <w:rPr>
          <w:bCs/>
          <w:color w:val="8B0000"/>
          <w:lang w:val="en-US"/>
        </w:rPr>
      </w:pPr>
      <w:r w:rsidRPr="00226C99">
        <w:rPr>
          <w:bCs/>
          <w:noProof/>
          <w:color w:val="8B0000"/>
          <w:lang w:val="en-US"/>
        </w:rPr>
        <w:t>[When you have completed your report, select the table (above) and press F9 to update the entire table. Once done, delete this text]</w:t>
      </w:r>
    </w:p>
    <w:p w14:paraId="3905281A" w14:textId="77777777" w:rsidR="00226C99" w:rsidRDefault="00226C99" w:rsidP="00226C99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  <w:r>
        <w:br w:type="page"/>
      </w:r>
    </w:p>
    <w:p w14:paraId="5220709A" w14:textId="4A8AB747" w:rsidR="00FD6DF5" w:rsidRDefault="00FD6DF5" w:rsidP="00FD6DF5">
      <w:pPr>
        <w:pStyle w:val="Form1SectionTitle"/>
      </w:pPr>
      <w:bookmarkStart w:id="3" w:name="_Toc81985355"/>
      <w:r>
        <w:lastRenderedPageBreak/>
        <w:t xml:space="preserve">Coding </w:t>
      </w:r>
      <w:r w:rsidR="00C47D18">
        <w:t>Rules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2"/>
      </w:tblGrid>
      <w:tr w:rsidR="00FD6DF5" w:rsidRPr="00FD6DF5" w14:paraId="077024EA" w14:textId="77777777" w:rsidTr="00FD6DF5">
        <w:tc>
          <w:tcPr>
            <w:tcW w:w="4248" w:type="dxa"/>
            <w:shd w:val="clear" w:color="auto" w:fill="424754"/>
          </w:tcPr>
          <w:p w14:paraId="5BAA4587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Rule</w:t>
            </w:r>
          </w:p>
        </w:tc>
        <w:tc>
          <w:tcPr>
            <w:tcW w:w="4812" w:type="dxa"/>
            <w:shd w:val="clear" w:color="auto" w:fill="424754"/>
          </w:tcPr>
          <w:p w14:paraId="2E3A237C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Brief explanation of rule</w:t>
            </w:r>
          </w:p>
        </w:tc>
      </w:tr>
      <w:tr w:rsidR="00FD6DF5" w14:paraId="4C303E66" w14:textId="77777777" w:rsidTr="00571261">
        <w:tc>
          <w:tcPr>
            <w:tcW w:w="4248" w:type="dxa"/>
          </w:tcPr>
          <w:p w14:paraId="7444E8D1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12A48287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5770697B" w14:textId="77777777" w:rsidTr="00571261">
        <w:tc>
          <w:tcPr>
            <w:tcW w:w="4248" w:type="dxa"/>
          </w:tcPr>
          <w:p w14:paraId="71D6A239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521A565F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2D838A8A" w14:textId="77777777" w:rsidTr="00571261">
        <w:tc>
          <w:tcPr>
            <w:tcW w:w="4248" w:type="dxa"/>
          </w:tcPr>
          <w:p w14:paraId="0E8B6DE7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1603DEB5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19F21098" w14:textId="77777777" w:rsidTr="00571261">
        <w:tc>
          <w:tcPr>
            <w:tcW w:w="4248" w:type="dxa"/>
          </w:tcPr>
          <w:p w14:paraId="2A66A03C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3E1DD7F1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7F8A32C2" w14:textId="77777777" w:rsidTr="00571261">
        <w:tc>
          <w:tcPr>
            <w:tcW w:w="4248" w:type="dxa"/>
          </w:tcPr>
          <w:p w14:paraId="76735B1A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427AE404" w14:textId="77777777" w:rsidR="00FD6DF5" w:rsidRDefault="00FD6DF5" w:rsidP="000D2735">
            <w:pPr>
              <w:spacing w:before="120" w:after="120" w:line="276" w:lineRule="auto"/>
            </w:pPr>
          </w:p>
        </w:tc>
      </w:tr>
    </w:tbl>
    <w:p w14:paraId="26CAB2EC" w14:textId="71A00FC1" w:rsidR="00FD6DF5" w:rsidRDefault="00FD6DF5" w:rsidP="00FD6DF5">
      <w:pPr>
        <w:pStyle w:val="Form1SectionTitle"/>
      </w:pPr>
      <w:bookmarkStart w:id="4" w:name="_Toc81985356"/>
      <w:r>
        <w:t xml:space="preserve">Data </w:t>
      </w:r>
      <w:r w:rsidR="00C47D18">
        <w:t>Library Variables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2"/>
      </w:tblGrid>
      <w:tr w:rsidR="00FD6DF5" w:rsidRPr="00FD6DF5" w14:paraId="0A9EA7AC" w14:textId="77777777" w:rsidTr="00FD6DF5">
        <w:tc>
          <w:tcPr>
            <w:tcW w:w="4248" w:type="dxa"/>
            <w:shd w:val="clear" w:color="auto" w:fill="424754"/>
          </w:tcPr>
          <w:p w14:paraId="0A0F783D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Variable name</w:t>
            </w:r>
          </w:p>
        </w:tc>
        <w:tc>
          <w:tcPr>
            <w:tcW w:w="4812" w:type="dxa"/>
            <w:shd w:val="clear" w:color="auto" w:fill="424754"/>
          </w:tcPr>
          <w:p w14:paraId="0E84758F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How variable will be used</w:t>
            </w:r>
          </w:p>
        </w:tc>
      </w:tr>
      <w:tr w:rsidR="00FD6DF5" w14:paraId="5CE07DEC" w14:textId="77777777" w:rsidTr="00571261">
        <w:tc>
          <w:tcPr>
            <w:tcW w:w="4248" w:type="dxa"/>
          </w:tcPr>
          <w:p w14:paraId="03933838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41E081CD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7F96FFB3" w14:textId="77777777" w:rsidTr="00571261">
        <w:tc>
          <w:tcPr>
            <w:tcW w:w="4248" w:type="dxa"/>
          </w:tcPr>
          <w:p w14:paraId="2B4BA884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108CAB5E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D9304EB" w14:textId="77777777" w:rsidTr="00571261">
        <w:tc>
          <w:tcPr>
            <w:tcW w:w="4248" w:type="dxa"/>
          </w:tcPr>
          <w:p w14:paraId="5EDC6BF7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4926B8F9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3BED7E0D" w14:textId="77777777" w:rsidTr="00571261">
        <w:tc>
          <w:tcPr>
            <w:tcW w:w="4248" w:type="dxa"/>
          </w:tcPr>
          <w:p w14:paraId="3C308AC1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2D47F0CC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CFF1E71" w14:textId="77777777" w:rsidTr="00571261">
        <w:tc>
          <w:tcPr>
            <w:tcW w:w="4248" w:type="dxa"/>
          </w:tcPr>
          <w:p w14:paraId="21099E8D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09145B4C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8A43558" w14:textId="77777777" w:rsidTr="00571261">
        <w:tc>
          <w:tcPr>
            <w:tcW w:w="4248" w:type="dxa"/>
          </w:tcPr>
          <w:p w14:paraId="123FB8DC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31A3814D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6D910A3" w14:textId="77777777" w:rsidTr="00571261">
        <w:tc>
          <w:tcPr>
            <w:tcW w:w="4248" w:type="dxa"/>
          </w:tcPr>
          <w:p w14:paraId="7E9F7105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45BFB6EA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352F84ED" w14:textId="77777777" w:rsidTr="00571261">
        <w:tc>
          <w:tcPr>
            <w:tcW w:w="4248" w:type="dxa"/>
          </w:tcPr>
          <w:p w14:paraId="3060310E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7546B8E1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136045A7" w14:textId="77777777" w:rsidTr="00571261">
        <w:tc>
          <w:tcPr>
            <w:tcW w:w="4248" w:type="dxa"/>
          </w:tcPr>
          <w:p w14:paraId="7B0B553B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7CD1B02A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1E959A86" w14:textId="77777777" w:rsidTr="00571261">
        <w:tc>
          <w:tcPr>
            <w:tcW w:w="4248" w:type="dxa"/>
          </w:tcPr>
          <w:p w14:paraId="6F5CDE06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58BE7B86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5EDBAF29" w14:textId="77777777" w:rsidTr="00571261">
        <w:tc>
          <w:tcPr>
            <w:tcW w:w="4248" w:type="dxa"/>
          </w:tcPr>
          <w:p w14:paraId="6C55CE29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32D2DFAD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5292C442" w14:textId="77777777" w:rsidTr="00571261">
        <w:tc>
          <w:tcPr>
            <w:tcW w:w="4248" w:type="dxa"/>
          </w:tcPr>
          <w:p w14:paraId="2CDBA464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013E6AC5" w14:textId="77777777" w:rsidR="00FD6DF5" w:rsidRDefault="00FD6DF5" w:rsidP="00571261">
            <w:pPr>
              <w:spacing w:before="0" w:line="276" w:lineRule="auto"/>
            </w:pPr>
          </w:p>
        </w:tc>
      </w:tr>
    </w:tbl>
    <w:p w14:paraId="4E370F88" w14:textId="1CFF7E35" w:rsidR="00FD6DF5" w:rsidRDefault="00FD6DF5" w:rsidP="00FD6DF5">
      <w:pPr>
        <w:pStyle w:val="Form1SectionTitle"/>
      </w:pPr>
      <w:bookmarkStart w:id="5" w:name="_Toc81985357"/>
      <w:r>
        <w:lastRenderedPageBreak/>
        <w:t>Variable Scope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12"/>
      </w:tblGrid>
      <w:tr w:rsidR="00282F96" w:rsidRPr="00C47D18" w14:paraId="23112269" w14:textId="77777777" w:rsidTr="00282F96">
        <w:tc>
          <w:tcPr>
            <w:tcW w:w="2830" w:type="dxa"/>
            <w:shd w:val="clear" w:color="auto" w:fill="424754"/>
          </w:tcPr>
          <w:p w14:paraId="28ADA444" w14:textId="77777777" w:rsidR="00282F96" w:rsidRPr="00C47D18" w:rsidRDefault="00282F96" w:rsidP="00C47D18">
            <w:pPr>
              <w:widowControl/>
              <w:rPr>
                <w:b/>
                <w:bCs/>
                <w:color w:val="FFFFFF" w:themeColor="background1"/>
              </w:rPr>
            </w:pPr>
            <w:r w:rsidRPr="00C47D18">
              <w:rPr>
                <w:b/>
                <w:bCs/>
                <w:color w:val="FFFFFF" w:themeColor="background1"/>
              </w:rPr>
              <w:t>Scope</w:t>
            </w:r>
          </w:p>
        </w:tc>
        <w:tc>
          <w:tcPr>
            <w:tcW w:w="5812" w:type="dxa"/>
            <w:shd w:val="clear" w:color="auto" w:fill="424754"/>
          </w:tcPr>
          <w:p w14:paraId="28838E82" w14:textId="00F333CD" w:rsidR="00282F96" w:rsidRPr="00C47D18" w:rsidRDefault="00282F96" w:rsidP="00C47D18">
            <w:pPr>
              <w:widowControl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Variable Name</w:t>
            </w:r>
          </w:p>
        </w:tc>
      </w:tr>
      <w:tr w:rsidR="00282F96" w14:paraId="505CD2C4" w14:textId="77777777" w:rsidTr="00282F96">
        <w:sdt>
          <w:sdtPr>
            <w:rPr>
              <w:rStyle w:val="BodyChar"/>
            </w:rPr>
            <w:id w:val="-2018993186"/>
            <w:placeholder>
              <w:docPart w:val="09A228287C1A4CA8A60DB508A79F8846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361E0EC" w14:textId="77777777" w:rsidR="00282F96" w:rsidRDefault="00282F96" w:rsidP="00571261">
                <w:pPr>
                  <w:spacing w:before="0" w:line="276" w:lineRule="auto"/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CFEA237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4B8DB89" w14:textId="77777777" w:rsidTr="00282F96">
        <w:sdt>
          <w:sdtPr>
            <w:rPr>
              <w:rStyle w:val="BodyChar"/>
            </w:rPr>
            <w:id w:val="1461996667"/>
            <w:placeholder>
              <w:docPart w:val="92EC8EB9EA3D40FDA9FA4FB7DC5EB8FE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40E864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0C41A91C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DB35E00" w14:textId="77777777" w:rsidTr="00282F96">
        <w:sdt>
          <w:sdtPr>
            <w:rPr>
              <w:rStyle w:val="BodyChar"/>
            </w:rPr>
            <w:id w:val="1487052557"/>
            <w:placeholder>
              <w:docPart w:val="3FDB65887D3345D7B09F77EECE3B263A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2CAE48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CAE972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D469DDD" w14:textId="77777777" w:rsidTr="00282F96">
        <w:sdt>
          <w:sdtPr>
            <w:rPr>
              <w:rStyle w:val="BodyChar"/>
            </w:rPr>
            <w:id w:val="1221172079"/>
            <w:placeholder>
              <w:docPart w:val="A41912531FE14327A8AB513F4BA12157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52A0FB9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79AA115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6718E1D" w14:textId="77777777" w:rsidTr="00282F96">
        <w:sdt>
          <w:sdtPr>
            <w:rPr>
              <w:rStyle w:val="BodyChar"/>
            </w:rPr>
            <w:id w:val="-2115201048"/>
            <w:placeholder>
              <w:docPart w:val="B41BB21E232F4D37AFABEF574D102736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922E85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B37851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9E38F7D" w14:textId="77777777" w:rsidTr="00282F96">
        <w:sdt>
          <w:sdtPr>
            <w:rPr>
              <w:rStyle w:val="BodyChar"/>
            </w:rPr>
            <w:id w:val="1601527086"/>
            <w:placeholder>
              <w:docPart w:val="627A880A89BE469D925B603DE9DD10F8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D65A2AF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4F1EFD99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339EC92A" w14:textId="77777777" w:rsidTr="00282F96">
        <w:sdt>
          <w:sdtPr>
            <w:rPr>
              <w:rStyle w:val="BodyChar"/>
            </w:rPr>
            <w:id w:val="800502828"/>
            <w:placeholder>
              <w:docPart w:val="DBD9DC874A6742DF826C0FF9087C40B7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7A045A8A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4125FD0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47010FA3" w14:textId="77777777" w:rsidTr="00282F96">
        <w:sdt>
          <w:sdtPr>
            <w:rPr>
              <w:rStyle w:val="BodyChar"/>
            </w:rPr>
            <w:id w:val="1666899284"/>
            <w:placeholder>
              <w:docPart w:val="DB2516B5D5BF4CDB9A2C02F1CFD88F74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D981BDC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7F71AB52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AE7D870" w14:textId="77777777" w:rsidTr="00282F96">
        <w:sdt>
          <w:sdtPr>
            <w:rPr>
              <w:rStyle w:val="BodyChar"/>
            </w:rPr>
            <w:id w:val="1105542491"/>
            <w:placeholder>
              <w:docPart w:val="195B206410854EC881C5BCB06ACBB7E3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EC1C3DF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A840BD1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9908FB0" w14:textId="77777777" w:rsidTr="00282F96">
        <w:sdt>
          <w:sdtPr>
            <w:rPr>
              <w:rStyle w:val="BodyChar"/>
            </w:rPr>
            <w:id w:val="642321457"/>
            <w:placeholder>
              <w:docPart w:val="620C7177832744A6869A1D354A2F5169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B670B8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B329894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8D5EADC" w14:textId="77777777" w:rsidTr="00282F96">
        <w:sdt>
          <w:sdtPr>
            <w:rPr>
              <w:rStyle w:val="BodyChar"/>
            </w:rPr>
            <w:id w:val="-106512479"/>
            <w:placeholder>
              <w:docPart w:val="9DC0D874D57941A59CD8CC612D1AD280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9E5061E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22862B3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975B668" w14:textId="77777777" w:rsidTr="00282F96">
        <w:sdt>
          <w:sdtPr>
            <w:rPr>
              <w:rStyle w:val="BodyChar"/>
            </w:rPr>
            <w:id w:val="1597357602"/>
            <w:placeholder>
              <w:docPart w:val="B09AC24C0878495E953D57E5B602670A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319FD3C3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B8BB183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AE5B967" w14:textId="77777777" w:rsidTr="00282F96">
        <w:sdt>
          <w:sdtPr>
            <w:rPr>
              <w:rStyle w:val="BodyChar"/>
            </w:rPr>
            <w:id w:val="2079166208"/>
            <w:placeholder>
              <w:docPart w:val="21ABC0580F734EFBB50D38A140CD456B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3E3A5E6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F603489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7AA5B788" w14:textId="77777777" w:rsidTr="00282F96">
        <w:sdt>
          <w:sdtPr>
            <w:rPr>
              <w:rStyle w:val="BodyChar"/>
            </w:rPr>
            <w:id w:val="1231659037"/>
            <w:placeholder>
              <w:docPart w:val="428C70E125BC4205B27AB79BECB18AC3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3A067A10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258582E5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3477D04" w14:textId="77777777" w:rsidTr="00282F96">
        <w:sdt>
          <w:sdtPr>
            <w:rPr>
              <w:rStyle w:val="BodyChar"/>
            </w:rPr>
            <w:id w:val="-927578046"/>
            <w:placeholder>
              <w:docPart w:val="94A36584F708431089E85907CD3B8FC9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27ED3E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694AD6C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3669AF26" w14:textId="77777777" w:rsidTr="00282F96">
        <w:sdt>
          <w:sdtPr>
            <w:rPr>
              <w:rStyle w:val="BodyChar"/>
            </w:rPr>
            <w:id w:val="1807198876"/>
            <w:placeholder>
              <w:docPart w:val="C2DAD1595D1C44168572ED9AD51A5671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7893E77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D2347A6" w14:textId="77777777" w:rsidR="00282F96" w:rsidRDefault="00282F96" w:rsidP="00571261">
            <w:pPr>
              <w:spacing w:before="0" w:line="276" w:lineRule="auto"/>
            </w:pPr>
          </w:p>
        </w:tc>
      </w:tr>
    </w:tbl>
    <w:p w14:paraId="54A0DADB" w14:textId="0EADFC6F" w:rsidR="00C47D18" w:rsidRDefault="00C47D18" w:rsidP="00954C20"/>
    <w:p w14:paraId="43B9F309" w14:textId="77777777" w:rsidR="00C47D18" w:rsidRDefault="00C47D18">
      <w:pPr>
        <w:keepLines w:val="0"/>
        <w:spacing w:before="0" w:after="0" w:line="240" w:lineRule="auto"/>
      </w:pPr>
      <w:r>
        <w:br w:type="page"/>
      </w:r>
    </w:p>
    <w:p w14:paraId="28402A1C" w14:textId="77DF6D03" w:rsidR="00C47D18" w:rsidRDefault="00C47D18" w:rsidP="00C47D18">
      <w:pPr>
        <w:pStyle w:val="Form1SectionTitle"/>
      </w:pPr>
      <w:bookmarkStart w:id="6" w:name="_Toc81985358"/>
      <w:r>
        <w:lastRenderedPageBreak/>
        <w:t>Program Test Data</w:t>
      </w:r>
      <w:bookmarkEnd w:id="6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127"/>
        <w:gridCol w:w="6943"/>
      </w:tblGrid>
      <w:tr w:rsidR="009133A0" w:rsidRPr="0082016D" w14:paraId="036984FA" w14:textId="77777777" w:rsidTr="00742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14:paraId="2D62CE3F" w14:textId="77777777" w:rsidR="009133A0" w:rsidRPr="0082016D" w:rsidRDefault="009133A0" w:rsidP="007421B7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Username</w:t>
            </w:r>
          </w:p>
        </w:tc>
        <w:tc>
          <w:tcPr>
            <w:tcW w:w="6943" w:type="dxa"/>
          </w:tcPr>
          <w:p w14:paraId="428F02C1" w14:textId="77777777" w:rsidR="009133A0" w:rsidRPr="0082016D" w:rsidRDefault="009133A0" w:rsidP="007421B7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9133A0" w:rsidRPr="00647E58" w14:paraId="164858F5" w14:textId="77777777" w:rsidTr="007421B7">
        <w:tc>
          <w:tcPr>
            <w:tcW w:w="2127" w:type="dxa"/>
          </w:tcPr>
          <w:p w14:paraId="021F1CA7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fredsmart1</w:t>
            </w:r>
          </w:p>
        </w:tc>
        <w:tc>
          <w:tcPr>
            <w:tcW w:w="6943" w:type="dxa"/>
          </w:tcPr>
          <w:p w14:paraId="7E9ADE1F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12345678</w:t>
            </w:r>
          </w:p>
        </w:tc>
      </w:tr>
      <w:tr w:rsidR="009133A0" w14:paraId="17BA0DDC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708965A0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jrobertson4</w:t>
            </w:r>
          </w:p>
        </w:tc>
        <w:tc>
          <w:tcPr>
            <w:tcW w:w="6943" w:type="dxa"/>
          </w:tcPr>
          <w:p w14:paraId="620C94EC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r@=%8(_W=1</w:t>
            </w:r>
          </w:p>
        </w:tc>
      </w:tr>
      <w:tr w:rsidR="009133A0" w14:paraId="7C3F6EF1" w14:textId="77777777" w:rsidTr="007421B7">
        <w:tc>
          <w:tcPr>
            <w:tcW w:w="2127" w:type="dxa"/>
          </w:tcPr>
          <w:p w14:paraId="57B26884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bob101</w:t>
            </w:r>
          </w:p>
        </w:tc>
        <w:tc>
          <w:tcPr>
            <w:tcW w:w="6943" w:type="dxa"/>
          </w:tcPr>
          <w:p w14:paraId="7260879C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1234598</w:t>
            </w:r>
          </w:p>
        </w:tc>
      </w:tr>
      <w:tr w:rsidR="009133A0" w14:paraId="408D0F29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28901CBF" w14:textId="77777777" w:rsidR="009133A0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marcusw</w:t>
            </w:r>
            <w:proofErr w:type="spellEnd"/>
          </w:p>
        </w:tc>
        <w:tc>
          <w:tcPr>
            <w:tcW w:w="6943" w:type="dxa"/>
          </w:tcPr>
          <w:p w14:paraId="3BAB9557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3#tr@9dw%4</w:t>
            </w:r>
          </w:p>
        </w:tc>
      </w:tr>
      <w:tr w:rsidR="009133A0" w14:paraId="1DFE2ED3" w14:textId="77777777" w:rsidTr="007421B7">
        <w:tc>
          <w:tcPr>
            <w:tcW w:w="2127" w:type="dxa"/>
          </w:tcPr>
          <w:p w14:paraId="7E8B6897" w14:textId="77777777" w:rsidR="009133A0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popeyedd</w:t>
            </w:r>
            <w:proofErr w:type="spellEnd"/>
          </w:p>
        </w:tc>
        <w:tc>
          <w:tcPr>
            <w:tcW w:w="6943" w:type="dxa"/>
          </w:tcPr>
          <w:p w14:paraId="45385ABF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1989eidjce</w:t>
            </w:r>
          </w:p>
        </w:tc>
      </w:tr>
      <w:tr w:rsidR="009133A0" w14:paraId="75066D76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3B571B89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junkman00</w:t>
            </w:r>
          </w:p>
        </w:tc>
        <w:tc>
          <w:tcPr>
            <w:tcW w:w="6943" w:type="dxa"/>
          </w:tcPr>
          <w:p w14:paraId="17C82A2B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p3*(kd8&amp;ld</w:t>
            </w:r>
          </w:p>
        </w:tc>
      </w:tr>
      <w:tr w:rsidR="009133A0" w14:paraId="5DCD4831" w14:textId="77777777" w:rsidTr="007421B7">
        <w:tc>
          <w:tcPr>
            <w:tcW w:w="2127" w:type="dxa"/>
          </w:tcPr>
          <w:p w14:paraId="12A250C4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sbj2021</w:t>
            </w:r>
          </w:p>
        </w:tc>
        <w:tc>
          <w:tcPr>
            <w:tcW w:w="6943" w:type="dxa"/>
          </w:tcPr>
          <w:p w14:paraId="78011D48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$d5e(ep2(d</w:t>
            </w:r>
          </w:p>
        </w:tc>
      </w:tr>
      <w:tr w:rsidR="009133A0" w14:paraId="0A45E1F8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27577584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robotman</w:t>
            </w:r>
            <w:proofErr w:type="spellEnd"/>
          </w:p>
        </w:tc>
        <w:tc>
          <w:tcPr>
            <w:tcW w:w="6943" w:type="dxa"/>
          </w:tcPr>
          <w:p w14:paraId="61440A24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7777Spy007</w:t>
            </w:r>
          </w:p>
        </w:tc>
      </w:tr>
    </w:tbl>
    <w:p w14:paraId="70A0ACFC" w14:textId="77777777" w:rsidR="006C372C" w:rsidRDefault="006C372C" w:rsidP="00C47D18">
      <w:pPr>
        <w:rPr>
          <w:highlight w:val="yellow"/>
        </w:rPr>
      </w:pPr>
    </w:p>
    <w:p w14:paraId="2EA3D4F4" w14:textId="77777777" w:rsidR="00C47D18" w:rsidRDefault="00C47D18">
      <w:pPr>
        <w:keepLines w:val="0"/>
        <w:spacing w:before="0" w:after="0" w:line="240" w:lineRule="auto"/>
      </w:pPr>
    </w:p>
    <w:p w14:paraId="2D278B23" w14:textId="77777777" w:rsidR="000E0B43" w:rsidRDefault="000E0B43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  <w:r>
        <w:br w:type="page"/>
      </w:r>
    </w:p>
    <w:p w14:paraId="18AC8F97" w14:textId="379368C8" w:rsidR="00C47D18" w:rsidRDefault="00C47D18" w:rsidP="00C47D18">
      <w:pPr>
        <w:pStyle w:val="Form1SectionTitle"/>
      </w:pPr>
      <w:bookmarkStart w:id="7" w:name="_Toc81985359"/>
      <w:r>
        <w:lastRenderedPageBreak/>
        <w:t>Program Algorithm</w:t>
      </w:r>
      <w:bookmarkEnd w:id="7"/>
    </w:p>
    <w:p w14:paraId="1495A898" w14:textId="77858731" w:rsidR="00C47D18" w:rsidRPr="00226C99" w:rsidRDefault="000D2735" w:rsidP="00954C20">
      <w:pPr>
        <w:rPr>
          <w:color w:val="8B0000"/>
        </w:rPr>
      </w:pPr>
      <w:r w:rsidRPr="00226C99">
        <w:rPr>
          <w:color w:val="8B0000"/>
        </w:rPr>
        <w:t xml:space="preserve">[paste </w:t>
      </w:r>
      <w:r w:rsidR="00226C99" w:rsidRPr="00226C99">
        <w:rPr>
          <w:color w:val="8B0000"/>
        </w:rPr>
        <w:t xml:space="preserve">a </w:t>
      </w:r>
      <w:r w:rsidRPr="00226C99">
        <w:rPr>
          <w:color w:val="8B0000"/>
        </w:rPr>
        <w:t xml:space="preserve">copy of </w:t>
      </w:r>
      <w:r w:rsidR="00226C99" w:rsidRPr="00226C99">
        <w:rPr>
          <w:color w:val="8B0000"/>
        </w:rPr>
        <w:t xml:space="preserve">the </w:t>
      </w:r>
      <w:r w:rsidRPr="00226C99">
        <w:rPr>
          <w:color w:val="8B0000"/>
        </w:rPr>
        <w:t>pseudocode or flowchart here and delete this text]</w:t>
      </w:r>
    </w:p>
    <w:p w14:paraId="53A902A3" w14:textId="57C3E4BF" w:rsidR="000D2735" w:rsidRDefault="000D2735">
      <w:pPr>
        <w:keepLines w:val="0"/>
        <w:spacing w:before="0" w:after="0" w:line="240" w:lineRule="auto"/>
      </w:pPr>
      <w:r>
        <w:br w:type="page"/>
      </w:r>
    </w:p>
    <w:p w14:paraId="112B5C97" w14:textId="1FBA25A4" w:rsidR="00C47D18" w:rsidRDefault="00056BA9" w:rsidP="00056BA9">
      <w:pPr>
        <w:pStyle w:val="Form1SectionTitle"/>
      </w:pPr>
      <w:bookmarkStart w:id="8" w:name="_Toc81985360"/>
      <w:r>
        <w:lastRenderedPageBreak/>
        <w:t>Program Code</w:t>
      </w:r>
      <w:bookmarkEnd w:id="8"/>
    </w:p>
    <w:p w14:paraId="45338AFD" w14:textId="6B0275A6" w:rsidR="00056BA9" w:rsidRPr="00226C99" w:rsidRDefault="00056BA9" w:rsidP="00056BA9">
      <w:pPr>
        <w:rPr>
          <w:color w:val="8B0000"/>
        </w:rPr>
      </w:pPr>
      <w:r w:rsidRPr="00226C99">
        <w:rPr>
          <w:color w:val="8B0000"/>
        </w:rPr>
        <w:t xml:space="preserve">[paste </w:t>
      </w:r>
      <w:r w:rsidR="00226C99">
        <w:rPr>
          <w:color w:val="8B0000"/>
        </w:rPr>
        <w:t xml:space="preserve">a </w:t>
      </w:r>
      <w:r w:rsidRPr="00226C99">
        <w:rPr>
          <w:color w:val="8B0000"/>
        </w:rPr>
        <w:t>copy of program code</w:t>
      </w:r>
      <w:r w:rsidR="001F154C">
        <w:rPr>
          <w:color w:val="8B0000"/>
        </w:rPr>
        <w:t xml:space="preserve"> or blueprint</w:t>
      </w:r>
      <w:r w:rsidRPr="00226C99">
        <w:rPr>
          <w:color w:val="8B0000"/>
        </w:rPr>
        <w:t xml:space="preserve"> here and delete this text]</w:t>
      </w:r>
    </w:p>
    <w:p w14:paraId="6695C492" w14:textId="77777777" w:rsidR="00056BA9" w:rsidRPr="000D2735" w:rsidRDefault="00056BA9" w:rsidP="00056BA9">
      <w:pPr>
        <w:rPr>
          <w:color w:val="FF0000"/>
        </w:rPr>
      </w:pPr>
    </w:p>
    <w:p w14:paraId="4342C88A" w14:textId="77777777" w:rsidR="00056BA9" w:rsidRDefault="00056BA9" w:rsidP="00954C20"/>
    <w:p w14:paraId="76C8AB4E" w14:textId="77777777" w:rsidR="00C47D18" w:rsidRDefault="00C47D18" w:rsidP="00954C20"/>
    <w:p w14:paraId="6B06BBA2" w14:textId="77777777" w:rsidR="00AF30E8" w:rsidRDefault="00AF30E8">
      <w:pPr>
        <w:keepLines w:val="0"/>
        <w:spacing w:before="0" w:after="0" w:line="240" w:lineRule="auto"/>
        <w:rPr>
          <w:rFonts w:ascii="Georgia" w:eastAsiaTheme="majorEastAsia" w:hAnsi="Georgia" w:cstheme="majorBidi"/>
          <w:noProof/>
          <w:color w:val="A08463" w:themeColor="accent2"/>
          <w:spacing w:val="-10"/>
          <w:sz w:val="56"/>
          <w:szCs w:val="56"/>
        </w:rPr>
      </w:pPr>
      <w:r>
        <w:br w:type="page"/>
      </w:r>
    </w:p>
    <w:p w14:paraId="0F3B78FD" w14:textId="7CC59266" w:rsidR="000223F9" w:rsidRDefault="00470BD8" w:rsidP="00954C20">
      <w:pPr>
        <w:pStyle w:val="Heading1"/>
      </w:pPr>
      <w:bookmarkStart w:id="9" w:name="_Toc81985361"/>
      <w:r>
        <w:lastRenderedPageBreak/>
        <w:t>Software Test Report</w:t>
      </w:r>
      <w:bookmarkEnd w:id="0"/>
      <w:bookmarkEnd w:id="9"/>
    </w:p>
    <w:p w14:paraId="2B0BC2E0" w14:textId="77777777" w:rsidR="00AF30E8" w:rsidRDefault="00AF30E8" w:rsidP="00AF30E8">
      <w:pPr>
        <w:pStyle w:val="Form1SectionTitle"/>
        <w:rPr>
          <w:noProof/>
        </w:rPr>
      </w:pPr>
      <w:bookmarkStart w:id="10" w:name="_Toc79675763"/>
      <w:bookmarkStart w:id="11" w:name="_Toc79675856"/>
      <w:bookmarkStart w:id="12" w:name="_Toc81985362"/>
      <w:r>
        <w:rPr>
          <w:noProof/>
        </w:rPr>
        <w:t>Overview</w:t>
      </w:r>
      <w:bookmarkEnd w:id="10"/>
      <w:bookmarkEnd w:id="11"/>
      <w:bookmarkEnd w:id="12"/>
    </w:p>
    <w:p w14:paraId="7D3FDCAB" w14:textId="77777777" w:rsidR="00AF30E8" w:rsidRDefault="00AF30E8" w:rsidP="00AF30E8">
      <w:r w:rsidRPr="00A63EBB">
        <w:t xml:space="preserve">This document is the software test report of the testing phase of the </w:t>
      </w:r>
      <w:r w:rsidRPr="00226C99">
        <w:rPr>
          <w:b/>
          <w:bCs/>
          <w:color w:val="8B0000"/>
        </w:rPr>
        <w:t>[project name]</w:t>
      </w:r>
      <w:r w:rsidRPr="00226C99">
        <w:rPr>
          <w:color w:val="8B0000"/>
        </w:rPr>
        <w:t xml:space="preserve"> </w:t>
      </w:r>
      <w:r w:rsidRPr="00A63EBB">
        <w:t>software development project. It contains the results of tests, which were execu</w:t>
      </w:r>
      <w:r>
        <w:t>ted during the testing phase</w:t>
      </w:r>
      <w:r w:rsidRPr="00A63EBB">
        <w:t>.</w:t>
      </w:r>
    </w:p>
    <w:p w14:paraId="0E09D878" w14:textId="77777777" w:rsidR="00AF30E8" w:rsidRPr="00AF30E8" w:rsidRDefault="00AF30E8" w:rsidP="00AF30E8"/>
    <w:tbl>
      <w:tblPr>
        <w:tblStyle w:val="Gelostable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5244"/>
      </w:tblGrid>
      <w:tr w:rsidR="007806DA" w14:paraId="10F42956" w14:textId="77777777" w:rsidTr="001A4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/>
            <w:vAlign w:val="center"/>
          </w:tcPr>
          <w:p w14:paraId="4B0DD8F1" w14:textId="034035EF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Name:</w:t>
            </w:r>
          </w:p>
        </w:tc>
        <w:tc>
          <w:tcPr>
            <w:tcW w:w="5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/>
            <w:vAlign w:val="center"/>
          </w:tcPr>
          <w:p w14:paraId="6D487D19" w14:textId="77777777" w:rsidR="007806DA" w:rsidRDefault="007806DA" w:rsidP="001A4579">
            <w:pPr>
              <w:rPr>
                <w:noProof/>
              </w:rPr>
            </w:pPr>
          </w:p>
        </w:tc>
      </w:tr>
      <w:tr w:rsidR="007806DA" w14:paraId="2708D9C2" w14:textId="77777777" w:rsidTr="001A4579">
        <w:trPr>
          <w:jc w:val="center"/>
        </w:trPr>
        <w:tc>
          <w:tcPr>
            <w:tcW w:w="3261" w:type="dxa"/>
            <w:vAlign w:val="center"/>
          </w:tcPr>
          <w:p w14:paraId="01E28876" w14:textId="63C7CE3F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Date:</w:t>
            </w:r>
          </w:p>
        </w:tc>
        <w:tc>
          <w:tcPr>
            <w:tcW w:w="5244" w:type="dxa"/>
            <w:vAlign w:val="center"/>
          </w:tcPr>
          <w:p w14:paraId="6A99BD87" w14:textId="77777777" w:rsidR="007806DA" w:rsidRDefault="007806DA" w:rsidP="001A4579">
            <w:pPr>
              <w:rPr>
                <w:noProof/>
              </w:rPr>
            </w:pPr>
          </w:p>
        </w:tc>
      </w:tr>
      <w:tr w:rsidR="007806DA" w14:paraId="3D4E32BE" w14:textId="77777777" w:rsidTr="001A4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261" w:type="dxa"/>
            <w:vAlign w:val="center"/>
          </w:tcPr>
          <w:p w14:paraId="2182B145" w14:textId="5161CCA4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Software being tested:</w:t>
            </w:r>
          </w:p>
        </w:tc>
        <w:tc>
          <w:tcPr>
            <w:tcW w:w="5244" w:type="dxa"/>
            <w:vAlign w:val="center"/>
          </w:tcPr>
          <w:p w14:paraId="2DD77271" w14:textId="77777777" w:rsidR="007806DA" w:rsidRDefault="007806DA" w:rsidP="001A4579">
            <w:pPr>
              <w:rPr>
                <w:noProof/>
              </w:rPr>
            </w:pPr>
          </w:p>
        </w:tc>
      </w:tr>
    </w:tbl>
    <w:p w14:paraId="0E646BEB" w14:textId="77777777" w:rsidR="00400899" w:rsidRDefault="00400899" w:rsidP="00BB7C52">
      <w:pPr>
        <w:rPr>
          <w:noProof/>
        </w:rPr>
      </w:pPr>
    </w:p>
    <w:p w14:paraId="69FF6C8A" w14:textId="12E8848F" w:rsidR="0096068C" w:rsidRDefault="0096068C">
      <w:pPr>
        <w:keepLines w:val="0"/>
        <w:spacing w:before="0" w:after="0" w:line="240" w:lineRule="auto"/>
      </w:pPr>
      <w:bookmarkStart w:id="13" w:name="_Toc79675764"/>
      <w:bookmarkStart w:id="14" w:name="_Toc79675857"/>
    </w:p>
    <w:p w14:paraId="7D322502" w14:textId="77777777" w:rsidR="00AF30E8" w:rsidRDefault="00AF30E8">
      <w:pPr>
        <w:keepLines w:val="0"/>
        <w:spacing w:before="0" w:after="0" w:line="240" w:lineRule="auto"/>
        <w:rPr>
          <w:rFonts w:ascii="Georgia" w:eastAsiaTheme="majorEastAsia" w:hAnsi="Georgia" w:cs="Arial"/>
          <w:color w:val="077A99" w:themeColor="accent3"/>
          <w:spacing w:val="-10"/>
          <w:sz w:val="36"/>
          <w:szCs w:val="28"/>
          <w:lang w:val="en-US"/>
        </w:rPr>
      </w:pPr>
    </w:p>
    <w:p w14:paraId="763D8226" w14:textId="5039E984" w:rsidR="00571261" w:rsidRDefault="00571261">
      <w:pPr>
        <w:keepLines w:val="0"/>
        <w:spacing w:before="0" w:after="0" w:line="240" w:lineRule="auto"/>
      </w:pPr>
      <w:r>
        <w:br w:type="page"/>
      </w:r>
    </w:p>
    <w:p w14:paraId="1AD91D80" w14:textId="77777777" w:rsidR="00571261" w:rsidRDefault="00571261" w:rsidP="00571261">
      <w:pPr>
        <w:pStyle w:val="Form1SectionTitle"/>
      </w:pPr>
      <w:bookmarkStart w:id="15" w:name="_Toc81985363"/>
      <w:r>
        <w:lastRenderedPageBreak/>
        <w:t>Changes Required from Feedback</w:t>
      </w:r>
      <w:bookmarkEnd w:id="15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3119"/>
        <w:gridCol w:w="4252"/>
        <w:gridCol w:w="1699"/>
      </w:tblGrid>
      <w:tr w:rsidR="00571261" w:rsidRPr="0014734D" w14:paraId="2D9FB1F3" w14:textId="77777777" w:rsidTr="0057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164D826E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Object to be changed</w:t>
            </w:r>
          </w:p>
        </w:tc>
        <w:tc>
          <w:tcPr>
            <w:tcW w:w="4252" w:type="dxa"/>
          </w:tcPr>
          <w:p w14:paraId="36918204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Changes required</w:t>
            </w:r>
          </w:p>
        </w:tc>
        <w:tc>
          <w:tcPr>
            <w:tcW w:w="1699" w:type="dxa"/>
          </w:tcPr>
          <w:p w14:paraId="073594F2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</w:rPr>
              <w:t>Completed</w:t>
            </w:r>
          </w:p>
        </w:tc>
      </w:tr>
      <w:tr w:rsidR="00571261" w14:paraId="5F6B018C" w14:textId="77777777" w:rsidTr="00571261">
        <w:tc>
          <w:tcPr>
            <w:tcW w:w="3119" w:type="dxa"/>
          </w:tcPr>
          <w:p w14:paraId="627A8D4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Sample</w:t>
            </w:r>
          </w:p>
          <w:p w14:paraId="128B642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Spelling error in main menu “</w:t>
            </w:r>
            <w:proofErr w:type="spellStart"/>
            <w:r w:rsidRPr="000B5912">
              <w:rPr>
                <w:i/>
                <w:iCs/>
                <w:color w:val="808080" w:themeColor="background1" w:themeShade="80"/>
              </w:rPr>
              <w:t>optoins</w:t>
            </w:r>
            <w:proofErr w:type="spellEnd"/>
            <w:r w:rsidRPr="000B5912">
              <w:rPr>
                <w:i/>
                <w:iCs/>
                <w:color w:val="808080" w:themeColor="background1" w:themeShade="80"/>
              </w:rPr>
              <w:t>” should be “options”</w:t>
            </w:r>
          </w:p>
        </w:tc>
        <w:tc>
          <w:tcPr>
            <w:tcW w:w="4252" w:type="dxa"/>
          </w:tcPr>
          <w:p w14:paraId="088E8B02" w14:textId="77777777" w:rsidR="00571261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  <w:p w14:paraId="5F7786D8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 xml:space="preserve">Correct </w:t>
            </w:r>
            <w:r>
              <w:rPr>
                <w:i/>
                <w:iCs/>
                <w:color w:val="808080" w:themeColor="background1" w:themeShade="80"/>
              </w:rPr>
              <w:t xml:space="preserve">the </w:t>
            </w:r>
            <w:r w:rsidRPr="000B5912">
              <w:rPr>
                <w:i/>
                <w:iCs/>
                <w:color w:val="808080" w:themeColor="background1" w:themeShade="80"/>
              </w:rPr>
              <w:t>spelling error</w:t>
            </w:r>
          </w:p>
        </w:tc>
        <w:sdt>
          <w:sdtPr>
            <w:id w:val="195976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9" w:type="dxa"/>
                <w:vAlign w:val="center"/>
              </w:tcPr>
              <w:p w14:paraId="077CF260" w14:textId="77777777" w:rsidR="00571261" w:rsidRDefault="00571261" w:rsidP="00571261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47E58" w14:paraId="059D4A83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9A6E3CA" w14:textId="29DA416D" w:rsidR="00647E58" w:rsidRPr="007F3875" w:rsidRDefault="00647E58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4252" w:type="dxa"/>
          </w:tcPr>
          <w:p w14:paraId="26214415" w14:textId="5CA0DAC8" w:rsidR="00647E58" w:rsidRPr="007F3875" w:rsidRDefault="00647E58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</w:tc>
        <w:sdt>
          <w:sdtPr>
            <w:id w:val="2044942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9" w:type="dxa"/>
                <w:vAlign w:val="center"/>
              </w:tcPr>
              <w:p w14:paraId="653D8ED4" w14:textId="3E421B12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026973E1" w14:textId="77777777" w:rsidTr="00571261">
        <w:tc>
          <w:tcPr>
            <w:tcW w:w="3119" w:type="dxa"/>
          </w:tcPr>
          <w:p w14:paraId="7E4041DA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022B463B" w14:textId="77777777" w:rsidR="00647E58" w:rsidRDefault="00647E58" w:rsidP="00647E58">
            <w:pPr>
              <w:pStyle w:val="Body"/>
            </w:pPr>
          </w:p>
        </w:tc>
        <w:sdt>
          <w:sdtPr>
            <w:id w:val="-1162547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9" w:type="dxa"/>
                <w:vAlign w:val="center"/>
              </w:tcPr>
              <w:p w14:paraId="5131E6A0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09476217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28F2A80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695E26F9" w14:textId="77777777" w:rsidR="00647E58" w:rsidRDefault="00647E58" w:rsidP="00647E58">
            <w:pPr>
              <w:pStyle w:val="Body"/>
            </w:pPr>
          </w:p>
        </w:tc>
        <w:sdt>
          <w:sdtPr>
            <w:id w:val="1603834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9" w:type="dxa"/>
                <w:vAlign w:val="center"/>
              </w:tcPr>
              <w:p w14:paraId="5C0A1152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6A01EE30" w14:textId="77777777" w:rsidTr="00571261">
        <w:tc>
          <w:tcPr>
            <w:tcW w:w="3119" w:type="dxa"/>
          </w:tcPr>
          <w:p w14:paraId="128AC408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708F18CE" w14:textId="77777777" w:rsidR="00647E58" w:rsidRDefault="00647E58" w:rsidP="00647E58">
            <w:pPr>
              <w:pStyle w:val="Body"/>
            </w:pPr>
          </w:p>
        </w:tc>
        <w:sdt>
          <w:sdtPr>
            <w:id w:val="-1335993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9" w:type="dxa"/>
                <w:vAlign w:val="center"/>
              </w:tcPr>
              <w:p w14:paraId="3CB795FD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2A134FF1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671B9B20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291B05D9" w14:textId="77777777" w:rsidR="00647E58" w:rsidRDefault="00647E58" w:rsidP="00647E58">
            <w:pPr>
              <w:pStyle w:val="Body"/>
            </w:pPr>
          </w:p>
        </w:tc>
        <w:sdt>
          <w:sdtPr>
            <w:id w:val="-213978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9" w:type="dxa"/>
                <w:vAlign w:val="center"/>
              </w:tcPr>
              <w:p w14:paraId="0CBC2CE7" w14:textId="77777777" w:rsidR="00647E58" w:rsidRDefault="00647E58" w:rsidP="00647E58">
                <w:pPr>
                  <w:pStyle w:val="Body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76B6BBD9" w14:textId="77777777" w:rsidTr="00571261">
        <w:tc>
          <w:tcPr>
            <w:tcW w:w="3119" w:type="dxa"/>
          </w:tcPr>
          <w:p w14:paraId="41EEA8F7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7BD4F274" w14:textId="77777777" w:rsidR="00647E58" w:rsidRDefault="00647E58" w:rsidP="00647E58">
            <w:pPr>
              <w:pStyle w:val="Body"/>
            </w:pPr>
          </w:p>
        </w:tc>
        <w:sdt>
          <w:sdtPr>
            <w:id w:val="165838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9" w:type="dxa"/>
                <w:vAlign w:val="center"/>
              </w:tcPr>
              <w:p w14:paraId="33664D78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76BDB096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5B516A11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5D5F004A" w14:textId="77777777" w:rsidR="00647E58" w:rsidRDefault="00647E58" w:rsidP="00647E58">
            <w:pPr>
              <w:pStyle w:val="Body"/>
            </w:pPr>
          </w:p>
        </w:tc>
        <w:sdt>
          <w:sdtPr>
            <w:id w:val="122687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9" w:type="dxa"/>
                <w:vAlign w:val="center"/>
              </w:tcPr>
              <w:p w14:paraId="209B093A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62C655F" w14:textId="77777777" w:rsidR="00571261" w:rsidRDefault="00571261" w:rsidP="00571261">
      <w:pPr>
        <w:pStyle w:val="Form1SectionTitle"/>
      </w:pPr>
    </w:p>
    <w:p w14:paraId="36B03544" w14:textId="77777777" w:rsidR="00AF30E8" w:rsidRPr="00954C20" w:rsidRDefault="00AF30E8" w:rsidP="00571261">
      <w:pPr>
        <w:keepLines w:val="0"/>
        <w:spacing w:before="0" w:after="0" w:line="240" w:lineRule="auto"/>
        <w:sectPr w:rsidR="00AF30E8" w:rsidRPr="00954C20" w:rsidSect="00954C20">
          <w:headerReference w:type="default" r:id="rId11"/>
          <w:footerReference w:type="default" r:id="rId12"/>
          <w:headerReference w:type="first" r:id="rId13"/>
          <w:pgSz w:w="11906" w:h="16840" w:code="9"/>
          <w:pgMar w:top="2268" w:right="1418" w:bottom="1701" w:left="1418" w:header="567" w:footer="284" w:gutter="0"/>
          <w:cols w:space="720"/>
          <w:docGrid w:linePitch="326"/>
        </w:sectPr>
      </w:pPr>
    </w:p>
    <w:p w14:paraId="65CF08FA" w14:textId="256B6C0B" w:rsidR="00400899" w:rsidRDefault="00400899" w:rsidP="0096068C">
      <w:pPr>
        <w:pStyle w:val="Form1SectionTitle"/>
      </w:pPr>
      <w:bookmarkStart w:id="16" w:name="_Toc81985364"/>
      <w:r>
        <w:lastRenderedPageBreak/>
        <w:t xml:space="preserve">Test </w:t>
      </w:r>
      <w:r w:rsidR="006869B7">
        <w:t>Cases</w:t>
      </w:r>
      <w:bookmarkEnd w:id="13"/>
      <w:bookmarkEnd w:id="14"/>
      <w:bookmarkEnd w:id="16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1385"/>
        <w:gridCol w:w="1864"/>
        <w:gridCol w:w="3362"/>
        <w:gridCol w:w="2128"/>
        <w:gridCol w:w="2058"/>
        <w:gridCol w:w="2058"/>
      </w:tblGrid>
      <w:tr w:rsidR="007806DA" w:rsidRPr="007806DA" w14:paraId="7EB9AFF2" w14:textId="546F727F" w:rsidTr="00C4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5" w:type="dxa"/>
          </w:tcPr>
          <w:p w14:paraId="399F251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1864" w:type="dxa"/>
          </w:tcPr>
          <w:p w14:paraId="295DE939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name</w:t>
            </w:r>
          </w:p>
        </w:tc>
        <w:tc>
          <w:tcPr>
            <w:tcW w:w="3362" w:type="dxa"/>
          </w:tcPr>
          <w:p w14:paraId="12C906B4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Summary</w:t>
            </w:r>
          </w:p>
        </w:tc>
        <w:tc>
          <w:tcPr>
            <w:tcW w:w="2128" w:type="dxa"/>
          </w:tcPr>
          <w:p w14:paraId="4512D67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Expected results</w:t>
            </w:r>
          </w:p>
        </w:tc>
        <w:tc>
          <w:tcPr>
            <w:tcW w:w="2058" w:type="dxa"/>
          </w:tcPr>
          <w:p w14:paraId="245BE7AC" w14:textId="1CDA4493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 xml:space="preserve">Screenshot </w:t>
            </w:r>
            <w:r w:rsidR="00C13670">
              <w:rPr>
                <w:b/>
                <w:bCs/>
                <w:color w:val="FFFFFF" w:themeColor="background1"/>
                <w:sz w:val="26"/>
                <w:szCs w:val="26"/>
              </w:rPr>
              <w:t>filename</w:t>
            </w:r>
          </w:p>
        </w:tc>
        <w:tc>
          <w:tcPr>
            <w:tcW w:w="2058" w:type="dxa"/>
          </w:tcPr>
          <w:p w14:paraId="52885B56" w14:textId="09F5290C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Actual result</w:t>
            </w:r>
          </w:p>
        </w:tc>
      </w:tr>
      <w:tr w:rsidR="00524237" w:rsidRPr="00524237" w14:paraId="4FECF2AF" w14:textId="695C410C" w:rsidTr="00524237">
        <w:tc>
          <w:tcPr>
            <w:tcW w:w="1385" w:type="dxa"/>
          </w:tcPr>
          <w:p w14:paraId="5BCCE5E7" w14:textId="77777777" w:rsidR="00524237" w:rsidRDefault="00524237" w:rsidP="00571261">
            <w:pPr>
              <w:rPr>
                <w:i/>
                <w:iCs/>
                <w:color w:val="A6A6A6" w:themeColor="accent6" w:themeShade="A6"/>
              </w:rPr>
            </w:pPr>
            <w:r>
              <w:rPr>
                <w:i/>
                <w:iCs/>
                <w:color w:val="A6A6A6" w:themeColor="accent6" w:themeShade="A6"/>
              </w:rPr>
              <w:t>Sample:</w:t>
            </w:r>
          </w:p>
          <w:p w14:paraId="70384BD2" w14:textId="72795562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Var_Menu</w:t>
            </w:r>
            <w:r w:rsidR="00C13670">
              <w:rPr>
                <w:i/>
                <w:iCs/>
                <w:color w:val="A6A6A6" w:themeColor="accent6" w:themeShade="A6"/>
              </w:rPr>
              <w:t>1</w:t>
            </w:r>
          </w:p>
        </w:tc>
        <w:tc>
          <w:tcPr>
            <w:tcW w:w="1864" w:type="dxa"/>
          </w:tcPr>
          <w:p w14:paraId="7F3F629D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3AC1A9EF" w14:textId="7B301916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Test the login options in main menu</w:t>
            </w:r>
          </w:p>
        </w:tc>
        <w:tc>
          <w:tcPr>
            <w:tcW w:w="3362" w:type="dxa"/>
          </w:tcPr>
          <w:p w14:paraId="36E762DF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7FE7164F" w14:textId="3DB72A87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 xml:space="preserve">Data = </w:t>
            </w:r>
            <w:r w:rsidR="00524237" w:rsidRPr="00524237">
              <w:rPr>
                <w:i/>
                <w:iCs/>
                <w:color w:val="A6A6A6" w:themeColor="accent6" w:themeShade="A6"/>
              </w:rPr>
              <w:t>1</w:t>
            </w:r>
          </w:p>
          <w:p w14:paraId="32A0FCEF" w14:textId="3656B14E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 xml:space="preserve">Test that the </w:t>
            </w:r>
            <w:r w:rsidR="00524237" w:rsidRPr="00524237">
              <w:rPr>
                <w:i/>
                <w:iCs/>
                <w:color w:val="A6A6A6" w:themeColor="accent6" w:themeShade="A6"/>
              </w:rPr>
              <w:t>1</w:t>
            </w:r>
            <w:r w:rsidRPr="00524237">
              <w:rPr>
                <w:i/>
                <w:iCs/>
                <w:color w:val="A6A6A6" w:themeColor="accent6" w:themeShade="A6"/>
              </w:rPr>
              <w:t xml:space="preserve"> on main menu works </w:t>
            </w:r>
          </w:p>
        </w:tc>
        <w:tc>
          <w:tcPr>
            <w:tcW w:w="2128" w:type="dxa"/>
          </w:tcPr>
          <w:p w14:paraId="653CCCD3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65141EC2" w14:textId="65C8D914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Login screen is displayed</w:t>
            </w:r>
          </w:p>
        </w:tc>
        <w:tc>
          <w:tcPr>
            <w:tcW w:w="2058" w:type="dxa"/>
          </w:tcPr>
          <w:p w14:paraId="28EDC63F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451E17D6" w14:textId="688A9E74" w:rsidR="00AF7B1E" w:rsidRPr="00524237" w:rsidRDefault="00C13670" w:rsidP="00571261">
            <w:pPr>
              <w:rPr>
                <w:i/>
                <w:iCs/>
                <w:color w:val="A6A6A6" w:themeColor="accent6" w:themeShade="A6"/>
              </w:rPr>
            </w:pPr>
            <w:r>
              <w:rPr>
                <w:i/>
                <w:iCs/>
                <w:color w:val="A6A6A6" w:themeColor="accent6" w:themeShade="A6"/>
              </w:rPr>
              <w:t>Var_Menu1.jpg</w:t>
            </w:r>
          </w:p>
        </w:tc>
        <w:tc>
          <w:tcPr>
            <w:tcW w:w="2058" w:type="dxa"/>
          </w:tcPr>
          <w:p w14:paraId="27643D08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13386272" w14:textId="44DB2D43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Login screen is displayed</w:t>
            </w:r>
          </w:p>
        </w:tc>
      </w:tr>
      <w:tr w:rsidR="00524237" w:rsidRPr="0045570A" w14:paraId="76AD0D93" w14:textId="75257744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5027073A" w14:textId="7F9A0E64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044D2C3E" w14:textId="7A6FF673" w:rsidR="00AF7B1E" w:rsidRPr="0045570A" w:rsidRDefault="00AF7B1E" w:rsidP="00AF7B1E">
            <w:pPr>
              <w:rPr>
                <w:b/>
                <w:bCs/>
                <w:color w:val="auto"/>
              </w:rPr>
            </w:pPr>
          </w:p>
        </w:tc>
        <w:tc>
          <w:tcPr>
            <w:tcW w:w="3362" w:type="dxa"/>
          </w:tcPr>
          <w:p w14:paraId="1FA6F6C8" w14:textId="2CDECD1F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6356093B" w14:textId="3F2FEE89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7E38B7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395D7353" w14:textId="77777777" w:rsidR="00AF7B1E" w:rsidRPr="0045570A" w:rsidRDefault="00AF7B1E" w:rsidP="00AF7B1E">
            <w:pPr>
              <w:rPr>
                <w:color w:val="auto"/>
              </w:rPr>
            </w:pPr>
          </w:p>
        </w:tc>
      </w:tr>
      <w:tr w:rsidR="00524237" w:rsidRPr="0045570A" w14:paraId="24ABEBC3" w14:textId="511E084D" w:rsidTr="00524237">
        <w:tc>
          <w:tcPr>
            <w:tcW w:w="1385" w:type="dxa"/>
          </w:tcPr>
          <w:p w14:paraId="6127A1B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4873F85E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40C16E6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ED74CD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2B2DAF6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83140F3" w14:textId="77777777" w:rsidR="00AF7B1E" w:rsidRPr="0045570A" w:rsidRDefault="00AF7B1E" w:rsidP="00AF7B1E">
            <w:pPr>
              <w:rPr>
                <w:color w:val="auto"/>
              </w:rPr>
            </w:pPr>
          </w:p>
        </w:tc>
      </w:tr>
      <w:tr w:rsidR="00AF30E8" w:rsidRPr="0045570A" w14:paraId="7FCD6C8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061CE933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1E2AF06B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7055F6C2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2CE87207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6C6B52A1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6C4DCD64" w14:textId="77777777" w:rsidR="00AF30E8" w:rsidRPr="0045570A" w:rsidRDefault="00AF30E8" w:rsidP="00AF7B1E">
            <w:pPr>
              <w:rPr>
                <w:color w:val="auto"/>
              </w:rPr>
            </w:pPr>
          </w:p>
        </w:tc>
      </w:tr>
      <w:tr w:rsidR="00AF30E8" w:rsidRPr="0045570A" w14:paraId="322DFB2B" w14:textId="77777777" w:rsidTr="00524237">
        <w:tc>
          <w:tcPr>
            <w:tcW w:w="1385" w:type="dxa"/>
          </w:tcPr>
          <w:p w14:paraId="4B7827BE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5B99747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9170920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3C5D40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7652F93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FDED213" w14:textId="77777777" w:rsidR="00AF30E8" w:rsidRPr="0045570A" w:rsidRDefault="00AF30E8" w:rsidP="00AF7B1E">
            <w:pPr>
              <w:rPr>
                <w:color w:val="auto"/>
              </w:rPr>
            </w:pPr>
          </w:p>
        </w:tc>
      </w:tr>
      <w:tr w:rsidR="00C75B8D" w:rsidRPr="0045570A" w14:paraId="17CA4CF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E8641B2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7F93485D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504C1DFB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13270C50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5C1022A4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720DD5A7" w14:textId="77777777" w:rsidR="00C75B8D" w:rsidRPr="0045570A" w:rsidRDefault="00C75B8D" w:rsidP="00AF7B1E">
            <w:pPr>
              <w:rPr>
                <w:color w:val="auto"/>
              </w:rPr>
            </w:pPr>
          </w:p>
        </w:tc>
      </w:tr>
      <w:tr w:rsidR="00C75B8D" w:rsidRPr="0045570A" w14:paraId="34C976E4" w14:textId="77777777" w:rsidTr="00524237">
        <w:tc>
          <w:tcPr>
            <w:tcW w:w="1385" w:type="dxa"/>
          </w:tcPr>
          <w:p w14:paraId="3538B5E4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5BA6C118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74AAAAF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682C3CD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119E9393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B902ADF" w14:textId="77777777" w:rsidR="00C75B8D" w:rsidRPr="0045570A" w:rsidRDefault="00C75B8D" w:rsidP="00AF7B1E">
            <w:pPr>
              <w:rPr>
                <w:color w:val="auto"/>
              </w:rPr>
            </w:pPr>
          </w:p>
        </w:tc>
      </w:tr>
      <w:tr w:rsidR="00C44488" w:rsidRPr="0045570A" w14:paraId="120E42F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907E651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3F1BB41A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4D91AE5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37E987AD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1506D270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1C3DD51" w14:textId="77777777" w:rsidR="00C44488" w:rsidRPr="0045570A" w:rsidRDefault="00C44488" w:rsidP="00AF7B1E">
            <w:pPr>
              <w:rPr>
                <w:color w:val="auto"/>
              </w:rPr>
            </w:pPr>
          </w:p>
        </w:tc>
      </w:tr>
      <w:tr w:rsidR="00C44488" w:rsidRPr="0045570A" w14:paraId="60258E02" w14:textId="77777777" w:rsidTr="00524237">
        <w:tc>
          <w:tcPr>
            <w:tcW w:w="1385" w:type="dxa"/>
          </w:tcPr>
          <w:p w14:paraId="2AF3DEF6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68BD5C74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4390CD38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251DB995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065539D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A455047" w14:textId="77777777" w:rsidR="00C44488" w:rsidRPr="0045570A" w:rsidRDefault="00C44488" w:rsidP="00AF7B1E">
            <w:pPr>
              <w:rPr>
                <w:color w:val="auto"/>
              </w:rPr>
            </w:pPr>
          </w:p>
        </w:tc>
      </w:tr>
    </w:tbl>
    <w:p w14:paraId="536CB997" w14:textId="77777777" w:rsidR="00AF30E8" w:rsidRDefault="00AF30E8">
      <w:pPr>
        <w:keepLines w:val="0"/>
        <w:spacing w:before="0" w:after="0" w:line="240" w:lineRule="auto"/>
        <w:sectPr w:rsidR="00AF30E8" w:rsidSect="00AF7B1E">
          <w:headerReference w:type="default" r:id="rId14"/>
          <w:pgSz w:w="16840" w:h="11906" w:orient="landscape" w:code="9"/>
          <w:pgMar w:top="1418" w:right="2268" w:bottom="1418" w:left="1701" w:header="567" w:footer="284" w:gutter="0"/>
          <w:cols w:space="720"/>
          <w:docGrid w:linePitch="326"/>
        </w:sectPr>
      </w:pPr>
      <w:bookmarkStart w:id="17" w:name="_Toc79675767"/>
      <w:bookmarkStart w:id="18" w:name="_Toc79675860"/>
    </w:p>
    <w:p w14:paraId="54F9E020" w14:textId="32491EA1" w:rsidR="00400899" w:rsidRDefault="00400899" w:rsidP="00912531">
      <w:pPr>
        <w:pStyle w:val="Form1SectionTitle"/>
      </w:pPr>
      <w:bookmarkStart w:id="19" w:name="_Toc81985365"/>
      <w:r w:rsidRPr="00C13670">
        <w:lastRenderedPageBreak/>
        <w:t xml:space="preserve">Software </w:t>
      </w:r>
      <w:r w:rsidR="006869B7" w:rsidRPr="00C13670">
        <w:t>Evaluation</w:t>
      </w:r>
      <w:bookmarkEnd w:id="17"/>
      <w:bookmarkEnd w:id="18"/>
      <w:bookmarkEnd w:id="19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4391"/>
        <w:gridCol w:w="4679"/>
      </w:tblGrid>
      <w:tr w:rsidR="0096068C" w:rsidRPr="0096068C" w14:paraId="68ADD1C1" w14:textId="77777777" w:rsidTr="00097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1" w:type="dxa"/>
          </w:tcPr>
          <w:p w14:paraId="7590E551" w14:textId="48EE7955" w:rsidR="00400899" w:rsidRDefault="00400899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6068C">
              <w:rPr>
                <w:b/>
                <w:bCs/>
                <w:color w:val="FFFFFF" w:themeColor="background1"/>
                <w:sz w:val="26"/>
                <w:szCs w:val="26"/>
              </w:rPr>
              <w:t xml:space="preserve">Software </w:t>
            </w:r>
            <w:r w:rsidR="00912531" w:rsidRPr="0096068C">
              <w:rPr>
                <w:b/>
                <w:bCs/>
                <w:color w:val="FFFFFF" w:themeColor="background1"/>
                <w:sz w:val="26"/>
                <w:szCs w:val="26"/>
              </w:rPr>
              <w:t>Specification</w:t>
            </w:r>
          </w:p>
          <w:p w14:paraId="602AAE26" w14:textId="77777777" w:rsidR="00097BE4" w:rsidRDefault="00097BE4" w:rsidP="0096068C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(A</w:t>
            </w:r>
            <w:r w:rsidRPr="00097BE4">
              <w:rPr>
                <w:color w:val="FFFFFF" w:themeColor="background1"/>
                <w:sz w:val="22"/>
              </w:rPr>
              <w:t>s listed in the software specifications</w:t>
            </w:r>
            <w:r>
              <w:rPr>
                <w:color w:val="FFFFFF" w:themeColor="background1"/>
                <w:sz w:val="22"/>
              </w:rPr>
              <w:t>)</w:t>
            </w:r>
          </w:p>
          <w:p w14:paraId="1117FC40" w14:textId="15CB2013" w:rsidR="00C577AF" w:rsidRPr="00097BE4" w:rsidRDefault="00C577AF" w:rsidP="0096068C">
            <w:pPr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2"/>
              </w:rPr>
              <w:t>(No more than 40 words per response)</w:t>
            </w:r>
          </w:p>
        </w:tc>
        <w:tc>
          <w:tcPr>
            <w:tcW w:w="4679" w:type="dxa"/>
          </w:tcPr>
          <w:p w14:paraId="2EE046D6" w14:textId="77777777" w:rsidR="00400899" w:rsidRDefault="00400899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6068C">
              <w:rPr>
                <w:b/>
                <w:bCs/>
                <w:color w:val="FFFFFF" w:themeColor="background1"/>
                <w:sz w:val="26"/>
                <w:szCs w:val="26"/>
              </w:rPr>
              <w:t>Evaluation</w:t>
            </w:r>
          </w:p>
          <w:p w14:paraId="122209DD" w14:textId="77777777" w:rsidR="00097BE4" w:rsidRDefault="00097BE4" w:rsidP="0096068C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</w:t>
            </w:r>
            <w:r w:rsidRPr="00097BE4">
              <w:rPr>
                <w:color w:val="FFFFFF" w:themeColor="background1"/>
                <w:sz w:val="22"/>
              </w:rPr>
              <w:t>How well does your software meet this specification?</w:t>
            </w:r>
            <w:r>
              <w:rPr>
                <w:color w:val="FFFFFF" w:themeColor="background1"/>
                <w:sz w:val="22"/>
              </w:rPr>
              <w:t>)</w:t>
            </w:r>
          </w:p>
          <w:p w14:paraId="6034E7CF" w14:textId="268347A8" w:rsidR="00C577AF" w:rsidRPr="0096068C" w:rsidRDefault="00C577AF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2"/>
              </w:rPr>
              <w:t xml:space="preserve">(No more than </w:t>
            </w:r>
            <w:r w:rsidR="005273C1">
              <w:rPr>
                <w:color w:val="FFFFFF" w:themeColor="background1"/>
                <w:sz w:val="22"/>
              </w:rPr>
              <w:t>2</w:t>
            </w:r>
            <w:r>
              <w:rPr>
                <w:color w:val="FFFFFF" w:themeColor="background1"/>
                <w:sz w:val="22"/>
              </w:rPr>
              <w:t>0 words per response)</w:t>
            </w:r>
          </w:p>
        </w:tc>
      </w:tr>
      <w:tr w:rsidR="0045570A" w:rsidRPr="002E3EA0" w14:paraId="0D84F2E0" w14:textId="77777777" w:rsidTr="00097BE4">
        <w:tc>
          <w:tcPr>
            <w:tcW w:w="4391" w:type="dxa"/>
          </w:tcPr>
          <w:p w14:paraId="31A755E8" w14:textId="77777777" w:rsidR="0045570A" w:rsidRPr="002E3EA0" w:rsidRDefault="0045570A" w:rsidP="00571261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E3EA0">
              <w:rPr>
                <w:b/>
                <w:bCs/>
                <w:i/>
                <w:iCs/>
                <w:color w:val="808080" w:themeColor="background1" w:themeShade="80"/>
              </w:rPr>
              <w:t>Sample</w:t>
            </w:r>
          </w:p>
          <w:p w14:paraId="6376EDDE" w14:textId="15351D07" w:rsidR="00400899" w:rsidRPr="002E3EA0" w:rsidRDefault="00EC08C6" w:rsidP="00571261">
            <w:pPr>
              <w:rPr>
                <w:i/>
                <w:iCs/>
                <w:color w:val="808080" w:themeColor="background1" w:themeShade="80"/>
              </w:rPr>
            </w:pPr>
            <w:r w:rsidRPr="002E3EA0">
              <w:rPr>
                <w:i/>
                <w:iCs/>
                <w:color w:val="808080" w:themeColor="background1" w:themeShade="80"/>
              </w:rPr>
              <w:t>Menu displays when program starts</w:t>
            </w:r>
          </w:p>
        </w:tc>
        <w:tc>
          <w:tcPr>
            <w:tcW w:w="4679" w:type="dxa"/>
          </w:tcPr>
          <w:p w14:paraId="2D0A142C" w14:textId="77777777" w:rsidR="0045570A" w:rsidRPr="002E3EA0" w:rsidRDefault="0045570A" w:rsidP="00571261">
            <w:pPr>
              <w:rPr>
                <w:i/>
                <w:iCs/>
                <w:color w:val="808080" w:themeColor="background1" w:themeShade="80"/>
              </w:rPr>
            </w:pPr>
          </w:p>
          <w:p w14:paraId="649043C6" w14:textId="1B4B2654" w:rsidR="00400899" w:rsidRPr="002E3EA0" w:rsidRDefault="0089604A" w:rsidP="00571261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E3EA0">
              <w:rPr>
                <w:i/>
                <w:iCs/>
                <w:color w:val="808080" w:themeColor="background1" w:themeShade="80"/>
              </w:rPr>
              <w:t>Menu displays when program started with no spelling or grammatical errors</w:t>
            </w:r>
          </w:p>
        </w:tc>
      </w:tr>
      <w:tr w:rsidR="0045570A" w:rsidRPr="0045570A" w14:paraId="658EDF43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40663D16" w14:textId="77777777" w:rsidR="00400899" w:rsidRPr="0045570A" w:rsidRDefault="00400899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2D425A4C" w14:textId="77777777" w:rsidR="00400899" w:rsidRPr="0045570A" w:rsidRDefault="00400899" w:rsidP="00571261">
            <w:pPr>
              <w:rPr>
                <w:color w:val="auto"/>
              </w:rPr>
            </w:pPr>
          </w:p>
        </w:tc>
      </w:tr>
      <w:tr w:rsidR="0045570A" w:rsidRPr="0045570A" w14:paraId="362432B5" w14:textId="77777777" w:rsidTr="00097BE4">
        <w:tc>
          <w:tcPr>
            <w:tcW w:w="4391" w:type="dxa"/>
          </w:tcPr>
          <w:p w14:paraId="2044295F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71F3EEFC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45570A" w:rsidRPr="0045570A" w14:paraId="08E591CB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0381532F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1360F00B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45570A" w:rsidRPr="0045570A" w14:paraId="386618A4" w14:textId="77777777" w:rsidTr="00097BE4">
        <w:tc>
          <w:tcPr>
            <w:tcW w:w="4391" w:type="dxa"/>
          </w:tcPr>
          <w:p w14:paraId="3EE13979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61669B71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097BE4" w:rsidRPr="0045570A" w14:paraId="4B8C0AD7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2B6FC969" w14:textId="77777777" w:rsidR="00097BE4" w:rsidRPr="0045570A" w:rsidRDefault="00097BE4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7A8E98E2" w14:textId="77777777" w:rsidR="00097BE4" w:rsidRPr="0045570A" w:rsidRDefault="00097BE4" w:rsidP="00571261">
            <w:pPr>
              <w:rPr>
                <w:color w:val="auto"/>
              </w:rPr>
            </w:pPr>
          </w:p>
        </w:tc>
      </w:tr>
      <w:tr w:rsidR="00700D87" w:rsidRPr="0045570A" w14:paraId="63FC46E5" w14:textId="77777777" w:rsidTr="00097BE4">
        <w:tc>
          <w:tcPr>
            <w:tcW w:w="4391" w:type="dxa"/>
          </w:tcPr>
          <w:p w14:paraId="539900F3" w14:textId="77777777" w:rsidR="00700D87" w:rsidRPr="0045570A" w:rsidRDefault="00700D87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2FC642C5" w14:textId="77777777" w:rsidR="00700D87" w:rsidRPr="0045570A" w:rsidRDefault="00700D87" w:rsidP="00571261">
            <w:pPr>
              <w:rPr>
                <w:color w:val="auto"/>
              </w:rPr>
            </w:pPr>
          </w:p>
        </w:tc>
      </w:tr>
    </w:tbl>
    <w:p w14:paraId="1C45F7AD" w14:textId="730D8F46" w:rsidR="00C37E52" w:rsidRDefault="00C37E52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</w:p>
    <w:bookmarkEnd w:id="1"/>
    <w:p w14:paraId="0AA9BCAD" w14:textId="77777777" w:rsidR="005824B8" w:rsidRDefault="005824B8">
      <w:pPr>
        <w:keepLines w:val="0"/>
        <w:spacing w:before="0" w:after="0" w:line="240" w:lineRule="auto"/>
        <w:rPr>
          <w:rFonts w:ascii="Georgia" w:eastAsiaTheme="majorEastAsia" w:hAnsi="Georgia" w:cstheme="majorBidi"/>
          <w:noProof/>
          <w:color w:val="A08463" w:themeColor="accent2"/>
          <w:spacing w:val="-10"/>
          <w:sz w:val="56"/>
          <w:szCs w:val="56"/>
        </w:rPr>
      </w:pPr>
      <w:r>
        <w:br w:type="page"/>
      </w:r>
    </w:p>
    <w:p w14:paraId="2EA356C5" w14:textId="7790D78A" w:rsidR="00F87D74" w:rsidRDefault="00F87D74" w:rsidP="00F87D74">
      <w:pPr>
        <w:pStyle w:val="Heading1"/>
      </w:pPr>
      <w:bookmarkStart w:id="20" w:name="_Toc81985366"/>
      <w:r>
        <w:lastRenderedPageBreak/>
        <w:t>Programmer’s Checklist</w:t>
      </w:r>
      <w:bookmarkEnd w:id="20"/>
    </w:p>
    <w:p w14:paraId="71867DB2" w14:textId="337B17C7" w:rsidR="008162B5" w:rsidRPr="008162B5" w:rsidRDefault="008162B5" w:rsidP="008162B5">
      <w:r>
        <w:t xml:space="preserve">Check that each of these items have been </w:t>
      </w:r>
      <w:r w:rsidR="00D8481F">
        <w:t>completed</w:t>
      </w:r>
      <w:r>
        <w:t xml:space="preserve"> and </w:t>
      </w:r>
      <w:r w:rsidRPr="008162B5">
        <w:rPr>
          <w:b/>
          <w:bCs/>
        </w:rPr>
        <w:t>have been recorded in the Gelos Software Design Document</w:t>
      </w:r>
      <w:r>
        <w:t xml:space="preserve"> in the appropriate place. </w:t>
      </w:r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7088"/>
        <w:gridCol w:w="1982"/>
      </w:tblGrid>
      <w:tr w:rsidR="00F87D74" w:rsidRPr="00E93050" w14:paraId="727E1A24" w14:textId="77777777" w:rsidTr="0057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8" w:type="dxa"/>
          </w:tcPr>
          <w:p w14:paraId="4B44886D" w14:textId="77777777" w:rsidR="00F87D74" w:rsidRPr="00E93050" w:rsidRDefault="00F87D74" w:rsidP="00571261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 w:rsidRPr="00E93050">
              <w:rPr>
                <w:b/>
                <w:bCs/>
                <w:color w:val="FFFFFF" w:themeColor="background1"/>
              </w:rPr>
              <w:t>Item to be checked</w:t>
            </w:r>
          </w:p>
        </w:tc>
        <w:tc>
          <w:tcPr>
            <w:tcW w:w="1982" w:type="dxa"/>
          </w:tcPr>
          <w:p w14:paraId="1F3294AB" w14:textId="77777777" w:rsidR="00F87D74" w:rsidRPr="00E93050" w:rsidRDefault="00F87D74" w:rsidP="00571261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 w:rsidRPr="00E93050">
              <w:rPr>
                <w:b/>
                <w:bCs/>
                <w:color w:val="FFFFFF" w:themeColor="background1"/>
              </w:rPr>
              <w:t>Completed</w:t>
            </w:r>
          </w:p>
        </w:tc>
      </w:tr>
      <w:tr w:rsidR="00F87D74" w14:paraId="2450E07C" w14:textId="77777777" w:rsidTr="00571261">
        <w:tc>
          <w:tcPr>
            <w:tcW w:w="7088" w:type="dxa"/>
          </w:tcPr>
          <w:p w14:paraId="6ABDD5DB" w14:textId="77777777" w:rsidR="00F87D74" w:rsidRDefault="00F87D74" w:rsidP="00571261">
            <w:pPr>
              <w:keepLines w:val="0"/>
              <w:spacing w:before="0" w:after="0" w:line="240" w:lineRule="auto"/>
            </w:pPr>
            <w:r>
              <w:t>Gelos Software Design Document fully completed with all details</w:t>
            </w:r>
          </w:p>
        </w:tc>
        <w:sdt>
          <w:sdtPr>
            <w:id w:val="1404570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0FC2194A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548E2B70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4DC0BC27" w14:textId="77777777" w:rsidR="00F87D74" w:rsidRDefault="00F87D74" w:rsidP="00571261">
            <w:pPr>
              <w:keepLines w:val="0"/>
              <w:spacing w:before="0" w:after="0" w:line="240" w:lineRule="auto"/>
            </w:pPr>
            <w:r>
              <w:t>Coding rules for chosen language included</w:t>
            </w:r>
          </w:p>
        </w:tc>
        <w:sdt>
          <w:sdtPr>
            <w:id w:val="6961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75FF0C77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6C7D4496" w14:textId="77777777" w:rsidTr="00571261">
        <w:tc>
          <w:tcPr>
            <w:tcW w:w="7088" w:type="dxa"/>
          </w:tcPr>
          <w:p w14:paraId="6D254B6A" w14:textId="26404742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Data library variables defined </w:t>
            </w:r>
          </w:p>
        </w:tc>
        <w:sdt>
          <w:sdtPr>
            <w:id w:val="28107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4ACB18A5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7113A2C8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1CBD15BF" w14:textId="0AFA8107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Variable scope defined </w:t>
            </w:r>
          </w:p>
        </w:tc>
        <w:sdt>
          <w:sdtPr>
            <w:id w:val="1611093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1CF7FF8E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36066E8F" w14:textId="77777777" w:rsidTr="00571261">
        <w:tc>
          <w:tcPr>
            <w:tcW w:w="7088" w:type="dxa"/>
          </w:tcPr>
          <w:p w14:paraId="1958B557" w14:textId="4734990C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Library of functions defined </w:t>
            </w:r>
          </w:p>
        </w:tc>
        <w:sdt>
          <w:sdtPr>
            <w:id w:val="1341351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7B31869F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563698E8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FCC33E6" w14:textId="47E04158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test data </w:t>
            </w:r>
            <w:r w:rsidR="007668DC">
              <w:t xml:space="preserve">file created </w:t>
            </w:r>
          </w:p>
        </w:tc>
        <w:sdt>
          <w:sdtPr>
            <w:id w:val="670760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47EFD120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0F63015E" w14:textId="77777777" w:rsidTr="00571261">
        <w:tc>
          <w:tcPr>
            <w:tcW w:w="7088" w:type="dxa"/>
          </w:tcPr>
          <w:p w14:paraId="0794E5C9" w14:textId="01379A99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algorithm designed </w:t>
            </w:r>
          </w:p>
        </w:tc>
        <w:sdt>
          <w:sdtPr>
            <w:id w:val="-361589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763FF9E7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0F8066EF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64381CBB" w14:textId="4D3299F3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code created </w:t>
            </w:r>
          </w:p>
        </w:tc>
        <w:sdt>
          <w:sdtPr>
            <w:id w:val="1626655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57B32ADE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40F36EFF" w14:textId="77777777" w:rsidTr="00571261">
        <w:tc>
          <w:tcPr>
            <w:tcW w:w="7088" w:type="dxa"/>
          </w:tcPr>
          <w:p w14:paraId="29E25AA8" w14:textId="1C97D325" w:rsidR="007668DC" w:rsidRDefault="007668DC" w:rsidP="007668DC">
            <w:pPr>
              <w:keepLines w:val="0"/>
              <w:spacing w:before="0" w:after="0" w:line="240" w:lineRule="auto"/>
            </w:pPr>
            <w:r>
              <w:t>Program code uses good design principles (white space, indents, etc)</w:t>
            </w:r>
          </w:p>
        </w:tc>
        <w:sdt>
          <w:sdtPr>
            <w:id w:val="1753623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6BBCB187" w14:textId="0EB0EB66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6E36707E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017A018C" w14:textId="7D7CE2DC" w:rsidR="007668DC" w:rsidRDefault="007668DC" w:rsidP="007668DC">
            <w:pPr>
              <w:keepLines w:val="0"/>
              <w:spacing w:before="0" w:after="0" w:line="240" w:lineRule="auto"/>
            </w:pPr>
            <w:r>
              <w:t>Program code is commented throughout</w:t>
            </w:r>
          </w:p>
        </w:tc>
        <w:sdt>
          <w:sdtPr>
            <w:id w:val="557677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4099FAC7" w14:textId="530B8CCF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6DBAB77A" w14:textId="77777777" w:rsidTr="00571261">
        <w:tc>
          <w:tcPr>
            <w:tcW w:w="7088" w:type="dxa"/>
          </w:tcPr>
          <w:p w14:paraId="4BF9A1F6" w14:textId="7C807D23" w:rsidR="007668DC" w:rsidRDefault="007668DC" w:rsidP="007668DC">
            <w:pPr>
              <w:keepLines w:val="0"/>
              <w:spacing w:before="0" w:after="0" w:line="240" w:lineRule="auto"/>
            </w:pPr>
            <w:r>
              <w:t xml:space="preserve">Test cases </w:t>
            </w:r>
            <w:r w:rsidR="008162B5">
              <w:t>completed</w:t>
            </w:r>
            <w:r>
              <w:t xml:space="preserve"> </w:t>
            </w:r>
          </w:p>
        </w:tc>
        <w:sdt>
          <w:sdtPr>
            <w:id w:val="1246991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42C72A9E" w14:textId="6916A7A0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3C33250E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EE55631" w14:textId="30DBC9D5" w:rsidR="00724BE8" w:rsidRDefault="00724BE8" w:rsidP="00724BE8">
            <w:pPr>
              <w:keepLines w:val="0"/>
              <w:spacing w:before="0" w:after="0" w:line="240" w:lineRule="auto"/>
            </w:pPr>
            <w:r>
              <w:t>Screenshots correctly named and saved and zipped</w:t>
            </w:r>
          </w:p>
        </w:tc>
        <w:sdt>
          <w:sdtPr>
            <w:id w:val="-2136240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2F286839" w14:textId="5B01CCE4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13AE719C" w14:textId="77777777" w:rsidTr="00571261">
        <w:tc>
          <w:tcPr>
            <w:tcW w:w="7088" w:type="dxa"/>
          </w:tcPr>
          <w:p w14:paraId="2F1DB97C" w14:textId="21F15548" w:rsidR="00724BE8" w:rsidRDefault="00724BE8" w:rsidP="00724BE8">
            <w:pPr>
              <w:keepLines w:val="0"/>
              <w:spacing w:before="0" w:after="0" w:line="240" w:lineRule="auto"/>
            </w:pPr>
            <w:r>
              <w:t xml:space="preserve">Software evaluation completed </w:t>
            </w:r>
          </w:p>
        </w:tc>
        <w:sdt>
          <w:sdtPr>
            <w:id w:val="223807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22618EC2" w14:textId="109030C5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63AE31F7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6492BF0" w14:textId="77777777" w:rsidR="00724BE8" w:rsidRDefault="00724BE8" w:rsidP="00724BE8">
            <w:pPr>
              <w:keepLines w:val="0"/>
              <w:spacing w:before="0" w:after="0" w:line="240" w:lineRule="auto"/>
            </w:pPr>
            <w:r>
              <w:t>Changes required from feedback completed</w:t>
            </w:r>
          </w:p>
        </w:tc>
        <w:sdt>
          <w:sdtPr>
            <w:id w:val="1222096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60276DDA" w14:textId="63829A72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475C81B0" w14:textId="77777777" w:rsidTr="00571261">
        <w:tc>
          <w:tcPr>
            <w:tcW w:w="7088" w:type="dxa"/>
          </w:tcPr>
          <w:p w14:paraId="5BF5C62F" w14:textId="6613AA57" w:rsidR="00724BE8" w:rsidRDefault="00724BE8" w:rsidP="00724BE8">
            <w:pPr>
              <w:keepLines w:val="0"/>
              <w:spacing w:before="0" w:after="0" w:line="240" w:lineRule="auto"/>
            </w:pPr>
            <w:r>
              <w:t>Self-Evaluation completed</w:t>
            </w:r>
          </w:p>
        </w:tc>
        <w:sdt>
          <w:sdtPr>
            <w:id w:val="2083875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2" w:type="dxa"/>
                <w:vAlign w:val="center"/>
              </w:tcPr>
              <w:p w14:paraId="7EC0D947" w14:textId="012330FE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0503B34" w14:textId="77777777" w:rsidR="00F87D74" w:rsidRDefault="00F87D74" w:rsidP="00F87D74">
      <w:pPr>
        <w:keepLines w:val="0"/>
        <w:spacing w:before="0" w:after="0" w:line="240" w:lineRule="auto"/>
      </w:pPr>
    </w:p>
    <w:p w14:paraId="7E0C3524" w14:textId="5EFFE2EF" w:rsidR="00912531" w:rsidRDefault="00912531">
      <w:pPr>
        <w:keepLines w:val="0"/>
        <w:spacing w:before="0" w:after="0" w:line="240" w:lineRule="auto"/>
      </w:pPr>
      <w:r>
        <w:br w:type="page"/>
      </w:r>
    </w:p>
    <w:p w14:paraId="54F7B23D" w14:textId="6998D822" w:rsidR="00912531" w:rsidRDefault="00912531" w:rsidP="00AB216C">
      <w:pPr>
        <w:pStyle w:val="Heading1"/>
      </w:pPr>
      <w:bookmarkStart w:id="21" w:name="_Toc81985367"/>
      <w:r>
        <w:lastRenderedPageBreak/>
        <w:t>Software Final Approval</w:t>
      </w:r>
      <w:bookmarkEnd w:id="21"/>
    </w:p>
    <w:p w14:paraId="27A885EA" w14:textId="34CDC567" w:rsidR="00A17FBA" w:rsidRPr="00A17FBA" w:rsidRDefault="00A17FBA" w:rsidP="00A17FBA">
      <w:pPr>
        <w:pStyle w:val="Body"/>
        <w:rPr>
          <w:b/>
          <w:bCs/>
          <w:i/>
          <w:iCs/>
        </w:rPr>
      </w:pPr>
      <w:r w:rsidRPr="00A17FBA">
        <w:rPr>
          <w:b/>
          <w:bCs/>
          <w:i/>
          <w:iCs/>
        </w:rPr>
        <w:t>Supervisors use only</w:t>
      </w:r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3969"/>
        <w:gridCol w:w="5101"/>
      </w:tblGrid>
      <w:tr w:rsidR="00912531" w:rsidRPr="0096068C" w14:paraId="1EEC1320" w14:textId="77777777" w:rsidTr="0037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3D7DA933" w14:textId="77777777" w:rsidR="00912531" w:rsidRPr="0096068C" w:rsidRDefault="00912531" w:rsidP="00571261">
            <w:pPr>
              <w:rPr>
                <w:b/>
                <w:bCs/>
                <w:color w:val="FFFFFF" w:themeColor="background1"/>
              </w:rPr>
            </w:pPr>
            <w:r w:rsidRPr="0096068C">
              <w:rPr>
                <w:b/>
                <w:bCs/>
                <w:color w:val="FFFFFF" w:themeColor="background1"/>
              </w:rPr>
              <w:t xml:space="preserve">Software </w:t>
            </w:r>
            <w:r>
              <w:rPr>
                <w:b/>
                <w:bCs/>
                <w:color w:val="FFFFFF" w:themeColor="background1"/>
              </w:rPr>
              <w:t>Approval</w:t>
            </w:r>
          </w:p>
        </w:tc>
        <w:tc>
          <w:tcPr>
            <w:tcW w:w="5101" w:type="dxa"/>
          </w:tcPr>
          <w:p w14:paraId="18D0D79B" w14:textId="77777777" w:rsidR="00912531" w:rsidRPr="0096068C" w:rsidRDefault="0091253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</w:tc>
      </w:tr>
      <w:tr w:rsidR="00912531" w14:paraId="4874AB82" w14:textId="77777777" w:rsidTr="00372987">
        <w:tc>
          <w:tcPr>
            <w:tcW w:w="3969" w:type="dxa"/>
          </w:tcPr>
          <w:p w14:paraId="61A686D8" w14:textId="77777777" w:rsidR="00912531" w:rsidRDefault="00912531" w:rsidP="00571261">
            <w:r>
              <w:t>Name:</w:t>
            </w:r>
          </w:p>
        </w:tc>
        <w:tc>
          <w:tcPr>
            <w:tcW w:w="5101" w:type="dxa"/>
          </w:tcPr>
          <w:p w14:paraId="4C8FEC9A" w14:textId="77777777" w:rsidR="00912531" w:rsidRDefault="00912531" w:rsidP="00571261"/>
        </w:tc>
      </w:tr>
      <w:tr w:rsidR="00912531" w:rsidRPr="00A4786A" w14:paraId="0D9FC931" w14:textId="77777777" w:rsidTr="00372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</w:tcPr>
          <w:p w14:paraId="3EE472B8" w14:textId="77777777" w:rsidR="00912531" w:rsidRPr="00A4786A" w:rsidRDefault="00912531" w:rsidP="00571261">
            <w:pPr>
              <w:rPr>
                <w:color w:val="auto"/>
              </w:rPr>
            </w:pPr>
            <w:r w:rsidRPr="00A4786A">
              <w:rPr>
                <w:color w:val="auto"/>
              </w:rPr>
              <w:t>Role:</w:t>
            </w:r>
          </w:p>
        </w:tc>
        <w:tc>
          <w:tcPr>
            <w:tcW w:w="5101" w:type="dxa"/>
          </w:tcPr>
          <w:p w14:paraId="5D11C42D" w14:textId="77777777" w:rsidR="00912531" w:rsidRPr="00A4786A" w:rsidRDefault="00912531" w:rsidP="00571261">
            <w:pPr>
              <w:rPr>
                <w:b/>
                <w:bCs/>
                <w:color w:val="auto"/>
              </w:rPr>
            </w:pPr>
          </w:p>
        </w:tc>
      </w:tr>
      <w:tr w:rsidR="00372987" w14:paraId="38AEA568" w14:textId="77777777" w:rsidTr="00372987">
        <w:tc>
          <w:tcPr>
            <w:tcW w:w="3969" w:type="dxa"/>
          </w:tcPr>
          <w:p w14:paraId="743C0519" w14:textId="35146C79" w:rsidR="00372987" w:rsidRDefault="00372987" w:rsidP="00571261">
            <w:r>
              <w:t>Program meets design specifications:</w:t>
            </w:r>
          </w:p>
        </w:tc>
        <w:sdt>
          <w:sdtPr>
            <w:id w:val="-1285193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01" w:type="dxa"/>
              </w:tcPr>
              <w:p w14:paraId="3D9C8532" w14:textId="3F1BCAF1" w:rsidR="00372987" w:rsidRDefault="00372987" w:rsidP="0037298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12531" w14:paraId="7975306C" w14:textId="77777777" w:rsidTr="00372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</w:tcPr>
          <w:p w14:paraId="45F62448" w14:textId="77777777" w:rsidR="00912531" w:rsidRDefault="00912531" w:rsidP="00571261">
            <w:r>
              <w:t>Signature:</w:t>
            </w:r>
          </w:p>
        </w:tc>
        <w:tc>
          <w:tcPr>
            <w:tcW w:w="5101" w:type="dxa"/>
          </w:tcPr>
          <w:p w14:paraId="0EDAC2F0" w14:textId="77777777" w:rsidR="00912531" w:rsidRDefault="00912531" w:rsidP="00571261"/>
        </w:tc>
      </w:tr>
      <w:tr w:rsidR="00912531" w14:paraId="7009D29F" w14:textId="77777777" w:rsidTr="00372987">
        <w:tc>
          <w:tcPr>
            <w:tcW w:w="3969" w:type="dxa"/>
          </w:tcPr>
          <w:p w14:paraId="1FCFAB21" w14:textId="77777777" w:rsidR="00912531" w:rsidRDefault="00912531" w:rsidP="00571261">
            <w:r>
              <w:t>Date:</w:t>
            </w:r>
          </w:p>
        </w:tc>
        <w:tc>
          <w:tcPr>
            <w:tcW w:w="5101" w:type="dxa"/>
          </w:tcPr>
          <w:p w14:paraId="7CE4C942" w14:textId="77777777" w:rsidR="00912531" w:rsidRDefault="00912531" w:rsidP="00571261"/>
        </w:tc>
      </w:tr>
    </w:tbl>
    <w:p w14:paraId="43E22276" w14:textId="77777777" w:rsidR="00912531" w:rsidRDefault="00912531" w:rsidP="00912531">
      <w:pPr>
        <w:pStyle w:val="Form1SectionTitle"/>
      </w:pPr>
    </w:p>
    <w:p w14:paraId="19B1CC4F" w14:textId="77777777" w:rsidR="00686B33" w:rsidRPr="00686B33" w:rsidRDefault="00686B33" w:rsidP="00795868"/>
    <w:sectPr w:rsidR="00686B33" w:rsidRPr="00686B33" w:rsidSect="00AF30E8">
      <w:pgSz w:w="11906" w:h="16840" w:code="9"/>
      <w:pgMar w:top="2268" w:right="1418" w:bottom="1701" w:left="1418" w:header="567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57654" w14:textId="77777777" w:rsidR="00991BC5" w:rsidRDefault="00991BC5" w:rsidP="00DC29E7">
      <w:r>
        <w:separator/>
      </w:r>
    </w:p>
    <w:p w14:paraId="2B594BF5" w14:textId="77777777" w:rsidR="00991BC5" w:rsidRDefault="00991BC5" w:rsidP="00DC29E7"/>
  </w:endnote>
  <w:endnote w:type="continuationSeparator" w:id="0">
    <w:p w14:paraId="41E404D2" w14:textId="77777777" w:rsidR="00991BC5" w:rsidRDefault="00991BC5" w:rsidP="00DC29E7">
      <w:r>
        <w:continuationSeparator/>
      </w:r>
    </w:p>
    <w:p w14:paraId="6399D4E3" w14:textId="77777777" w:rsidR="00991BC5" w:rsidRDefault="00991BC5" w:rsidP="00DC2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2E54D" w14:textId="77777777" w:rsidR="00571261" w:rsidRPr="00740B99" w:rsidRDefault="00571261" w:rsidP="000039E9">
    <w:pPr>
      <w:pStyle w:val="TableHeaderRow"/>
      <w:shd w:val="clear" w:color="auto" w:fill="404040" w:themeFill="text1" w:themeFillTint="BF"/>
      <w:tabs>
        <w:tab w:val="right" w:pos="12871"/>
      </w:tabs>
    </w:pPr>
    <w:r w:rsidRPr="00740B99">
      <w:rPr>
        <w:b w:val="0"/>
        <w:bCs/>
      </w:rPr>
      <w:t>Software Design Document</w:t>
    </w:r>
    <w:r w:rsidRPr="00740B99">
      <w:tab/>
    </w:r>
    <w:r w:rsidRPr="00740B99">
      <w:rPr>
        <w:b w:val="0"/>
        <w:bCs/>
      </w:rPr>
      <w:t xml:space="preserve">Page </w:t>
    </w:r>
    <w:r w:rsidRPr="00740B99">
      <w:rPr>
        <w:b w:val="0"/>
        <w:bCs/>
      </w:rPr>
      <w:fldChar w:fldCharType="begin"/>
    </w:r>
    <w:r w:rsidRPr="00740B99">
      <w:rPr>
        <w:b w:val="0"/>
        <w:bCs/>
      </w:rPr>
      <w:instrText xml:space="preserve"> PAGE  \* Arabic  \* MERGEFORMAT </w:instrText>
    </w:r>
    <w:r w:rsidRPr="00740B99">
      <w:rPr>
        <w:b w:val="0"/>
        <w:bCs/>
      </w:rPr>
      <w:fldChar w:fldCharType="separate"/>
    </w:r>
    <w:r w:rsidRPr="00740B99">
      <w:rPr>
        <w:b w:val="0"/>
        <w:bCs/>
      </w:rPr>
      <w:t>1</w:t>
    </w:r>
    <w:r w:rsidRPr="00740B99">
      <w:rPr>
        <w:b w:val="0"/>
        <w:bCs/>
      </w:rPr>
      <w:fldChar w:fldCharType="end"/>
    </w:r>
    <w:r w:rsidRPr="00740B99">
      <w:rPr>
        <w:b w:val="0"/>
        <w:bCs/>
      </w:rPr>
      <w:t xml:space="preserve"> of </w:t>
    </w:r>
    <w:r w:rsidRPr="00740B99">
      <w:rPr>
        <w:b w:val="0"/>
        <w:bCs/>
      </w:rPr>
      <w:fldChar w:fldCharType="begin"/>
    </w:r>
    <w:r w:rsidRPr="00740B99">
      <w:rPr>
        <w:b w:val="0"/>
        <w:bCs/>
      </w:rPr>
      <w:instrText xml:space="preserve"> NUMPAGES  \* Arabic  \* MERGEFORMAT </w:instrText>
    </w:r>
    <w:r w:rsidRPr="00740B99">
      <w:rPr>
        <w:b w:val="0"/>
        <w:bCs/>
      </w:rPr>
      <w:fldChar w:fldCharType="separate"/>
    </w:r>
    <w:r w:rsidRPr="00740B99">
      <w:rPr>
        <w:b w:val="0"/>
        <w:bCs/>
      </w:rPr>
      <w:t>3</w:t>
    </w:r>
    <w:r w:rsidRPr="00740B99">
      <w:rPr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F93C3" w14:textId="77777777" w:rsidR="00991BC5" w:rsidRDefault="00991BC5" w:rsidP="00DC29E7">
      <w:r>
        <w:separator/>
      </w:r>
    </w:p>
    <w:p w14:paraId="4E649986" w14:textId="77777777" w:rsidR="00991BC5" w:rsidRDefault="00991BC5" w:rsidP="00DC29E7"/>
  </w:footnote>
  <w:footnote w:type="continuationSeparator" w:id="0">
    <w:p w14:paraId="52455806" w14:textId="77777777" w:rsidR="00991BC5" w:rsidRDefault="00991BC5" w:rsidP="00DC29E7">
      <w:r>
        <w:continuationSeparator/>
      </w:r>
    </w:p>
    <w:p w14:paraId="494EB22D" w14:textId="77777777" w:rsidR="00991BC5" w:rsidRDefault="00991BC5" w:rsidP="00DC2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C0727" w14:textId="77777777" w:rsidR="00571261" w:rsidRDefault="00571261" w:rsidP="00144E12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70528" behindDoc="1" locked="0" layoutInCell="1" allowOverlap="1" wp14:anchorId="266C9A8F" wp14:editId="2F7224A9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Software Design Document</w:t>
    </w:r>
  </w:p>
  <w:p w14:paraId="544B3BBB" w14:textId="77777777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133679577"/>
        <w:placeholder>
          <w:docPart w:val="1D29DD2CB42B4634A5257CA08EE5974F"/>
        </w:placeholder>
        <w:showingPlcHdr/>
      </w:sdtPr>
      <w:sdtEndPr>
        <w:rPr>
          <w:rStyle w:val="Heading4Char"/>
        </w:rPr>
      </w:sdtEndPr>
      <w:sdtContent>
        <w:r w:rsidRPr="00144E12">
          <w:rPr>
            <w:rStyle w:val="Heading4Char"/>
          </w:rPr>
          <w:t>Student Name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E9E0F" w14:textId="77777777" w:rsidR="00571261" w:rsidRDefault="00571261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8F53086" wp14:editId="015369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0688400"/>
          <wp:effectExtent l="0" t="0" r="3175" b="0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1ED91" w14:textId="77777777" w:rsidR="00571261" w:rsidRDefault="00571261" w:rsidP="00144E12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67456" behindDoc="1" locked="0" layoutInCell="1" allowOverlap="1" wp14:anchorId="6B63080A" wp14:editId="5138522E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Software Design Document</w:t>
    </w:r>
  </w:p>
  <w:p w14:paraId="0693B3BD" w14:textId="2B8707DD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-187063517"/>
        <w:placeholder>
          <w:docPart w:val="3A6B4AEEB7EC4FF4B0F13EF8ADE6A72D"/>
        </w:placeholder>
        <w:showingPlcHdr/>
      </w:sdtPr>
      <w:sdtEndPr>
        <w:rPr>
          <w:rStyle w:val="Heading4Char"/>
        </w:rPr>
      </w:sdtEndPr>
      <w:sdtContent>
        <w:r w:rsidRPr="00144E12">
          <w:rPr>
            <w:rStyle w:val="Heading4Char"/>
          </w:rPr>
          <w:t>Student Name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CE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F86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89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A65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C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4B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667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9EB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E182C"/>
    <w:multiLevelType w:val="multilevel"/>
    <w:tmpl w:val="8AB6D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0F2A0093"/>
    <w:multiLevelType w:val="hybridMultilevel"/>
    <w:tmpl w:val="4E8E1B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8733F"/>
    <w:multiLevelType w:val="multilevel"/>
    <w:tmpl w:val="CA3CF9C8"/>
    <w:lvl w:ilvl="0">
      <w:start w:val="1"/>
      <w:numFmt w:val="bullet"/>
      <w:pStyle w:val="Heading3ListBullet"/>
      <w:lvlText w:val=""/>
      <w:lvlJc w:val="left"/>
      <w:pPr>
        <w:tabs>
          <w:tab w:val="num" w:pos="2211"/>
        </w:tabs>
        <w:ind w:left="1429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778"/>
        </w:tabs>
        <w:ind w:left="2143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703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14097"/>
    <w:multiLevelType w:val="multilevel"/>
    <w:tmpl w:val="DD4419D8"/>
    <w:lvl w:ilvl="0">
      <w:start w:val="1"/>
      <w:numFmt w:val="decimal"/>
      <w:pStyle w:val="Heading1List"/>
      <w:lvlText w:val="%1."/>
      <w:lvlJc w:val="left"/>
      <w:pPr>
        <w:ind w:left="720" w:hanging="360"/>
      </w:pPr>
    </w:lvl>
    <w:lvl w:ilvl="1">
      <w:start w:val="1"/>
      <w:numFmt w:val="decimal"/>
      <w:pStyle w:val="Heading2List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pStyle w:val="Heading3List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23A06074"/>
    <w:multiLevelType w:val="hybridMultilevel"/>
    <w:tmpl w:val="CA828596"/>
    <w:lvl w:ilvl="0" w:tplc="6128A400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4" w15:restartNumberingAfterBreak="0">
    <w:nsid w:val="2EB05B49"/>
    <w:multiLevelType w:val="multilevel"/>
    <w:tmpl w:val="B4D25830"/>
    <w:lvl w:ilvl="0">
      <w:start w:val="1"/>
      <w:numFmt w:val="decimal"/>
      <w:lvlText w:val="%1."/>
      <w:lvlJc w:val="left"/>
      <w:pPr>
        <w:ind w:left="1151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5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4" w:hanging="180"/>
      </w:pPr>
      <w:rPr>
        <w:rFonts w:hint="default"/>
      </w:rPr>
    </w:lvl>
  </w:abstractNum>
  <w:abstractNum w:abstractNumId="15" w15:restartNumberingAfterBreak="0">
    <w:nsid w:val="2F10384A"/>
    <w:multiLevelType w:val="multilevel"/>
    <w:tmpl w:val="9B36FBCA"/>
    <w:lvl w:ilvl="0">
      <w:start w:val="1"/>
      <w:numFmt w:val="bullet"/>
      <w:lvlText w:val=""/>
      <w:lvlJc w:val="left"/>
      <w:pPr>
        <w:ind w:left="1151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18" w:hanging="357"/>
      </w:pPr>
      <w:rPr>
        <w:rFonts w:ascii="Symbol" w:hAnsi="Symbo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ind w:left="2285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39C3130"/>
    <w:multiLevelType w:val="multilevel"/>
    <w:tmpl w:val="7908B01E"/>
    <w:lvl w:ilvl="0">
      <w:start w:val="1"/>
      <w:numFmt w:val="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9787A"/>
    <w:multiLevelType w:val="multilevel"/>
    <w:tmpl w:val="9DB24A56"/>
    <w:lvl w:ilvl="0">
      <w:start w:val="1"/>
      <w:numFmt w:val="bullet"/>
      <w:pStyle w:val="Heading2ListBullet"/>
      <w:lvlText w:val=""/>
      <w:lvlJc w:val="left"/>
      <w:pPr>
        <w:tabs>
          <w:tab w:val="num" w:pos="1644"/>
        </w:tabs>
        <w:ind w:left="1072" w:hanging="35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E44F1"/>
    <w:multiLevelType w:val="multilevel"/>
    <w:tmpl w:val="ADFC150E"/>
    <w:lvl w:ilvl="0">
      <w:start w:val="1"/>
      <w:numFmt w:val="decimal"/>
      <w:pStyle w:val="Heading2ListNum"/>
      <w:lvlText w:val="%1."/>
      <w:lvlJc w:val="left"/>
      <w:pPr>
        <w:ind w:left="1072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87"/>
        </w:tabs>
        <w:ind w:left="1786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136" w:hanging="35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96797"/>
    <w:multiLevelType w:val="hybridMultilevel"/>
    <w:tmpl w:val="1EE0EDD6"/>
    <w:lvl w:ilvl="0" w:tplc="B84839CC">
      <w:start w:val="1"/>
      <w:numFmt w:val="lowerLetter"/>
      <w:lvlText w:val="%1."/>
      <w:lvlJc w:val="left"/>
      <w:pPr>
        <w:ind w:left="1797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3FD93627"/>
    <w:multiLevelType w:val="hybridMultilevel"/>
    <w:tmpl w:val="7336567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2382AD8"/>
    <w:multiLevelType w:val="hybridMultilevel"/>
    <w:tmpl w:val="C944B98A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4D527E24"/>
    <w:multiLevelType w:val="multilevel"/>
    <w:tmpl w:val="6CB03778"/>
    <w:lvl w:ilvl="0">
      <w:start w:val="1"/>
      <w:numFmt w:val="decimal"/>
      <w:pStyle w:val="Heading3ListNum"/>
      <w:lvlText w:val="%1.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143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03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6541F0B"/>
    <w:multiLevelType w:val="hybridMultilevel"/>
    <w:tmpl w:val="21807580"/>
    <w:lvl w:ilvl="0" w:tplc="4EF46078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61E6B"/>
    <w:multiLevelType w:val="hybridMultilevel"/>
    <w:tmpl w:val="4AD8A87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5DB3DDE"/>
    <w:multiLevelType w:val="hybridMultilevel"/>
    <w:tmpl w:val="96E2E88E"/>
    <w:lvl w:ilvl="0" w:tplc="4F8C10DE">
      <w:start w:val="1"/>
      <w:numFmt w:val="decimal"/>
      <w:pStyle w:val="TableListNum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506061"/>
    <w:multiLevelType w:val="multilevel"/>
    <w:tmpl w:val="FDB0EDE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350B8"/>
    <w:multiLevelType w:val="multilevel"/>
    <w:tmpl w:val="F56E23A8"/>
    <w:lvl w:ilvl="0">
      <w:start w:val="1"/>
      <w:numFmt w:val="decimal"/>
      <w:pStyle w:val="ListNumber"/>
      <w:lvlText w:val="%1."/>
      <w:lvlJc w:val="left"/>
      <w:pPr>
        <w:ind w:left="714" w:hanging="35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29" w:hanging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24C85"/>
    <w:multiLevelType w:val="hybridMultilevel"/>
    <w:tmpl w:val="84648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7"/>
  </w:num>
  <w:num w:numId="4">
    <w:abstractNumId w:val="23"/>
  </w:num>
  <w:num w:numId="5">
    <w:abstractNumId w:val="25"/>
  </w:num>
  <w:num w:numId="6">
    <w:abstractNumId w:val="19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1"/>
  </w:num>
  <w:num w:numId="16">
    <w:abstractNumId w:val="24"/>
  </w:num>
  <w:num w:numId="17">
    <w:abstractNumId w:val="18"/>
  </w:num>
  <w:num w:numId="18">
    <w:abstractNumId w:val="12"/>
  </w:num>
  <w:num w:numId="19">
    <w:abstractNumId w:val="17"/>
  </w:num>
  <w:num w:numId="20">
    <w:abstractNumId w:val="11"/>
  </w:num>
  <w:num w:numId="21">
    <w:abstractNumId w:val="15"/>
  </w:num>
  <w:num w:numId="22">
    <w:abstractNumId w:val="14"/>
  </w:num>
  <w:num w:numId="23">
    <w:abstractNumId w:val="22"/>
  </w:num>
  <w:num w:numId="24">
    <w:abstractNumId w:val="8"/>
  </w:num>
  <w:num w:numId="25">
    <w:abstractNumId w:val="7"/>
  </w:num>
  <w:num w:numId="26">
    <w:abstractNumId w:val="3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27"/>
  </w:num>
  <w:num w:numId="30">
    <w:abstractNumId w:val="23"/>
  </w:num>
  <w:num w:numId="31">
    <w:abstractNumId w:val="25"/>
  </w:num>
  <w:num w:numId="32">
    <w:abstractNumId w:val="26"/>
  </w:num>
  <w:num w:numId="33">
    <w:abstractNumId w:val="28"/>
  </w:num>
  <w:num w:numId="3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NLQ0sTAxMzM1MzdX0lEKTi0uzszPAykwNKoFAHFHj90tAAAA"/>
  </w:docVars>
  <w:rsids>
    <w:rsidRoot w:val="00470BD8"/>
    <w:rsid w:val="000036CC"/>
    <w:rsid w:val="000039E9"/>
    <w:rsid w:val="00003C92"/>
    <w:rsid w:val="00005CB0"/>
    <w:rsid w:val="00006F9F"/>
    <w:rsid w:val="0001002B"/>
    <w:rsid w:val="00010C4E"/>
    <w:rsid w:val="00010F17"/>
    <w:rsid w:val="000156FE"/>
    <w:rsid w:val="00016F7C"/>
    <w:rsid w:val="00020F22"/>
    <w:rsid w:val="000223F9"/>
    <w:rsid w:val="000236B2"/>
    <w:rsid w:val="0002584B"/>
    <w:rsid w:val="00033A23"/>
    <w:rsid w:val="00036639"/>
    <w:rsid w:val="00036681"/>
    <w:rsid w:val="0004103C"/>
    <w:rsid w:val="00041C1E"/>
    <w:rsid w:val="00047CBA"/>
    <w:rsid w:val="00056BA9"/>
    <w:rsid w:val="00057CDA"/>
    <w:rsid w:val="000647C4"/>
    <w:rsid w:val="00064C5F"/>
    <w:rsid w:val="00070A47"/>
    <w:rsid w:val="00070DBB"/>
    <w:rsid w:val="0007250C"/>
    <w:rsid w:val="00074E2D"/>
    <w:rsid w:val="000752A4"/>
    <w:rsid w:val="000824A8"/>
    <w:rsid w:val="000830A7"/>
    <w:rsid w:val="000929B6"/>
    <w:rsid w:val="00093162"/>
    <w:rsid w:val="00093823"/>
    <w:rsid w:val="00093942"/>
    <w:rsid w:val="00097BE4"/>
    <w:rsid w:val="000A1362"/>
    <w:rsid w:val="000A3AC1"/>
    <w:rsid w:val="000A5E23"/>
    <w:rsid w:val="000A6169"/>
    <w:rsid w:val="000B0106"/>
    <w:rsid w:val="000B318C"/>
    <w:rsid w:val="000B5912"/>
    <w:rsid w:val="000C0280"/>
    <w:rsid w:val="000C388B"/>
    <w:rsid w:val="000C70FA"/>
    <w:rsid w:val="000D2735"/>
    <w:rsid w:val="000D55BA"/>
    <w:rsid w:val="000E0B43"/>
    <w:rsid w:val="000E4E6A"/>
    <w:rsid w:val="000E52DD"/>
    <w:rsid w:val="000F0696"/>
    <w:rsid w:val="000F1C60"/>
    <w:rsid w:val="000F232D"/>
    <w:rsid w:val="000F4814"/>
    <w:rsid w:val="000F7FFA"/>
    <w:rsid w:val="0010327A"/>
    <w:rsid w:val="00104AEF"/>
    <w:rsid w:val="00106366"/>
    <w:rsid w:val="00121EEA"/>
    <w:rsid w:val="00121FB3"/>
    <w:rsid w:val="00125EED"/>
    <w:rsid w:val="00132AD7"/>
    <w:rsid w:val="0013370B"/>
    <w:rsid w:val="00134379"/>
    <w:rsid w:val="00136A85"/>
    <w:rsid w:val="00143CB7"/>
    <w:rsid w:val="0014465B"/>
    <w:rsid w:val="001446C8"/>
    <w:rsid w:val="001448C6"/>
    <w:rsid w:val="00144C2D"/>
    <w:rsid w:val="00144E12"/>
    <w:rsid w:val="00145C62"/>
    <w:rsid w:val="00146B5B"/>
    <w:rsid w:val="0014734D"/>
    <w:rsid w:val="00150E73"/>
    <w:rsid w:val="001515E1"/>
    <w:rsid w:val="001527B4"/>
    <w:rsid w:val="001530C6"/>
    <w:rsid w:val="001533F9"/>
    <w:rsid w:val="001562A4"/>
    <w:rsid w:val="00162953"/>
    <w:rsid w:val="00165669"/>
    <w:rsid w:val="001704A1"/>
    <w:rsid w:val="00176576"/>
    <w:rsid w:val="00177C42"/>
    <w:rsid w:val="00181E57"/>
    <w:rsid w:val="00184584"/>
    <w:rsid w:val="00193516"/>
    <w:rsid w:val="0019436C"/>
    <w:rsid w:val="001944DC"/>
    <w:rsid w:val="00195A41"/>
    <w:rsid w:val="00196B48"/>
    <w:rsid w:val="00197975"/>
    <w:rsid w:val="001979F8"/>
    <w:rsid w:val="001A189D"/>
    <w:rsid w:val="001A1ADA"/>
    <w:rsid w:val="001A4579"/>
    <w:rsid w:val="001A51E0"/>
    <w:rsid w:val="001B1AE5"/>
    <w:rsid w:val="001B2629"/>
    <w:rsid w:val="001C2848"/>
    <w:rsid w:val="001C38DB"/>
    <w:rsid w:val="001C3B08"/>
    <w:rsid w:val="001C4189"/>
    <w:rsid w:val="001C4A61"/>
    <w:rsid w:val="001C7FCF"/>
    <w:rsid w:val="001D1A09"/>
    <w:rsid w:val="001D53C7"/>
    <w:rsid w:val="001D5A13"/>
    <w:rsid w:val="001E17BE"/>
    <w:rsid w:val="001E50AC"/>
    <w:rsid w:val="001E7200"/>
    <w:rsid w:val="001F04E2"/>
    <w:rsid w:val="001F154C"/>
    <w:rsid w:val="001F259B"/>
    <w:rsid w:val="001F44E8"/>
    <w:rsid w:val="002022A0"/>
    <w:rsid w:val="00203FB9"/>
    <w:rsid w:val="00206F7E"/>
    <w:rsid w:val="0020721A"/>
    <w:rsid w:val="00207E48"/>
    <w:rsid w:val="00212446"/>
    <w:rsid w:val="002156DE"/>
    <w:rsid w:val="00216902"/>
    <w:rsid w:val="00217D72"/>
    <w:rsid w:val="0022245B"/>
    <w:rsid w:val="002229D6"/>
    <w:rsid w:val="002262D7"/>
    <w:rsid w:val="00226C99"/>
    <w:rsid w:val="00227831"/>
    <w:rsid w:val="00230496"/>
    <w:rsid w:val="002312E1"/>
    <w:rsid w:val="00231BFB"/>
    <w:rsid w:val="0023472A"/>
    <w:rsid w:val="002359CA"/>
    <w:rsid w:val="002418D1"/>
    <w:rsid w:val="0024291D"/>
    <w:rsid w:val="002452E6"/>
    <w:rsid w:val="0025090E"/>
    <w:rsid w:val="00251797"/>
    <w:rsid w:val="002517A2"/>
    <w:rsid w:val="002517AB"/>
    <w:rsid w:val="002519C8"/>
    <w:rsid w:val="00251D43"/>
    <w:rsid w:val="002529E4"/>
    <w:rsid w:val="00252EBB"/>
    <w:rsid w:val="00254159"/>
    <w:rsid w:val="0025475A"/>
    <w:rsid w:val="00261ED0"/>
    <w:rsid w:val="0026330A"/>
    <w:rsid w:val="00263F34"/>
    <w:rsid w:val="00266773"/>
    <w:rsid w:val="00273956"/>
    <w:rsid w:val="00274579"/>
    <w:rsid w:val="00276F79"/>
    <w:rsid w:val="00277124"/>
    <w:rsid w:val="0027772C"/>
    <w:rsid w:val="00282F96"/>
    <w:rsid w:val="002839F9"/>
    <w:rsid w:val="002851E5"/>
    <w:rsid w:val="00285EFE"/>
    <w:rsid w:val="00285F2E"/>
    <w:rsid w:val="00287955"/>
    <w:rsid w:val="002A4D18"/>
    <w:rsid w:val="002A5F92"/>
    <w:rsid w:val="002A638A"/>
    <w:rsid w:val="002A64B8"/>
    <w:rsid w:val="002A66FB"/>
    <w:rsid w:val="002B1FE9"/>
    <w:rsid w:val="002B542A"/>
    <w:rsid w:val="002B5604"/>
    <w:rsid w:val="002B7368"/>
    <w:rsid w:val="002D50C0"/>
    <w:rsid w:val="002D5FA9"/>
    <w:rsid w:val="002E18D5"/>
    <w:rsid w:val="002E3EA0"/>
    <w:rsid w:val="002E6B4C"/>
    <w:rsid w:val="002F3D87"/>
    <w:rsid w:val="002F4F18"/>
    <w:rsid w:val="002F6ACF"/>
    <w:rsid w:val="00300077"/>
    <w:rsid w:val="003045A4"/>
    <w:rsid w:val="003055E8"/>
    <w:rsid w:val="00305DA3"/>
    <w:rsid w:val="0031081B"/>
    <w:rsid w:val="003119A4"/>
    <w:rsid w:val="00314003"/>
    <w:rsid w:val="003148B8"/>
    <w:rsid w:val="00317341"/>
    <w:rsid w:val="00317883"/>
    <w:rsid w:val="00321099"/>
    <w:rsid w:val="00325240"/>
    <w:rsid w:val="00330F81"/>
    <w:rsid w:val="00335773"/>
    <w:rsid w:val="00335BCA"/>
    <w:rsid w:val="003371D0"/>
    <w:rsid w:val="0034477F"/>
    <w:rsid w:val="00344AE9"/>
    <w:rsid w:val="003459C3"/>
    <w:rsid w:val="00350422"/>
    <w:rsid w:val="003507A5"/>
    <w:rsid w:val="003512E7"/>
    <w:rsid w:val="00351D16"/>
    <w:rsid w:val="0035370D"/>
    <w:rsid w:val="00354878"/>
    <w:rsid w:val="00355ED0"/>
    <w:rsid w:val="0035747C"/>
    <w:rsid w:val="0036211F"/>
    <w:rsid w:val="00362EEA"/>
    <w:rsid w:val="00363888"/>
    <w:rsid w:val="00367157"/>
    <w:rsid w:val="00367310"/>
    <w:rsid w:val="00371141"/>
    <w:rsid w:val="0037221D"/>
    <w:rsid w:val="00372987"/>
    <w:rsid w:val="00375F0F"/>
    <w:rsid w:val="003833C4"/>
    <w:rsid w:val="00384E8E"/>
    <w:rsid w:val="003860E5"/>
    <w:rsid w:val="003863AF"/>
    <w:rsid w:val="00386FDF"/>
    <w:rsid w:val="003911CC"/>
    <w:rsid w:val="0039511C"/>
    <w:rsid w:val="003A0F66"/>
    <w:rsid w:val="003A6726"/>
    <w:rsid w:val="003B3512"/>
    <w:rsid w:val="003B3A75"/>
    <w:rsid w:val="003B46B7"/>
    <w:rsid w:val="003B7DAA"/>
    <w:rsid w:val="003C58E6"/>
    <w:rsid w:val="003D7277"/>
    <w:rsid w:val="003E16B8"/>
    <w:rsid w:val="003E30B9"/>
    <w:rsid w:val="003E5CA4"/>
    <w:rsid w:val="003F143F"/>
    <w:rsid w:val="003F16F1"/>
    <w:rsid w:val="003F6911"/>
    <w:rsid w:val="00400899"/>
    <w:rsid w:val="00407A05"/>
    <w:rsid w:val="00415252"/>
    <w:rsid w:val="00415771"/>
    <w:rsid w:val="00417A73"/>
    <w:rsid w:val="00421E45"/>
    <w:rsid w:val="004220ED"/>
    <w:rsid w:val="004238B1"/>
    <w:rsid w:val="004263A1"/>
    <w:rsid w:val="004271D3"/>
    <w:rsid w:val="00427495"/>
    <w:rsid w:val="00427783"/>
    <w:rsid w:val="00430C39"/>
    <w:rsid w:val="00430E2F"/>
    <w:rsid w:val="00431F7B"/>
    <w:rsid w:val="00436546"/>
    <w:rsid w:val="00441266"/>
    <w:rsid w:val="00452A9D"/>
    <w:rsid w:val="00454D45"/>
    <w:rsid w:val="00455344"/>
    <w:rsid w:val="0045570A"/>
    <w:rsid w:val="00457AB5"/>
    <w:rsid w:val="0046008A"/>
    <w:rsid w:val="0046017E"/>
    <w:rsid w:val="00463D97"/>
    <w:rsid w:val="00464372"/>
    <w:rsid w:val="00470BD8"/>
    <w:rsid w:val="00470F56"/>
    <w:rsid w:val="00471ED3"/>
    <w:rsid w:val="00472D58"/>
    <w:rsid w:val="00482E55"/>
    <w:rsid w:val="00482F9F"/>
    <w:rsid w:val="004834FA"/>
    <w:rsid w:val="00484D0A"/>
    <w:rsid w:val="00485262"/>
    <w:rsid w:val="0049048C"/>
    <w:rsid w:val="00495306"/>
    <w:rsid w:val="004966FD"/>
    <w:rsid w:val="004A127C"/>
    <w:rsid w:val="004A3557"/>
    <w:rsid w:val="004A5486"/>
    <w:rsid w:val="004A5758"/>
    <w:rsid w:val="004A5F8B"/>
    <w:rsid w:val="004B0E5D"/>
    <w:rsid w:val="004B0E72"/>
    <w:rsid w:val="004B1C1F"/>
    <w:rsid w:val="004B4C9C"/>
    <w:rsid w:val="004B5070"/>
    <w:rsid w:val="004B5503"/>
    <w:rsid w:val="004C6A8B"/>
    <w:rsid w:val="004D02BA"/>
    <w:rsid w:val="004D3A66"/>
    <w:rsid w:val="004D403A"/>
    <w:rsid w:val="004D4F10"/>
    <w:rsid w:val="004D643D"/>
    <w:rsid w:val="004E0099"/>
    <w:rsid w:val="004E2C77"/>
    <w:rsid w:val="004E507B"/>
    <w:rsid w:val="004F00A6"/>
    <w:rsid w:val="004F4E32"/>
    <w:rsid w:val="005007AE"/>
    <w:rsid w:val="00504861"/>
    <w:rsid w:val="00505C52"/>
    <w:rsid w:val="00515C35"/>
    <w:rsid w:val="00516B6A"/>
    <w:rsid w:val="005176D4"/>
    <w:rsid w:val="00524237"/>
    <w:rsid w:val="00526558"/>
    <w:rsid w:val="005273C1"/>
    <w:rsid w:val="00530D3D"/>
    <w:rsid w:val="00530FC1"/>
    <w:rsid w:val="00531EA9"/>
    <w:rsid w:val="00532F03"/>
    <w:rsid w:val="00534C19"/>
    <w:rsid w:val="00544225"/>
    <w:rsid w:val="0054724F"/>
    <w:rsid w:val="005504F9"/>
    <w:rsid w:val="00551987"/>
    <w:rsid w:val="00556583"/>
    <w:rsid w:val="00556BFE"/>
    <w:rsid w:val="0055734E"/>
    <w:rsid w:val="0056345E"/>
    <w:rsid w:val="00564620"/>
    <w:rsid w:val="00565937"/>
    <w:rsid w:val="00565D95"/>
    <w:rsid w:val="0057034F"/>
    <w:rsid w:val="00571261"/>
    <w:rsid w:val="00572764"/>
    <w:rsid w:val="0057561A"/>
    <w:rsid w:val="005777A0"/>
    <w:rsid w:val="00577E53"/>
    <w:rsid w:val="00580DAE"/>
    <w:rsid w:val="005819E1"/>
    <w:rsid w:val="005824B8"/>
    <w:rsid w:val="00585708"/>
    <w:rsid w:val="005857CD"/>
    <w:rsid w:val="005867AD"/>
    <w:rsid w:val="00590934"/>
    <w:rsid w:val="00593BB1"/>
    <w:rsid w:val="00594EBF"/>
    <w:rsid w:val="00597B55"/>
    <w:rsid w:val="005A3246"/>
    <w:rsid w:val="005A509A"/>
    <w:rsid w:val="005B39E5"/>
    <w:rsid w:val="005C084D"/>
    <w:rsid w:val="005D1A09"/>
    <w:rsid w:val="005D2E74"/>
    <w:rsid w:val="005D39B8"/>
    <w:rsid w:val="005D6CBC"/>
    <w:rsid w:val="005D710F"/>
    <w:rsid w:val="005D7DAC"/>
    <w:rsid w:val="005E0253"/>
    <w:rsid w:val="005E08BA"/>
    <w:rsid w:val="005E2C9F"/>
    <w:rsid w:val="005E344A"/>
    <w:rsid w:val="005E740E"/>
    <w:rsid w:val="005F3690"/>
    <w:rsid w:val="005F5E34"/>
    <w:rsid w:val="006003BB"/>
    <w:rsid w:val="00600B71"/>
    <w:rsid w:val="00606CE4"/>
    <w:rsid w:val="00610900"/>
    <w:rsid w:val="0061327B"/>
    <w:rsid w:val="006162E3"/>
    <w:rsid w:val="00620F50"/>
    <w:rsid w:val="006221FD"/>
    <w:rsid w:val="0062299D"/>
    <w:rsid w:val="006256A5"/>
    <w:rsid w:val="006318BE"/>
    <w:rsid w:val="006351C6"/>
    <w:rsid w:val="00635657"/>
    <w:rsid w:val="00636B75"/>
    <w:rsid w:val="00637186"/>
    <w:rsid w:val="006371F4"/>
    <w:rsid w:val="00642CB5"/>
    <w:rsid w:val="00643468"/>
    <w:rsid w:val="00646C5C"/>
    <w:rsid w:val="00647E58"/>
    <w:rsid w:val="00650033"/>
    <w:rsid w:val="006508C4"/>
    <w:rsid w:val="00650B58"/>
    <w:rsid w:val="0065322B"/>
    <w:rsid w:val="00653CC0"/>
    <w:rsid w:val="0066107F"/>
    <w:rsid w:val="006660AE"/>
    <w:rsid w:val="006824D7"/>
    <w:rsid w:val="00685F4D"/>
    <w:rsid w:val="0068694C"/>
    <w:rsid w:val="006869B7"/>
    <w:rsid w:val="00686B33"/>
    <w:rsid w:val="0069112E"/>
    <w:rsid w:val="006926C4"/>
    <w:rsid w:val="00696B16"/>
    <w:rsid w:val="006A2616"/>
    <w:rsid w:val="006A40B7"/>
    <w:rsid w:val="006A5265"/>
    <w:rsid w:val="006A6D54"/>
    <w:rsid w:val="006B0621"/>
    <w:rsid w:val="006B09E1"/>
    <w:rsid w:val="006B0B68"/>
    <w:rsid w:val="006B1080"/>
    <w:rsid w:val="006B1175"/>
    <w:rsid w:val="006B1F00"/>
    <w:rsid w:val="006B37ED"/>
    <w:rsid w:val="006B72DB"/>
    <w:rsid w:val="006B7990"/>
    <w:rsid w:val="006C0827"/>
    <w:rsid w:val="006C16A4"/>
    <w:rsid w:val="006C247E"/>
    <w:rsid w:val="006C2BA3"/>
    <w:rsid w:val="006C372C"/>
    <w:rsid w:val="006C4CB9"/>
    <w:rsid w:val="006C6D40"/>
    <w:rsid w:val="006C72CF"/>
    <w:rsid w:val="006D0CD3"/>
    <w:rsid w:val="006D237A"/>
    <w:rsid w:val="006D2BBC"/>
    <w:rsid w:val="006D44AB"/>
    <w:rsid w:val="006D6D1A"/>
    <w:rsid w:val="006E1D9D"/>
    <w:rsid w:val="006E2D11"/>
    <w:rsid w:val="006E3560"/>
    <w:rsid w:val="006E4010"/>
    <w:rsid w:val="006E6BA7"/>
    <w:rsid w:val="006F0654"/>
    <w:rsid w:val="006F42BC"/>
    <w:rsid w:val="006F5373"/>
    <w:rsid w:val="006F571E"/>
    <w:rsid w:val="006F78AE"/>
    <w:rsid w:val="006F7E62"/>
    <w:rsid w:val="00700D87"/>
    <w:rsid w:val="00701457"/>
    <w:rsid w:val="00702C0F"/>
    <w:rsid w:val="007034D4"/>
    <w:rsid w:val="00704D46"/>
    <w:rsid w:val="007100EC"/>
    <w:rsid w:val="007128A5"/>
    <w:rsid w:val="007169AE"/>
    <w:rsid w:val="007174A4"/>
    <w:rsid w:val="0071777C"/>
    <w:rsid w:val="00720C46"/>
    <w:rsid w:val="00721277"/>
    <w:rsid w:val="00724752"/>
    <w:rsid w:val="00724BE8"/>
    <w:rsid w:val="00727520"/>
    <w:rsid w:val="007316EC"/>
    <w:rsid w:val="0073493A"/>
    <w:rsid w:val="00740B99"/>
    <w:rsid w:val="00741528"/>
    <w:rsid w:val="0074208B"/>
    <w:rsid w:val="00744167"/>
    <w:rsid w:val="007479DB"/>
    <w:rsid w:val="0075124A"/>
    <w:rsid w:val="0075239E"/>
    <w:rsid w:val="00752CA0"/>
    <w:rsid w:val="00752D6F"/>
    <w:rsid w:val="00756644"/>
    <w:rsid w:val="00756E01"/>
    <w:rsid w:val="00763F0F"/>
    <w:rsid w:val="0076419C"/>
    <w:rsid w:val="00764B72"/>
    <w:rsid w:val="007668DC"/>
    <w:rsid w:val="00770191"/>
    <w:rsid w:val="007721C0"/>
    <w:rsid w:val="00777CCC"/>
    <w:rsid w:val="007806DA"/>
    <w:rsid w:val="0078217B"/>
    <w:rsid w:val="00783040"/>
    <w:rsid w:val="00783973"/>
    <w:rsid w:val="007840D8"/>
    <w:rsid w:val="007871D0"/>
    <w:rsid w:val="007931D7"/>
    <w:rsid w:val="00794753"/>
    <w:rsid w:val="00795868"/>
    <w:rsid w:val="00797133"/>
    <w:rsid w:val="007975E6"/>
    <w:rsid w:val="007A0631"/>
    <w:rsid w:val="007A06F9"/>
    <w:rsid w:val="007A076E"/>
    <w:rsid w:val="007A09A2"/>
    <w:rsid w:val="007A23C6"/>
    <w:rsid w:val="007A499C"/>
    <w:rsid w:val="007A4C4B"/>
    <w:rsid w:val="007B5325"/>
    <w:rsid w:val="007B65C4"/>
    <w:rsid w:val="007C1436"/>
    <w:rsid w:val="007C6C32"/>
    <w:rsid w:val="007C796C"/>
    <w:rsid w:val="007D1008"/>
    <w:rsid w:val="007D20A5"/>
    <w:rsid w:val="007D4310"/>
    <w:rsid w:val="007D5E4C"/>
    <w:rsid w:val="007D631C"/>
    <w:rsid w:val="007E0EBA"/>
    <w:rsid w:val="007E20C3"/>
    <w:rsid w:val="007E22AB"/>
    <w:rsid w:val="007E5293"/>
    <w:rsid w:val="007E69F7"/>
    <w:rsid w:val="007E6CE6"/>
    <w:rsid w:val="007F1FCC"/>
    <w:rsid w:val="007F25C6"/>
    <w:rsid w:val="007F3875"/>
    <w:rsid w:val="007F5154"/>
    <w:rsid w:val="00801F62"/>
    <w:rsid w:val="0080396B"/>
    <w:rsid w:val="00803C47"/>
    <w:rsid w:val="00804E93"/>
    <w:rsid w:val="008059DC"/>
    <w:rsid w:val="00807EEC"/>
    <w:rsid w:val="00810D35"/>
    <w:rsid w:val="008162B5"/>
    <w:rsid w:val="0082016D"/>
    <w:rsid w:val="0082039F"/>
    <w:rsid w:val="008206DF"/>
    <w:rsid w:val="0082101E"/>
    <w:rsid w:val="008236A9"/>
    <w:rsid w:val="00823E00"/>
    <w:rsid w:val="0082441E"/>
    <w:rsid w:val="00827189"/>
    <w:rsid w:val="00830FE4"/>
    <w:rsid w:val="00832C30"/>
    <w:rsid w:val="00836CF2"/>
    <w:rsid w:val="00837D65"/>
    <w:rsid w:val="00841FC6"/>
    <w:rsid w:val="0084712D"/>
    <w:rsid w:val="00847D70"/>
    <w:rsid w:val="00852E9D"/>
    <w:rsid w:val="00853EE7"/>
    <w:rsid w:val="0085451F"/>
    <w:rsid w:val="008607D3"/>
    <w:rsid w:val="00861E82"/>
    <w:rsid w:val="00862AC3"/>
    <w:rsid w:val="00865FAD"/>
    <w:rsid w:val="008666F2"/>
    <w:rsid w:val="00872753"/>
    <w:rsid w:val="0087469F"/>
    <w:rsid w:val="00874846"/>
    <w:rsid w:val="00874B14"/>
    <w:rsid w:val="0087585A"/>
    <w:rsid w:val="0088180A"/>
    <w:rsid w:val="008824A7"/>
    <w:rsid w:val="00882D99"/>
    <w:rsid w:val="008872D6"/>
    <w:rsid w:val="008905E5"/>
    <w:rsid w:val="00890D3A"/>
    <w:rsid w:val="00892373"/>
    <w:rsid w:val="0089604A"/>
    <w:rsid w:val="00896A7F"/>
    <w:rsid w:val="008A0B18"/>
    <w:rsid w:val="008A36F3"/>
    <w:rsid w:val="008A375C"/>
    <w:rsid w:val="008A40D7"/>
    <w:rsid w:val="008A457C"/>
    <w:rsid w:val="008A4A43"/>
    <w:rsid w:val="008A5E81"/>
    <w:rsid w:val="008A6AF2"/>
    <w:rsid w:val="008A6B9A"/>
    <w:rsid w:val="008A6F79"/>
    <w:rsid w:val="008B0CC4"/>
    <w:rsid w:val="008B3326"/>
    <w:rsid w:val="008B58A3"/>
    <w:rsid w:val="008C056C"/>
    <w:rsid w:val="008C0B9F"/>
    <w:rsid w:val="008C12EB"/>
    <w:rsid w:val="008C23B2"/>
    <w:rsid w:val="008C3C8C"/>
    <w:rsid w:val="008C4933"/>
    <w:rsid w:val="008D0FE2"/>
    <w:rsid w:val="008D1A41"/>
    <w:rsid w:val="008D3257"/>
    <w:rsid w:val="008D40B7"/>
    <w:rsid w:val="008D684C"/>
    <w:rsid w:val="008E2288"/>
    <w:rsid w:val="008E3C5D"/>
    <w:rsid w:val="008E6234"/>
    <w:rsid w:val="008F1557"/>
    <w:rsid w:val="008F1AFB"/>
    <w:rsid w:val="008F1BC4"/>
    <w:rsid w:val="008F23AF"/>
    <w:rsid w:val="008F2404"/>
    <w:rsid w:val="008F40C7"/>
    <w:rsid w:val="008F4C82"/>
    <w:rsid w:val="00902D23"/>
    <w:rsid w:val="00903BE9"/>
    <w:rsid w:val="00905335"/>
    <w:rsid w:val="00906D49"/>
    <w:rsid w:val="00910621"/>
    <w:rsid w:val="00912531"/>
    <w:rsid w:val="009133A0"/>
    <w:rsid w:val="00914C0C"/>
    <w:rsid w:val="00922334"/>
    <w:rsid w:val="00925021"/>
    <w:rsid w:val="00925373"/>
    <w:rsid w:val="009344BC"/>
    <w:rsid w:val="00940501"/>
    <w:rsid w:val="00941F09"/>
    <w:rsid w:val="00943D90"/>
    <w:rsid w:val="00944686"/>
    <w:rsid w:val="0094617F"/>
    <w:rsid w:val="00946DDD"/>
    <w:rsid w:val="00953870"/>
    <w:rsid w:val="009542CA"/>
    <w:rsid w:val="00954C20"/>
    <w:rsid w:val="009557F9"/>
    <w:rsid w:val="0095667C"/>
    <w:rsid w:val="0096068C"/>
    <w:rsid w:val="00962243"/>
    <w:rsid w:val="00963AF4"/>
    <w:rsid w:val="00963F34"/>
    <w:rsid w:val="009645C6"/>
    <w:rsid w:val="00964769"/>
    <w:rsid w:val="00974012"/>
    <w:rsid w:val="00983BE0"/>
    <w:rsid w:val="00983BF6"/>
    <w:rsid w:val="00985D23"/>
    <w:rsid w:val="0098793A"/>
    <w:rsid w:val="00991BC5"/>
    <w:rsid w:val="009922BB"/>
    <w:rsid w:val="0099521C"/>
    <w:rsid w:val="00996DDD"/>
    <w:rsid w:val="00997FCC"/>
    <w:rsid w:val="009A449A"/>
    <w:rsid w:val="009B1239"/>
    <w:rsid w:val="009B3F96"/>
    <w:rsid w:val="009B6EC9"/>
    <w:rsid w:val="009C3039"/>
    <w:rsid w:val="009C5BD5"/>
    <w:rsid w:val="009D2126"/>
    <w:rsid w:val="009E0D36"/>
    <w:rsid w:val="009E3224"/>
    <w:rsid w:val="009E42F1"/>
    <w:rsid w:val="009E4EF1"/>
    <w:rsid w:val="009E6349"/>
    <w:rsid w:val="009E68AC"/>
    <w:rsid w:val="009F0231"/>
    <w:rsid w:val="009F2776"/>
    <w:rsid w:val="009F36C9"/>
    <w:rsid w:val="009F66AE"/>
    <w:rsid w:val="009F73E6"/>
    <w:rsid w:val="00A00590"/>
    <w:rsid w:val="00A00CBD"/>
    <w:rsid w:val="00A02030"/>
    <w:rsid w:val="00A05CA8"/>
    <w:rsid w:val="00A10BAB"/>
    <w:rsid w:val="00A11B41"/>
    <w:rsid w:val="00A123CD"/>
    <w:rsid w:val="00A131D1"/>
    <w:rsid w:val="00A14736"/>
    <w:rsid w:val="00A17FBA"/>
    <w:rsid w:val="00A21A66"/>
    <w:rsid w:val="00A2662E"/>
    <w:rsid w:val="00A26EAE"/>
    <w:rsid w:val="00A314BD"/>
    <w:rsid w:val="00A314EF"/>
    <w:rsid w:val="00A32135"/>
    <w:rsid w:val="00A3392D"/>
    <w:rsid w:val="00A33FEC"/>
    <w:rsid w:val="00A3496A"/>
    <w:rsid w:val="00A353BD"/>
    <w:rsid w:val="00A42748"/>
    <w:rsid w:val="00A4664A"/>
    <w:rsid w:val="00A4666C"/>
    <w:rsid w:val="00A467F3"/>
    <w:rsid w:val="00A4786A"/>
    <w:rsid w:val="00A505F0"/>
    <w:rsid w:val="00A5322A"/>
    <w:rsid w:val="00A53B89"/>
    <w:rsid w:val="00A53C45"/>
    <w:rsid w:val="00A54139"/>
    <w:rsid w:val="00A64E84"/>
    <w:rsid w:val="00A67D93"/>
    <w:rsid w:val="00A706B5"/>
    <w:rsid w:val="00A7447B"/>
    <w:rsid w:val="00A74C1B"/>
    <w:rsid w:val="00A74DFE"/>
    <w:rsid w:val="00A74E80"/>
    <w:rsid w:val="00A75C63"/>
    <w:rsid w:val="00A76C61"/>
    <w:rsid w:val="00A81286"/>
    <w:rsid w:val="00A85212"/>
    <w:rsid w:val="00A879AF"/>
    <w:rsid w:val="00A916C3"/>
    <w:rsid w:val="00A920A3"/>
    <w:rsid w:val="00AA0824"/>
    <w:rsid w:val="00AA2CBA"/>
    <w:rsid w:val="00AA4FC8"/>
    <w:rsid w:val="00AB216C"/>
    <w:rsid w:val="00AB5687"/>
    <w:rsid w:val="00AB56D8"/>
    <w:rsid w:val="00AB664A"/>
    <w:rsid w:val="00AC1A13"/>
    <w:rsid w:val="00AC1B5D"/>
    <w:rsid w:val="00AC257E"/>
    <w:rsid w:val="00AC47D2"/>
    <w:rsid w:val="00AC4CE1"/>
    <w:rsid w:val="00AC6DAA"/>
    <w:rsid w:val="00AD0438"/>
    <w:rsid w:val="00AD12F8"/>
    <w:rsid w:val="00AD1E41"/>
    <w:rsid w:val="00AD2660"/>
    <w:rsid w:val="00AE0740"/>
    <w:rsid w:val="00AE10A2"/>
    <w:rsid w:val="00AE2671"/>
    <w:rsid w:val="00AE431A"/>
    <w:rsid w:val="00AE546A"/>
    <w:rsid w:val="00AE614B"/>
    <w:rsid w:val="00AF01A9"/>
    <w:rsid w:val="00AF30E8"/>
    <w:rsid w:val="00AF3490"/>
    <w:rsid w:val="00AF4E67"/>
    <w:rsid w:val="00AF7B1E"/>
    <w:rsid w:val="00B0096F"/>
    <w:rsid w:val="00B02C39"/>
    <w:rsid w:val="00B03CA3"/>
    <w:rsid w:val="00B0729A"/>
    <w:rsid w:val="00B11A05"/>
    <w:rsid w:val="00B14C74"/>
    <w:rsid w:val="00B20D33"/>
    <w:rsid w:val="00B22D4E"/>
    <w:rsid w:val="00B25FE5"/>
    <w:rsid w:val="00B26B98"/>
    <w:rsid w:val="00B26DD4"/>
    <w:rsid w:val="00B32B23"/>
    <w:rsid w:val="00B346F7"/>
    <w:rsid w:val="00B3511A"/>
    <w:rsid w:val="00B3682B"/>
    <w:rsid w:val="00B3696D"/>
    <w:rsid w:val="00B435E8"/>
    <w:rsid w:val="00B45CE3"/>
    <w:rsid w:val="00B50224"/>
    <w:rsid w:val="00B51B90"/>
    <w:rsid w:val="00B52D18"/>
    <w:rsid w:val="00B56C98"/>
    <w:rsid w:val="00B57838"/>
    <w:rsid w:val="00B57F45"/>
    <w:rsid w:val="00B61C54"/>
    <w:rsid w:val="00B63EDB"/>
    <w:rsid w:val="00B712C4"/>
    <w:rsid w:val="00B71D82"/>
    <w:rsid w:val="00B71ECF"/>
    <w:rsid w:val="00B74D73"/>
    <w:rsid w:val="00B76610"/>
    <w:rsid w:val="00B8171A"/>
    <w:rsid w:val="00B81A32"/>
    <w:rsid w:val="00B83C46"/>
    <w:rsid w:val="00B868E0"/>
    <w:rsid w:val="00B90686"/>
    <w:rsid w:val="00B9226C"/>
    <w:rsid w:val="00B92D24"/>
    <w:rsid w:val="00B95082"/>
    <w:rsid w:val="00B95706"/>
    <w:rsid w:val="00B95B06"/>
    <w:rsid w:val="00B974C9"/>
    <w:rsid w:val="00BB0059"/>
    <w:rsid w:val="00BB1711"/>
    <w:rsid w:val="00BB254A"/>
    <w:rsid w:val="00BB7B37"/>
    <w:rsid w:val="00BB7C52"/>
    <w:rsid w:val="00BC0583"/>
    <w:rsid w:val="00BC0D66"/>
    <w:rsid w:val="00BC4101"/>
    <w:rsid w:val="00BD1EF3"/>
    <w:rsid w:val="00BD4A25"/>
    <w:rsid w:val="00BD619F"/>
    <w:rsid w:val="00BE1DB1"/>
    <w:rsid w:val="00BE1E7B"/>
    <w:rsid w:val="00BE263F"/>
    <w:rsid w:val="00BE41EA"/>
    <w:rsid w:val="00BE4924"/>
    <w:rsid w:val="00BE537C"/>
    <w:rsid w:val="00BE5643"/>
    <w:rsid w:val="00BE7ECC"/>
    <w:rsid w:val="00BF52A9"/>
    <w:rsid w:val="00BF54FB"/>
    <w:rsid w:val="00BF7BC8"/>
    <w:rsid w:val="00C04B36"/>
    <w:rsid w:val="00C06B0F"/>
    <w:rsid w:val="00C13670"/>
    <w:rsid w:val="00C14596"/>
    <w:rsid w:val="00C1467F"/>
    <w:rsid w:val="00C14EEE"/>
    <w:rsid w:val="00C157C2"/>
    <w:rsid w:val="00C159DE"/>
    <w:rsid w:val="00C16EE0"/>
    <w:rsid w:val="00C20949"/>
    <w:rsid w:val="00C20DD2"/>
    <w:rsid w:val="00C21610"/>
    <w:rsid w:val="00C24F80"/>
    <w:rsid w:val="00C26DDF"/>
    <w:rsid w:val="00C27A7C"/>
    <w:rsid w:val="00C303ED"/>
    <w:rsid w:val="00C321E4"/>
    <w:rsid w:val="00C35703"/>
    <w:rsid w:val="00C3571E"/>
    <w:rsid w:val="00C357AB"/>
    <w:rsid w:val="00C368ED"/>
    <w:rsid w:val="00C36C64"/>
    <w:rsid w:val="00C379F7"/>
    <w:rsid w:val="00C37BA9"/>
    <w:rsid w:val="00C37E52"/>
    <w:rsid w:val="00C41A61"/>
    <w:rsid w:val="00C429C8"/>
    <w:rsid w:val="00C44488"/>
    <w:rsid w:val="00C45F62"/>
    <w:rsid w:val="00C47D18"/>
    <w:rsid w:val="00C534D6"/>
    <w:rsid w:val="00C577AF"/>
    <w:rsid w:val="00C60043"/>
    <w:rsid w:val="00C60152"/>
    <w:rsid w:val="00C64DF3"/>
    <w:rsid w:val="00C67451"/>
    <w:rsid w:val="00C7085F"/>
    <w:rsid w:val="00C70BC7"/>
    <w:rsid w:val="00C70F9B"/>
    <w:rsid w:val="00C734EF"/>
    <w:rsid w:val="00C75B8D"/>
    <w:rsid w:val="00C75D14"/>
    <w:rsid w:val="00C80A05"/>
    <w:rsid w:val="00C81742"/>
    <w:rsid w:val="00C85AFF"/>
    <w:rsid w:val="00C87527"/>
    <w:rsid w:val="00C91085"/>
    <w:rsid w:val="00C918CD"/>
    <w:rsid w:val="00C91CF5"/>
    <w:rsid w:val="00C92C81"/>
    <w:rsid w:val="00C9703E"/>
    <w:rsid w:val="00CA10B6"/>
    <w:rsid w:val="00CA1C8C"/>
    <w:rsid w:val="00CB11ED"/>
    <w:rsid w:val="00CB2B4B"/>
    <w:rsid w:val="00CB6C80"/>
    <w:rsid w:val="00CC185E"/>
    <w:rsid w:val="00CC2BC4"/>
    <w:rsid w:val="00CC4EC9"/>
    <w:rsid w:val="00CC582F"/>
    <w:rsid w:val="00CD00D7"/>
    <w:rsid w:val="00CE077D"/>
    <w:rsid w:val="00CE36BC"/>
    <w:rsid w:val="00CE4643"/>
    <w:rsid w:val="00CF019E"/>
    <w:rsid w:val="00CF3141"/>
    <w:rsid w:val="00CF433D"/>
    <w:rsid w:val="00CF43E2"/>
    <w:rsid w:val="00CF51B5"/>
    <w:rsid w:val="00D00CC6"/>
    <w:rsid w:val="00D0117F"/>
    <w:rsid w:val="00D01973"/>
    <w:rsid w:val="00D03D12"/>
    <w:rsid w:val="00D057C3"/>
    <w:rsid w:val="00D06921"/>
    <w:rsid w:val="00D06C98"/>
    <w:rsid w:val="00D12043"/>
    <w:rsid w:val="00D1562A"/>
    <w:rsid w:val="00D16AD3"/>
    <w:rsid w:val="00D21768"/>
    <w:rsid w:val="00D2188D"/>
    <w:rsid w:val="00D2606D"/>
    <w:rsid w:val="00D27377"/>
    <w:rsid w:val="00D33BAE"/>
    <w:rsid w:val="00D34365"/>
    <w:rsid w:val="00D50EDC"/>
    <w:rsid w:val="00D51543"/>
    <w:rsid w:val="00D51D5F"/>
    <w:rsid w:val="00D51F96"/>
    <w:rsid w:val="00D530A6"/>
    <w:rsid w:val="00D57AEE"/>
    <w:rsid w:val="00D61646"/>
    <w:rsid w:val="00D61C16"/>
    <w:rsid w:val="00D62A19"/>
    <w:rsid w:val="00D63ECE"/>
    <w:rsid w:val="00D653C8"/>
    <w:rsid w:val="00D70C28"/>
    <w:rsid w:val="00D72941"/>
    <w:rsid w:val="00D73940"/>
    <w:rsid w:val="00D74A21"/>
    <w:rsid w:val="00D75419"/>
    <w:rsid w:val="00D761E7"/>
    <w:rsid w:val="00D761EF"/>
    <w:rsid w:val="00D842CF"/>
    <w:rsid w:val="00D8481F"/>
    <w:rsid w:val="00D8676D"/>
    <w:rsid w:val="00D87471"/>
    <w:rsid w:val="00D94048"/>
    <w:rsid w:val="00D94238"/>
    <w:rsid w:val="00D94D72"/>
    <w:rsid w:val="00DA028D"/>
    <w:rsid w:val="00DA168D"/>
    <w:rsid w:val="00DA2084"/>
    <w:rsid w:val="00DA51DD"/>
    <w:rsid w:val="00DA63C2"/>
    <w:rsid w:val="00DA69F7"/>
    <w:rsid w:val="00DB0A3B"/>
    <w:rsid w:val="00DB350E"/>
    <w:rsid w:val="00DC0DC7"/>
    <w:rsid w:val="00DC243C"/>
    <w:rsid w:val="00DC29E7"/>
    <w:rsid w:val="00DC497F"/>
    <w:rsid w:val="00DC5C5A"/>
    <w:rsid w:val="00DC750F"/>
    <w:rsid w:val="00DD0F42"/>
    <w:rsid w:val="00DE123A"/>
    <w:rsid w:val="00DE77C9"/>
    <w:rsid w:val="00DF1653"/>
    <w:rsid w:val="00E000B8"/>
    <w:rsid w:val="00E01885"/>
    <w:rsid w:val="00E026FA"/>
    <w:rsid w:val="00E02D16"/>
    <w:rsid w:val="00E068B0"/>
    <w:rsid w:val="00E11453"/>
    <w:rsid w:val="00E149B8"/>
    <w:rsid w:val="00E16319"/>
    <w:rsid w:val="00E22CC3"/>
    <w:rsid w:val="00E25055"/>
    <w:rsid w:val="00E30288"/>
    <w:rsid w:val="00E30493"/>
    <w:rsid w:val="00E30C97"/>
    <w:rsid w:val="00E335D5"/>
    <w:rsid w:val="00E3776A"/>
    <w:rsid w:val="00E4076D"/>
    <w:rsid w:val="00E40939"/>
    <w:rsid w:val="00E4153E"/>
    <w:rsid w:val="00E4155D"/>
    <w:rsid w:val="00E4188F"/>
    <w:rsid w:val="00E4314E"/>
    <w:rsid w:val="00E44113"/>
    <w:rsid w:val="00E45F62"/>
    <w:rsid w:val="00E47474"/>
    <w:rsid w:val="00E477E3"/>
    <w:rsid w:val="00E5052D"/>
    <w:rsid w:val="00E50DA7"/>
    <w:rsid w:val="00E5319A"/>
    <w:rsid w:val="00E5524B"/>
    <w:rsid w:val="00E63921"/>
    <w:rsid w:val="00E6790E"/>
    <w:rsid w:val="00E7354D"/>
    <w:rsid w:val="00E7410E"/>
    <w:rsid w:val="00E76EFC"/>
    <w:rsid w:val="00E775E8"/>
    <w:rsid w:val="00E803BF"/>
    <w:rsid w:val="00E83E98"/>
    <w:rsid w:val="00E84FE0"/>
    <w:rsid w:val="00E85A00"/>
    <w:rsid w:val="00E876DB"/>
    <w:rsid w:val="00E905D0"/>
    <w:rsid w:val="00E92C0C"/>
    <w:rsid w:val="00E93050"/>
    <w:rsid w:val="00EA13F9"/>
    <w:rsid w:val="00EA4154"/>
    <w:rsid w:val="00EA4184"/>
    <w:rsid w:val="00EA4B78"/>
    <w:rsid w:val="00EB0F0A"/>
    <w:rsid w:val="00EB130C"/>
    <w:rsid w:val="00EB192B"/>
    <w:rsid w:val="00EB34C3"/>
    <w:rsid w:val="00EB7BE6"/>
    <w:rsid w:val="00EC08C6"/>
    <w:rsid w:val="00EC2180"/>
    <w:rsid w:val="00EC5AD3"/>
    <w:rsid w:val="00ED04A7"/>
    <w:rsid w:val="00ED0FBE"/>
    <w:rsid w:val="00ED5D18"/>
    <w:rsid w:val="00ED6B01"/>
    <w:rsid w:val="00ED6C02"/>
    <w:rsid w:val="00EE092D"/>
    <w:rsid w:val="00EE1855"/>
    <w:rsid w:val="00EE1DF7"/>
    <w:rsid w:val="00F046F5"/>
    <w:rsid w:val="00F10216"/>
    <w:rsid w:val="00F1312A"/>
    <w:rsid w:val="00F13B5A"/>
    <w:rsid w:val="00F1456A"/>
    <w:rsid w:val="00F17739"/>
    <w:rsid w:val="00F17996"/>
    <w:rsid w:val="00F20C30"/>
    <w:rsid w:val="00F22DF7"/>
    <w:rsid w:val="00F234F2"/>
    <w:rsid w:val="00F2589B"/>
    <w:rsid w:val="00F2754E"/>
    <w:rsid w:val="00F304AF"/>
    <w:rsid w:val="00F30A6E"/>
    <w:rsid w:val="00F33CBF"/>
    <w:rsid w:val="00F34D1C"/>
    <w:rsid w:val="00F35842"/>
    <w:rsid w:val="00F37FCC"/>
    <w:rsid w:val="00F45B96"/>
    <w:rsid w:val="00F50C19"/>
    <w:rsid w:val="00F52AE1"/>
    <w:rsid w:val="00F53BDB"/>
    <w:rsid w:val="00F53BF9"/>
    <w:rsid w:val="00F53CEB"/>
    <w:rsid w:val="00F555ED"/>
    <w:rsid w:val="00F55B96"/>
    <w:rsid w:val="00F62EB1"/>
    <w:rsid w:val="00F63DAA"/>
    <w:rsid w:val="00F647D4"/>
    <w:rsid w:val="00F65D4D"/>
    <w:rsid w:val="00F675FB"/>
    <w:rsid w:val="00F73886"/>
    <w:rsid w:val="00F73F98"/>
    <w:rsid w:val="00F74999"/>
    <w:rsid w:val="00F74DB8"/>
    <w:rsid w:val="00F75053"/>
    <w:rsid w:val="00F87421"/>
    <w:rsid w:val="00F87D74"/>
    <w:rsid w:val="00F901DD"/>
    <w:rsid w:val="00F90694"/>
    <w:rsid w:val="00F90DC2"/>
    <w:rsid w:val="00F91C59"/>
    <w:rsid w:val="00F962FF"/>
    <w:rsid w:val="00F97EF9"/>
    <w:rsid w:val="00FA055D"/>
    <w:rsid w:val="00FA4BC5"/>
    <w:rsid w:val="00FA6226"/>
    <w:rsid w:val="00FA6855"/>
    <w:rsid w:val="00FA7A40"/>
    <w:rsid w:val="00FC4D4E"/>
    <w:rsid w:val="00FC546D"/>
    <w:rsid w:val="00FD0D8F"/>
    <w:rsid w:val="00FD1E6F"/>
    <w:rsid w:val="00FD3471"/>
    <w:rsid w:val="00FD395C"/>
    <w:rsid w:val="00FD4A6A"/>
    <w:rsid w:val="00FD5866"/>
    <w:rsid w:val="00FD59DA"/>
    <w:rsid w:val="00FD65CB"/>
    <w:rsid w:val="00FD6DF5"/>
    <w:rsid w:val="00FE525E"/>
    <w:rsid w:val="00FE5E5C"/>
    <w:rsid w:val="00FE62D8"/>
    <w:rsid w:val="00FF00ED"/>
    <w:rsid w:val="00FF0D5C"/>
    <w:rsid w:val="00FF539A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3415DA"/>
  <w15:docId w15:val="{C3C4CD81-EAC9-497E-9ECB-DA63EEC3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571E"/>
    <w:pPr>
      <w:keepLines/>
      <w:spacing w:before="200" w:after="200" w:line="288" w:lineRule="auto"/>
    </w:pPr>
    <w:rPr>
      <w:rFonts w:ascii="Calibri" w:hAnsi="Calibri"/>
      <w:color w:val="000000"/>
      <w:sz w:val="24"/>
      <w:lang w:val="en-AU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54C20"/>
    <w:pPr>
      <w:spacing w:before="720" w:after="240"/>
      <w:outlineLvl w:val="0"/>
    </w:pPr>
    <w:rPr>
      <w:b w:val="0"/>
      <w:noProof/>
      <w:color w:val="A08463" w:themeColor="accent2"/>
    </w:rPr>
  </w:style>
  <w:style w:type="paragraph" w:styleId="Heading2">
    <w:name w:val="heading 2"/>
    <w:next w:val="Normal"/>
    <w:link w:val="Heading2Char"/>
    <w:uiPriority w:val="9"/>
    <w:unhideWhenUsed/>
    <w:qFormat/>
    <w:rsid w:val="009E6349"/>
    <w:pPr>
      <w:keepNext/>
      <w:spacing w:before="360" w:after="240" w:line="440" w:lineRule="exact"/>
      <w:outlineLvl w:val="1"/>
    </w:pPr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9E6349"/>
    <w:pPr>
      <w:keepNext/>
      <w:numPr>
        <w:ilvl w:val="2"/>
      </w:numPr>
      <w:spacing w:before="360" w:after="240"/>
      <w:outlineLvl w:val="2"/>
    </w:pPr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349"/>
    <w:pPr>
      <w:keepNext/>
      <w:spacing w:line="264" w:lineRule="auto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E6349"/>
    <w:pPr>
      <w:keepNext/>
      <w:outlineLvl w:val="4"/>
    </w:pPr>
    <w:rPr>
      <w:rFonts w:eastAsiaTheme="majorEastAsia" w:cstheme="majorBidi"/>
      <w:b/>
      <w:color w:val="424754" w:themeColor="text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E6349"/>
    <w:pPr>
      <w:keepNext/>
      <w:spacing w:before="40" w:after="0"/>
      <w:outlineLvl w:val="5"/>
    </w:pPr>
    <w:rPr>
      <w:rFonts w:eastAsiaTheme="majorEastAsia" w:cstheme="majorBidi"/>
      <w:color w:val="A0846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C24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243C"/>
    <w:pPr>
      <w:spacing w:before="120" w:after="120"/>
    </w:pPr>
  </w:style>
  <w:style w:type="paragraph" w:customStyle="1" w:styleId="TableText">
    <w:name w:val="Table Text"/>
    <w:basedOn w:val="Normal"/>
    <w:uiPriority w:val="1"/>
    <w:qFormat/>
    <w:rsid w:val="00DC243C"/>
    <w:pPr>
      <w:widowControl/>
      <w:spacing w:before="0" w:after="0" w:line="264" w:lineRule="auto"/>
    </w:pPr>
  </w:style>
  <w:style w:type="table" w:styleId="TableGrid">
    <w:name w:val="Table Grid"/>
    <w:basedOn w:val="TableNormal"/>
    <w:uiPriority w:val="39"/>
    <w:rsid w:val="00DC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3C"/>
    <w:rPr>
      <w:rFonts w:ascii="Arial" w:hAnsi="Arial"/>
      <w:color w:val="000000"/>
      <w:sz w:val="20"/>
      <w:lang w:val="en-AU"/>
    </w:rPr>
  </w:style>
  <w:style w:type="paragraph" w:styleId="Footer">
    <w:name w:val="footer"/>
    <w:link w:val="FooterChar"/>
    <w:uiPriority w:val="99"/>
    <w:unhideWhenUsed/>
    <w:rsid w:val="00D51D5F"/>
    <w:pPr>
      <w:tabs>
        <w:tab w:val="right" w:pos="9638"/>
        <w:tab w:val="right" w:pos="14572"/>
      </w:tabs>
      <w:ind w:left="-284" w:right="-284"/>
    </w:pPr>
    <w:rPr>
      <w:rFonts w:ascii="Calibri" w:hAnsi="Calibri" w:cs="Arial"/>
      <w:color w:val="FFFFFF" w:themeColor="background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51D5F"/>
    <w:rPr>
      <w:rFonts w:ascii="Calibri" w:hAnsi="Calibri" w:cs="Arial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DC243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4C20"/>
    <w:rPr>
      <w:rFonts w:ascii="Georgia" w:eastAsiaTheme="majorEastAsia" w:hAnsi="Georgia" w:cstheme="majorBidi"/>
      <w:noProof/>
      <w:color w:val="A08463" w:themeColor="accent2"/>
      <w:spacing w:val="-10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E6349"/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Title">
    <w:name w:val="Title"/>
    <w:next w:val="Normal"/>
    <w:link w:val="TitleChar"/>
    <w:uiPriority w:val="10"/>
    <w:rsid w:val="009E6349"/>
    <w:pPr>
      <w:spacing w:after="120" w:line="560" w:lineRule="exact"/>
    </w:pPr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E6349"/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E6349"/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C243C"/>
    <w:rPr>
      <w:color w:val="808080"/>
    </w:rPr>
  </w:style>
  <w:style w:type="table" w:customStyle="1" w:styleId="Gelostable">
    <w:name w:val="Gelos table"/>
    <w:basedOn w:val="TableNormal"/>
    <w:uiPriority w:val="99"/>
    <w:rsid w:val="00E30C97"/>
    <w:pPr>
      <w:widowControl/>
    </w:pPr>
    <w:rPr>
      <w:rFonts w:ascii="Calibri" w:hAnsi="Calibri"/>
      <w:sz w:val="24"/>
    </w:rPr>
    <w:tblPr>
      <w:tblStyleRowBandSize w:val="1"/>
      <w:tblBorders>
        <w:top w:val="single" w:sz="2" w:space="0" w:color="424754" w:themeColor="text2"/>
        <w:bottom w:val="single" w:sz="2" w:space="0" w:color="424754" w:themeColor="text2"/>
        <w:insideH w:val="single" w:sz="2" w:space="0" w:color="424754" w:themeColor="text2"/>
        <w:insideV w:val="single" w:sz="2" w:space="0" w:color="424754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  <w:style w:type="paragraph" w:styleId="ListBullet">
    <w:name w:val="List Bullet"/>
    <w:basedOn w:val="ListParagraph"/>
    <w:uiPriority w:val="99"/>
    <w:unhideWhenUsed/>
    <w:rsid w:val="00C3571E"/>
    <w:pPr>
      <w:numPr>
        <w:numId w:val="32"/>
      </w:numPr>
      <w:spacing w:before="60" w:after="60"/>
    </w:pPr>
    <w:rPr>
      <w:noProof/>
    </w:rPr>
  </w:style>
  <w:style w:type="paragraph" w:styleId="ListNumber">
    <w:name w:val="List Number"/>
    <w:basedOn w:val="ListBullet"/>
    <w:uiPriority w:val="99"/>
    <w:unhideWhenUsed/>
    <w:rsid w:val="00DC243C"/>
    <w:pPr>
      <w:numPr>
        <w:numId w:val="29"/>
      </w:numPr>
    </w:pPr>
  </w:style>
  <w:style w:type="table" w:styleId="GridTable1Light-Accent4">
    <w:name w:val="Grid Table 1 Light Accent 4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4E0E5" w:themeColor="accent4" w:themeTint="66"/>
        <w:left w:val="single" w:sz="4" w:space="0" w:color="D4E0E5" w:themeColor="accent4" w:themeTint="66"/>
        <w:bottom w:val="single" w:sz="4" w:space="0" w:color="D4E0E5" w:themeColor="accent4" w:themeTint="66"/>
        <w:right w:val="single" w:sz="4" w:space="0" w:color="D4E0E5" w:themeColor="accent4" w:themeTint="66"/>
        <w:insideH w:val="single" w:sz="4" w:space="0" w:color="D4E0E5" w:themeColor="accent4" w:themeTint="66"/>
        <w:insideV w:val="single" w:sz="4" w:space="0" w:color="D4E0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0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0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79DDF9" w:themeColor="accent3" w:themeTint="66"/>
        <w:left w:val="single" w:sz="4" w:space="0" w:color="79DDF9" w:themeColor="accent3" w:themeTint="66"/>
        <w:bottom w:val="single" w:sz="4" w:space="0" w:color="79DDF9" w:themeColor="accent3" w:themeTint="66"/>
        <w:right w:val="single" w:sz="4" w:space="0" w:color="79DDF9" w:themeColor="accent3" w:themeTint="66"/>
        <w:insideH w:val="single" w:sz="4" w:space="0" w:color="79DDF9" w:themeColor="accent3" w:themeTint="66"/>
        <w:insideV w:val="single" w:sz="4" w:space="0" w:color="79DD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6CCF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CCF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9CDC0" w:themeColor="accent2" w:themeTint="66"/>
        <w:left w:val="single" w:sz="4" w:space="0" w:color="D9CDC0" w:themeColor="accent2" w:themeTint="66"/>
        <w:bottom w:val="single" w:sz="4" w:space="0" w:color="D9CDC0" w:themeColor="accent2" w:themeTint="66"/>
        <w:right w:val="single" w:sz="4" w:space="0" w:color="D9CDC0" w:themeColor="accent2" w:themeTint="66"/>
        <w:insideH w:val="single" w:sz="4" w:space="0" w:color="D9CDC0" w:themeColor="accent2" w:themeTint="66"/>
        <w:insideV w:val="single" w:sz="4" w:space="0" w:color="D9CD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6B5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5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F1DDBE" w:themeColor="accent1" w:themeTint="66"/>
        <w:left w:val="single" w:sz="4" w:space="0" w:color="F1DDBE" w:themeColor="accent1" w:themeTint="66"/>
        <w:bottom w:val="single" w:sz="4" w:space="0" w:color="F1DDBE" w:themeColor="accent1" w:themeTint="66"/>
        <w:right w:val="single" w:sz="4" w:space="0" w:color="F1DDBE" w:themeColor="accent1" w:themeTint="66"/>
        <w:insideH w:val="single" w:sz="4" w:space="0" w:color="F1DDBE" w:themeColor="accent1" w:themeTint="66"/>
        <w:insideV w:val="single" w:sz="4" w:space="0" w:color="F1DDB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DC243C"/>
    <w:tblPr>
      <w:tblStyleRowBandSize w:val="1"/>
      <w:tblStyleColBandSize w:val="1"/>
      <w:tblBorders>
        <w:top w:val="single" w:sz="4" w:space="0" w:color="EACC9E" w:themeColor="accent1" w:themeTint="99"/>
        <w:bottom w:val="single" w:sz="4" w:space="0" w:color="EACC9E" w:themeColor="accent1" w:themeTint="99"/>
        <w:insideH w:val="single" w:sz="4" w:space="0" w:color="EACC9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4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customStyle="1" w:styleId="TablePlan2go">
    <w:name w:val="Table Plan2go"/>
    <w:basedOn w:val="TableNormal"/>
    <w:uiPriority w:val="99"/>
    <w:rsid w:val="00DC243C"/>
    <w:pPr>
      <w:widowControl/>
      <w:spacing w:after="120" w:line="264" w:lineRule="auto"/>
    </w:pPr>
    <w:rPr>
      <w:color w:val="434953"/>
    </w:rPr>
    <w:tblPr>
      <w:tblStyleRowBandSize w:val="1"/>
      <w:tblCellMar>
        <w:top w:w="113" w:type="dxa"/>
        <w:left w:w="113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unhideWhenUsed/>
    <w:qFormat/>
    <w:rsid w:val="00C3571E"/>
    <w:pPr>
      <w:spacing w:after="360"/>
    </w:pPr>
    <w:rPr>
      <w:rFonts w:ascii="Georgia" w:eastAsiaTheme="majorEastAsia" w:hAnsi="Georgia" w:cstheme="majorBidi"/>
      <w:color w:val="A08463" w:themeColor="accent2"/>
      <w:spacing w:val="-10"/>
      <w:sz w:val="56"/>
      <w:szCs w:val="56"/>
    </w:rPr>
  </w:style>
  <w:style w:type="paragraph" w:styleId="Subtitle">
    <w:name w:val="Subtitle"/>
    <w:next w:val="Normal"/>
    <w:link w:val="SubtitleChar"/>
    <w:uiPriority w:val="11"/>
    <w:rsid w:val="00721277"/>
    <w:pPr>
      <w:spacing w:before="120" w:after="360" w:line="440" w:lineRule="exact"/>
    </w:pPr>
    <w:rPr>
      <w:rFonts w:ascii="Calibri" w:eastAsiaTheme="majorEastAsia" w:hAnsi="Calibri" w:cs="Arial"/>
      <w:color w:val="A08463" w:themeColor="accent2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21277"/>
    <w:rPr>
      <w:rFonts w:ascii="Calibri" w:eastAsiaTheme="majorEastAsia" w:hAnsi="Calibri" w:cs="Arial"/>
      <w:color w:val="A08463" w:themeColor="accent2"/>
      <w:sz w:val="40"/>
      <w:szCs w:val="40"/>
    </w:rPr>
  </w:style>
  <w:style w:type="paragraph" w:customStyle="1" w:styleId="TableHeaderRow">
    <w:name w:val="Table Header Row"/>
    <w:basedOn w:val="TableText"/>
    <w:uiPriority w:val="1"/>
    <w:qFormat/>
    <w:rsid w:val="00EA4154"/>
    <w:pPr>
      <w:spacing w:line="240" w:lineRule="auto"/>
    </w:pPr>
    <w:rPr>
      <w:rFonts w:cs="Arial"/>
      <w:b/>
      <w:color w:val="FFFFFF" w:themeColor="background1"/>
    </w:rPr>
  </w:style>
  <w:style w:type="paragraph" w:customStyle="1" w:styleId="TableListBullet">
    <w:name w:val="Table List Bullet"/>
    <w:basedOn w:val="TableText"/>
    <w:uiPriority w:val="1"/>
    <w:qFormat/>
    <w:rsid w:val="00DC243C"/>
    <w:pPr>
      <w:numPr>
        <w:numId w:val="30"/>
      </w:numPr>
    </w:pPr>
  </w:style>
  <w:style w:type="table" w:customStyle="1" w:styleId="TablePlan2go2">
    <w:name w:val="Table Plan2go 2"/>
    <w:basedOn w:val="TablePlan2go"/>
    <w:uiPriority w:val="99"/>
    <w:rsid w:val="00DC243C"/>
    <w:tblPr/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ListNum">
    <w:name w:val="Table List Num"/>
    <w:basedOn w:val="TableListBullet"/>
    <w:autoRedefine/>
    <w:uiPriority w:val="1"/>
    <w:qFormat/>
    <w:rsid w:val="00DC243C"/>
    <w:pPr>
      <w:numPr>
        <w:numId w:val="31"/>
      </w:numPr>
      <w:textboxTightWrap w:val="allLines"/>
    </w:pPr>
    <w:rPr>
      <w:color w:val="auto"/>
    </w:rPr>
  </w:style>
  <w:style w:type="paragraph" w:customStyle="1" w:styleId="TableText-Sml">
    <w:name w:val="Table Text-Sml"/>
    <w:basedOn w:val="TableText"/>
    <w:uiPriority w:val="1"/>
    <w:qFormat/>
    <w:rsid w:val="00DC243C"/>
    <w:rPr>
      <w:sz w:val="18"/>
      <w:szCs w:val="17"/>
    </w:rPr>
  </w:style>
  <w:style w:type="paragraph" w:customStyle="1" w:styleId="Figure">
    <w:name w:val="Figure"/>
    <w:basedOn w:val="Normal"/>
    <w:uiPriority w:val="1"/>
    <w:qFormat/>
    <w:rsid w:val="00DC243C"/>
    <w:pPr>
      <w:keepLines w:val="0"/>
      <w:spacing w:before="120" w:after="240" w:line="240" w:lineRule="auto"/>
    </w:pPr>
    <w:rPr>
      <w:i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E6349"/>
    <w:rPr>
      <w:rFonts w:ascii="Calibri" w:eastAsiaTheme="majorEastAsia" w:hAnsi="Calibri" w:cstheme="majorBidi"/>
      <w:b/>
      <w:iCs/>
      <w:color w:val="000000" w:themeColor="text1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9E6349"/>
    <w:rPr>
      <w:rFonts w:ascii="Calibri" w:eastAsiaTheme="majorEastAsia" w:hAnsi="Calibri" w:cstheme="majorBidi"/>
      <w:b/>
      <w:color w:val="424754" w:themeColor="text2"/>
      <w:sz w:val="24"/>
      <w:szCs w:val="24"/>
      <w:lang w:val="en-AU"/>
    </w:rPr>
  </w:style>
  <w:style w:type="paragraph" w:customStyle="1" w:styleId="Appendix">
    <w:name w:val="Appendix"/>
    <w:basedOn w:val="Heading1"/>
    <w:uiPriority w:val="1"/>
    <w:qFormat/>
    <w:rsid w:val="00DC243C"/>
  </w:style>
  <w:style w:type="paragraph" w:styleId="TOC2">
    <w:name w:val="toc 2"/>
    <w:basedOn w:val="Normal"/>
    <w:next w:val="Normal"/>
    <w:autoRedefine/>
    <w:uiPriority w:val="39"/>
    <w:unhideWhenUsed/>
    <w:rsid w:val="008B58A3"/>
    <w:pPr>
      <w:tabs>
        <w:tab w:val="left" w:pos="709"/>
        <w:tab w:val="right" w:leader="dot" w:pos="9639"/>
      </w:tabs>
      <w:spacing w:before="60" w:after="60"/>
      <w:ind w:left="227"/>
    </w:pPr>
  </w:style>
  <w:style w:type="paragraph" w:styleId="TOC1">
    <w:name w:val="toc 1"/>
    <w:basedOn w:val="Normal"/>
    <w:next w:val="Normal"/>
    <w:autoRedefine/>
    <w:uiPriority w:val="39"/>
    <w:unhideWhenUsed/>
    <w:rsid w:val="006869B7"/>
    <w:pPr>
      <w:tabs>
        <w:tab w:val="left" w:pos="426"/>
        <w:tab w:val="right" w:leader="dot" w:pos="9854"/>
      </w:tabs>
      <w:spacing w:before="60" w:after="60"/>
    </w:pPr>
    <w:rPr>
      <w:b/>
      <w:noProof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61E82"/>
    <w:pPr>
      <w:tabs>
        <w:tab w:val="left" w:pos="1276"/>
        <w:tab w:val="right" w:leader="dot" w:pos="9070"/>
      </w:tabs>
      <w:spacing w:before="60" w:after="60"/>
      <w:ind w:left="454"/>
    </w:pPr>
    <w:rPr>
      <w:rFonts w:eastAsiaTheme="minorEastAsia" w:cs="Arial"/>
      <w:noProof/>
      <w:color w:val="auto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9E6349"/>
    <w:rPr>
      <w:color w:val="077A99" w:themeColor="accent3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49"/>
    <w:rPr>
      <w:rFonts w:ascii="Calibri" w:eastAsiaTheme="majorEastAsia" w:hAnsi="Calibri" w:cstheme="majorBidi"/>
      <w:color w:val="A08463" w:themeColor="accent2"/>
      <w:sz w:val="20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1E"/>
    <w:pPr>
      <w:keepNext/>
      <w:pBdr>
        <w:top w:val="single" w:sz="8" w:space="9" w:color="077A99" w:themeColor="accent3"/>
        <w:left w:val="single" w:sz="8" w:space="9" w:color="077A99" w:themeColor="accent3"/>
        <w:bottom w:val="single" w:sz="8" w:space="9" w:color="077A99" w:themeColor="accent3"/>
        <w:right w:val="single" w:sz="8" w:space="9" w:color="077A99" w:themeColor="accent3"/>
      </w:pBdr>
      <w:shd w:val="clear" w:color="auto" w:fill="E9EFF2" w:themeFill="accent4" w:themeFillTint="33"/>
      <w:tabs>
        <w:tab w:val="left" w:pos="567"/>
        <w:tab w:val="left" w:pos="851"/>
      </w:tabs>
      <w:spacing w:after="480" w:line="264" w:lineRule="auto"/>
      <w:ind w:left="170" w:right="170"/>
      <w:contextualSpacing/>
    </w:pPr>
    <w:rPr>
      <w:noProof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1E"/>
    <w:rPr>
      <w:rFonts w:ascii="Calibri" w:hAnsi="Calibri"/>
      <w:noProof/>
      <w:color w:val="000000" w:themeColor="text1"/>
      <w:sz w:val="24"/>
      <w:shd w:val="clear" w:color="auto" w:fill="E9EFF2" w:themeFill="accent4" w:themeFillTint="33"/>
      <w:lang w:val="en-AU"/>
    </w:rPr>
  </w:style>
  <w:style w:type="table" w:customStyle="1" w:styleId="LCL">
    <w:name w:val="L+CL"/>
    <w:basedOn w:val="TableNormal"/>
    <w:uiPriority w:val="99"/>
    <w:rsid w:val="00DC243C"/>
    <w:pPr>
      <w:widowControl/>
      <w:spacing w:line="300" w:lineRule="auto"/>
    </w:pPr>
    <w:rPr>
      <w:rFonts w:ascii="Georgia" w:hAnsi="Georgia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Franklin Gothic Demi" w:hAnsi="Franklin Gothic Demi"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1EEEE"/>
      </w:tcPr>
    </w:tblStylePr>
  </w:style>
  <w:style w:type="paragraph" w:customStyle="1" w:styleId="Heading1List">
    <w:name w:val="Heading 1 List"/>
    <w:basedOn w:val="Heading1"/>
    <w:qFormat/>
    <w:rsid w:val="009E6349"/>
    <w:pPr>
      <w:keepNext/>
      <w:widowControl/>
      <w:numPr>
        <w:numId w:val="18"/>
      </w:numPr>
      <w:ind w:left="992" w:hanging="992"/>
    </w:pPr>
  </w:style>
  <w:style w:type="paragraph" w:customStyle="1" w:styleId="Heading2List">
    <w:name w:val="Heading 2 List"/>
    <w:basedOn w:val="Heading2"/>
    <w:qFormat/>
    <w:rsid w:val="009E6349"/>
    <w:pPr>
      <w:widowControl/>
      <w:numPr>
        <w:ilvl w:val="1"/>
        <w:numId w:val="18"/>
      </w:numPr>
      <w:ind w:left="1276" w:hanging="992"/>
      <w:outlineLvl w:val="9"/>
    </w:pPr>
    <w:rPr>
      <w:rFonts w:cstheme="majorBidi"/>
    </w:rPr>
  </w:style>
  <w:style w:type="paragraph" w:customStyle="1" w:styleId="Heading3List">
    <w:name w:val="Heading 3 List"/>
    <w:qFormat/>
    <w:rsid w:val="009E6349"/>
    <w:pPr>
      <w:keepNext/>
      <w:widowControl/>
      <w:numPr>
        <w:ilvl w:val="2"/>
        <w:numId w:val="18"/>
      </w:numPr>
      <w:spacing w:before="360" w:after="240"/>
      <w:ind w:left="1843" w:hanging="1134"/>
    </w:pPr>
    <w:rPr>
      <w:rFonts w:ascii="Georgia" w:eastAsiaTheme="majorEastAsia" w:hAnsi="Georgia" w:cstheme="majorBidi"/>
      <w:color w:val="077A99" w:themeColor="accent3"/>
      <w:spacing w:val="-10"/>
      <w:sz w:val="36"/>
      <w:szCs w:val="28"/>
    </w:rPr>
  </w:style>
  <w:style w:type="paragraph" w:styleId="Caption">
    <w:name w:val="caption"/>
    <w:next w:val="Normal"/>
    <w:uiPriority w:val="35"/>
    <w:unhideWhenUsed/>
    <w:qFormat/>
    <w:rsid w:val="00C3571E"/>
    <w:pPr>
      <w:keepNext/>
      <w:spacing w:before="240" w:after="120"/>
    </w:pPr>
    <w:rPr>
      <w:rFonts w:ascii="Calibri" w:hAnsi="Calibri"/>
      <w:i/>
      <w:iCs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C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3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43C"/>
    <w:rPr>
      <w:rFonts w:ascii="Arial" w:hAnsi="Arial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43C"/>
    <w:rPr>
      <w:rFonts w:ascii="Arial" w:hAnsi="Arial"/>
      <w:b/>
      <w:bCs/>
      <w:color w:val="00000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3C"/>
    <w:rPr>
      <w:rFonts w:ascii="Segoe UI" w:hAnsi="Segoe UI" w:cs="Segoe UI"/>
      <w:color w:val="000000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556583"/>
    <w:pPr>
      <w:widowControl/>
    </w:pPr>
    <w:rPr>
      <w:rFonts w:ascii="Arial" w:hAnsi="Arial"/>
      <w:color w:val="000000"/>
      <w:sz w:val="20"/>
      <w:lang w:val="en-AU"/>
    </w:rPr>
  </w:style>
  <w:style w:type="paragraph" w:customStyle="1" w:styleId="Logo">
    <w:name w:val="Logo"/>
    <w:uiPriority w:val="1"/>
    <w:qFormat/>
    <w:rsid w:val="00C3571E"/>
    <w:pPr>
      <w:spacing w:after="600"/>
      <w:ind w:left="-425"/>
    </w:pPr>
    <w:rPr>
      <w:rFonts w:ascii="Calibri" w:hAnsi="Calibri"/>
      <w:noProof/>
      <w:color w:val="000000"/>
      <w:sz w:val="20"/>
      <w:lang w:val="en-AU" w:eastAsia="en-AU"/>
    </w:rPr>
  </w:style>
  <w:style w:type="paragraph" w:customStyle="1" w:styleId="Heading2ListBullet">
    <w:name w:val="Heading 2 List Bullet"/>
    <w:basedOn w:val="Normal"/>
    <w:qFormat/>
    <w:rsid w:val="00E01885"/>
    <w:pPr>
      <w:widowControl/>
      <w:numPr>
        <w:numId w:val="19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2ListNum">
    <w:name w:val="Heading 2 List Num"/>
    <w:basedOn w:val="Normal"/>
    <w:qFormat/>
    <w:rsid w:val="00E01885"/>
    <w:pPr>
      <w:widowControl/>
      <w:numPr>
        <w:numId w:val="17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3ListBullet">
    <w:name w:val="Heading 3 List Bullet"/>
    <w:basedOn w:val="Normal"/>
    <w:qFormat/>
    <w:rsid w:val="0027772C"/>
    <w:pPr>
      <w:widowControl/>
      <w:numPr>
        <w:numId w:val="20"/>
      </w:numPr>
      <w:spacing w:before="60" w:after="60"/>
    </w:pPr>
    <w:rPr>
      <w:lang w:eastAsia="ja-JP"/>
    </w:rPr>
  </w:style>
  <w:style w:type="paragraph" w:customStyle="1" w:styleId="Heading2ListBody">
    <w:name w:val="Heading 2 List Body"/>
    <w:basedOn w:val="Normal"/>
    <w:qFormat/>
    <w:rsid w:val="00D94238"/>
    <w:pPr>
      <w:widowControl/>
      <w:ind w:left="283"/>
    </w:pPr>
    <w:rPr>
      <w:color w:val="auto"/>
      <w:szCs w:val="20"/>
      <w:lang w:eastAsia="ja-JP"/>
    </w:rPr>
  </w:style>
  <w:style w:type="paragraph" w:customStyle="1" w:styleId="Heading3ListBody">
    <w:name w:val="Heading 3 List Body"/>
    <w:basedOn w:val="Normal"/>
    <w:qFormat/>
    <w:rsid w:val="00D51F96"/>
    <w:pPr>
      <w:widowControl/>
      <w:ind w:left="709"/>
    </w:pPr>
    <w:rPr>
      <w:color w:val="auto"/>
      <w:szCs w:val="20"/>
      <w:lang w:eastAsia="ja-JP"/>
    </w:rPr>
  </w:style>
  <w:style w:type="paragraph" w:customStyle="1" w:styleId="Heading3ListNum">
    <w:name w:val="Heading 3 List Num"/>
    <w:basedOn w:val="Normal"/>
    <w:qFormat/>
    <w:rsid w:val="0027772C"/>
    <w:pPr>
      <w:widowControl/>
      <w:numPr>
        <w:numId w:val="23"/>
      </w:numPr>
      <w:spacing w:before="60" w:after="60"/>
    </w:pPr>
    <w:rPr>
      <w:lang w:eastAsia="ja-JP"/>
    </w:rPr>
  </w:style>
  <w:style w:type="paragraph" w:customStyle="1" w:styleId="TableText-SmlBullet">
    <w:name w:val="Table Text-Sml Bullet"/>
    <w:basedOn w:val="TableListBullet"/>
    <w:uiPriority w:val="1"/>
    <w:qFormat/>
    <w:rsid w:val="00DC243C"/>
    <w:pPr>
      <w:numPr>
        <w:numId w:val="0"/>
      </w:numPr>
      <w:ind w:left="227" w:hanging="227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DC243C"/>
    <w:rPr>
      <w:b/>
      <w:bCs/>
      <w:color w:val="auto"/>
      <w:spacing w:val="6"/>
    </w:rPr>
  </w:style>
  <w:style w:type="paragraph" w:customStyle="1" w:styleId="Form">
    <w:name w:val="Form"/>
    <w:basedOn w:val="Normal"/>
    <w:uiPriority w:val="1"/>
    <w:qFormat/>
    <w:rsid w:val="00B868E0"/>
    <w:pPr>
      <w:pBdr>
        <w:top w:val="single" w:sz="2" w:space="6" w:color="E7E6E6" w:themeColor="background2"/>
        <w:bottom w:val="single" w:sz="2" w:space="6" w:color="E7E6E6" w:themeColor="background2"/>
        <w:between w:val="single" w:sz="2" w:space="6" w:color="E7E6E6" w:themeColor="background2"/>
      </w:pBdr>
      <w:tabs>
        <w:tab w:val="left" w:pos="1276"/>
        <w:tab w:val="right" w:pos="6663"/>
        <w:tab w:val="left" w:pos="6804"/>
      </w:tabs>
      <w:spacing w:before="240" w:after="480" w:line="240" w:lineRule="auto"/>
      <w:contextualSpacing/>
    </w:pPr>
    <w:rPr>
      <w:szCs w:val="20"/>
    </w:rPr>
  </w:style>
  <w:style w:type="paragraph" w:customStyle="1" w:styleId="Subsubtitle">
    <w:name w:val="Subsubtitle"/>
    <w:uiPriority w:val="1"/>
    <w:qFormat/>
    <w:rsid w:val="00721277"/>
    <w:pPr>
      <w:spacing w:before="200" w:after="200"/>
    </w:pPr>
    <w:rPr>
      <w:rFonts w:ascii="Calibri" w:eastAsiaTheme="majorEastAsia" w:hAnsi="Calibri" w:cstheme="majorBidi"/>
      <w:b/>
      <w:noProof/>
      <w:sz w:val="24"/>
      <w:szCs w:val="24"/>
      <w:lang w:val="en-AU"/>
    </w:rPr>
  </w:style>
  <w:style w:type="paragraph" w:customStyle="1" w:styleId="Frame">
    <w:name w:val="Frame"/>
    <w:basedOn w:val="Normal"/>
    <w:uiPriority w:val="1"/>
    <w:qFormat/>
    <w:rsid w:val="00B868E0"/>
    <w:pPr>
      <w:framePr w:w="8789" w:wrap="around" w:vAnchor="text" w:hAnchor="text" w:xAlign="center" w:y="1"/>
      <w:pBdr>
        <w:top w:val="single" w:sz="8" w:space="8" w:color="E7E6E6" w:themeColor="background2"/>
        <w:left w:val="single" w:sz="8" w:space="8" w:color="E7E6E6" w:themeColor="background2"/>
        <w:bottom w:val="single" w:sz="8" w:space="8" w:color="E7E6E6" w:themeColor="background2"/>
        <w:right w:val="single" w:sz="8" w:space="8" w:color="E7E6E6" w:themeColor="background2"/>
      </w:pBdr>
      <w:spacing w:before="0" w:after="0"/>
    </w:pPr>
    <w:rPr>
      <w:noProof/>
    </w:rPr>
  </w:style>
  <w:style w:type="paragraph" w:customStyle="1" w:styleId="Form2FieldTitle">
    <w:name w:val="Form 2Field Title"/>
    <w:uiPriority w:val="1"/>
    <w:qFormat/>
    <w:rsid w:val="00C3571E"/>
    <w:pPr>
      <w:keepNext/>
      <w:tabs>
        <w:tab w:val="left" w:pos="4536"/>
      </w:tabs>
      <w:spacing w:before="120"/>
    </w:pPr>
    <w:rPr>
      <w:rFonts w:ascii="Calibri" w:hAnsi="Calibri" w:cs="Arial"/>
      <w:b/>
      <w:color w:val="000000" w:themeColor="text1"/>
      <w:sz w:val="18"/>
      <w:szCs w:val="18"/>
      <w:lang w:val="en-AU"/>
    </w:rPr>
  </w:style>
  <w:style w:type="paragraph" w:customStyle="1" w:styleId="Form3Field">
    <w:name w:val="Form 3Field"/>
    <w:uiPriority w:val="1"/>
    <w:qFormat/>
    <w:rsid w:val="00C3571E"/>
    <w:pPr>
      <w:pBdr>
        <w:bottom w:val="single" w:sz="8" w:space="4" w:color="94B2BF" w:themeColor="accent4"/>
      </w:pBdr>
      <w:tabs>
        <w:tab w:val="left" w:pos="4536"/>
      </w:tabs>
      <w:spacing w:before="60" w:after="60"/>
    </w:pPr>
    <w:rPr>
      <w:rFonts w:ascii="Calibri" w:hAnsi="Calibri" w:cs="Arial"/>
      <w:color w:val="000000" w:themeColor="text1"/>
      <w:sz w:val="20"/>
      <w:szCs w:val="20"/>
      <w:lang w:val="en-AU"/>
    </w:rPr>
  </w:style>
  <w:style w:type="paragraph" w:customStyle="1" w:styleId="Form1SectionTitle">
    <w:name w:val="Form 1Section Title"/>
    <w:uiPriority w:val="1"/>
    <w:qFormat/>
    <w:rsid w:val="0056345E"/>
    <w:pPr>
      <w:keepNext/>
      <w:spacing w:before="360" w:after="240"/>
    </w:pPr>
    <w:rPr>
      <w:rFonts w:ascii="Arial" w:eastAsiaTheme="majorEastAsia" w:hAnsi="Arial" w:cstheme="majorBidi"/>
      <w:b/>
      <w:iCs/>
      <w:color w:val="A08463" w:themeColor="accent2"/>
      <w:sz w:val="28"/>
      <w:szCs w:val="24"/>
      <w:lang w:val="en-AU"/>
    </w:rPr>
  </w:style>
  <w:style w:type="table" w:customStyle="1" w:styleId="ROItable">
    <w:name w:val="ROI table"/>
    <w:basedOn w:val="TableGrid1"/>
    <w:uiPriority w:val="99"/>
    <w:rsid w:val="00400899"/>
    <w:pPr>
      <w:widowControl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0899"/>
    <w:pPr>
      <w:keepLines/>
      <w:spacing w:before="200" w:after="200"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">
    <w:name w:val="Body"/>
    <w:basedOn w:val="Normal"/>
    <w:link w:val="BodyChar"/>
    <w:qFormat/>
    <w:rsid w:val="00C47D18"/>
    <w:pPr>
      <w:keepLines w:val="0"/>
      <w:widowControl/>
      <w:tabs>
        <w:tab w:val="left" w:pos="284"/>
      </w:tabs>
      <w:spacing w:before="120" w:after="120" w:line="300" w:lineRule="auto"/>
    </w:pPr>
    <w:rPr>
      <w:rFonts w:asciiTheme="minorHAnsi" w:hAnsiTheme="minorHAnsi" w:cstheme="minorHAnsi"/>
      <w:color w:val="auto"/>
      <w:szCs w:val="20"/>
    </w:rPr>
  </w:style>
  <w:style w:type="character" w:customStyle="1" w:styleId="BodyChar">
    <w:name w:val="Body Char"/>
    <w:basedOn w:val="DefaultParagraphFont"/>
    <w:link w:val="Body"/>
    <w:locked/>
    <w:rsid w:val="00C47D18"/>
    <w:rPr>
      <w:rFonts w:cstheme="minorHAnsi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%20Contractor\Assessment%20Writer\Working%20Files\Cert%20III%20Gaming\Gelos%20Resources\GE_Polic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D29DD2CB42B4634A5257CA08EE59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BE34-D91F-4E8D-B8DD-ACAF5C9599F8}"/>
      </w:docPartPr>
      <w:docPartBody>
        <w:p w:rsidR="00A966B8" w:rsidRDefault="00613D4B" w:rsidP="00613D4B">
          <w:pPr>
            <w:pStyle w:val="1D29DD2CB42B4634A5257CA08EE5974F"/>
          </w:pPr>
          <w:r w:rsidRPr="00144E12">
            <w:rPr>
              <w:rStyle w:val="Heading4Char"/>
            </w:rPr>
            <w:t>Student Name</w:t>
          </w:r>
        </w:p>
      </w:docPartBody>
    </w:docPart>
    <w:docPart>
      <w:docPartPr>
        <w:name w:val="3A6B4AEEB7EC4FF4B0F13EF8ADE6A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EF948-3EEB-4851-B3DE-86D9F6D7FC03}"/>
      </w:docPartPr>
      <w:docPartBody>
        <w:p w:rsidR="000C6BCA" w:rsidRDefault="00613D4B" w:rsidP="00613D4B">
          <w:pPr>
            <w:pStyle w:val="3A6B4AEEB7EC4FF4B0F13EF8ADE6A72D1"/>
          </w:pPr>
          <w:r w:rsidRPr="00144E12">
            <w:rPr>
              <w:rStyle w:val="Heading4Char"/>
            </w:rPr>
            <w:t>Student Name</w:t>
          </w:r>
        </w:p>
      </w:docPartBody>
    </w:docPart>
    <w:docPart>
      <w:docPartPr>
        <w:name w:val="09A228287C1A4CA8A60DB508A79F8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54EC-664D-4724-B15D-3629713CA877}"/>
      </w:docPartPr>
      <w:docPartBody>
        <w:p w:rsidR="00613D4B" w:rsidRDefault="00613D4B" w:rsidP="00613D4B">
          <w:pPr>
            <w:pStyle w:val="09A228287C1A4CA8A60DB508A79F8846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2EC8EB9EA3D40FDA9FA4FB7DC5EB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273AF-458A-48DA-8CAA-51F8512495DF}"/>
      </w:docPartPr>
      <w:docPartBody>
        <w:p w:rsidR="00613D4B" w:rsidRDefault="00613D4B" w:rsidP="00613D4B">
          <w:pPr>
            <w:pStyle w:val="92EC8EB9EA3D40FDA9FA4FB7DC5EB8FE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3FDB65887D3345D7B09F77EECE3B2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3B689-77FA-49BF-8963-78392A9D7FFE}"/>
      </w:docPartPr>
      <w:docPartBody>
        <w:p w:rsidR="00613D4B" w:rsidRDefault="00613D4B" w:rsidP="00613D4B">
          <w:pPr>
            <w:pStyle w:val="3FDB65887D3345D7B09F77EECE3B263A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A41912531FE14327A8AB513F4BA12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EBA62-DFA8-4D1B-B204-7F12557BEF9E}"/>
      </w:docPartPr>
      <w:docPartBody>
        <w:p w:rsidR="00613D4B" w:rsidRDefault="00613D4B" w:rsidP="00613D4B">
          <w:pPr>
            <w:pStyle w:val="A41912531FE14327A8AB513F4BA12157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B41BB21E232F4D37AFABEF574D102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CD3A-7554-4025-85CE-A1B0887CC643}"/>
      </w:docPartPr>
      <w:docPartBody>
        <w:p w:rsidR="00613D4B" w:rsidRDefault="00613D4B" w:rsidP="00613D4B">
          <w:pPr>
            <w:pStyle w:val="B41BB21E232F4D37AFABEF574D102736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627A880A89BE469D925B603DE9DD1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524C7-4268-4E8C-84E6-5AEDF15E5D51}"/>
      </w:docPartPr>
      <w:docPartBody>
        <w:p w:rsidR="00613D4B" w:rsidRDefault="00613D4B" w:rsidP="00613D4B">
          <w:pPr>
            <w:pStyle w:val="627A880A89BE469D925B603DE9DD10F8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DBD9DC874A6742DF826C0FF9087C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917BA-01B6-41C7-A40D-80B3B577D972}"/>
      </w:docPartPr>
      <w:docPartBody>
        <w:p w:rsidR="00613D4B" w:rsidRDefault="00613D4B" w:rsidP="00613D4B">
          <w:pPr>
            <w:pStyle w:val="DBD9DC874A6742DF826C0FF9087C40B7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DB2516B5D5BF4CDB9A2C02F1CFD8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EADA-4A30-4046-9F4D-5C83A0A6FB45}"/>
      </w:docPartPr>
      <w:docPartBody>
        <w:p w:rsidR="00613D4B" w:rsidRDefault="00613D4B" w:rsidP="00613D4B">
          <w:pPr>
            <w:pStyle w:val="DB2516B5D5BF4CDB9A2C02F1CFD88F74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195B206410854EC881C5BCB06ACB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75924-E550-4C2F-81E1-C6FFF57626ED}"/>
      </w:docPartPr>
      <w:docPartBody>
        <w:p w:rsidR="00613D4B" w:rsidRDefault="00613D4B" w:rsidP="00613D4B">
          <w:pPr>
            <w:pStyle w:val="195B206410854EC881C5BCB06ACBB7E3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620C7177832744A6869A1D354A2F5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EA8F-1EA1-47EB-890F-45F7F99ABCEF}"/>
      </w:docPartPr>
      <w:docPartBody>
        <w:p w:rsidR="00613D4B" w:rsidRDefault="00613D4B" w:rsidP="00613D4B">
          <w:pPr>
            <w:pStyle w:val="620C7177832744A6869A1D354A2F5169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DC0D874D57941A59CD8CC612D1AD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AC8A-B045-4C6A-84E5-2A1823F7337E}"/>
      </w:docPartPr>
      <w:docPartBody>
        <w:p w:rsidR="00613D4B" w:rsidRDefault="00613D4B" w:rsidP="00613D4B">
          <w:pPr>
            <w:pStyle w:val="9DC0D874D57941A59CD8CC612D1AD280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B09AC24C0878495E953D57E5B6026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C1DD7-E955-4339-8DEC-1643690792FE}"/>
      </w:docPartPr>
      <w:docPartBody>
        <w:p w:rsidR="00613D4B" w:rsidRDefault="00613D4B" w:rsidP="00613D4B">
          <w:pPr>
            <w:pStyle w:val="B09AC24C0878495E953D57E5B602670A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21ABC0580F734EFBB50D38A140CD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FF1B9-0221-4E97-9101-4497E9F9BC39}"/>
      </w:docPartPr>
      <w:docPartBody>
        <w:p w:rsidR="00613D4B" w:rsidRDefault="00613D4B" w:rsidP="00613D4B">
          <w:pPr>
            <w:pStyle w:val="21ABC0580F734EFBB50D38A140CD456B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428C70E125BC4205B27AB79BECB18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0061-A755-4897-8B19-93945CA3868B}"/>
      </w:docPartPr>
      <w:docPartBody>
        <w:p w:rsidR="00613D4B" w:rsidRDefault="00613D4B" w:rsidP="00613D4B">
          <w:pPr>
            <w:pStyle w:val="428C70E125BC4205B27AB79BECB18AC3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4A36584F708431089E85907CD3B8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CB1B-AE22-45CD-B5A7-2117CB3C7A0D}"/>
      </w:docPartPr>
      <w:docPartBody>
        <w:p w:rsidR="00613D4B" w:rsidRDefault="00613D4B" w:rsidP="00613D4B">
          <w:pPr>
            <w:pStyle w:val="94A36584F708431089E85907CD3B8FC9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C2DAD1595D1C44168572ED9AD51A5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8E80-1EB9-4D05-B37D-FD31B4004E66}"/>
      </w:docPartPr>
      <w:docPartBody>
        <w:p w:rsidR="00613D4B" w:rsidRDefault="00613D4B" w:rsidP="00613D4B">
          <w:pPr>
            <w:pStyle w:val="C2DAD1595D1C44168572ED9AD51A5671"/>
          </w:pPr>
          <w:r w:rsidRPr="00653B5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B1"/>
    <w:rsid w:val="000C6BCA"/>
    <w:rsid w:val="00140B61"/>
    <w:rsid w:val="002940B1"/>
    <w:rsid w:val="00366DAF"/>
    <w:rsid w:val="004D5486"/>
    <w:rsid w:val="00613D4B"/>
    <w:rsid w:val="008864A5"/>
    <w:rsid w:val="00A804E1"/>
    <w:rsid w:val="00A966B8"/>
    <w:rsid w:val="00D22458"/>
    <w:rsid w:val="00DA39C9"/>
    <w:rsid w:val="00E06799"/>
    <w:rsid w:val="00E176F9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D4B"/>
    <w:pPr>
      <w:keepNext/>
      <w:keepLines/>
      <w:widowControl w:val="0"/>
      <w:spacing w:before="200" w:after="200" w:line="264" w:lineRule="auto"/>
      <w:outlineLvl w:val="3"/>
    </w:pPr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D4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13D4B"/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paragraph" w:customStyle="1" w:styleId="1D29DD2CB42B4634A5257CA08EE5974F">
    <w:name w:val="1D29DD2CB42B4634A5257CA08EE5974F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  <w:style w:type="paragraph" w:customStyle="1" w:styleId="3A6B4AEEB7EC4FF4B0F13EF8ADE6A72D1">
    <w:name w:val="3A6B4AEEB7EC4FF4B0F13EF8ADE6A72D1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  <w:style w:type="paragraph" w:customStyle="1" w:styleId="09A228287C1A4CA8A60DB508A79F8846">
    <w:name w:val="09A228287C1A4CA8A60DB508A79F8846"/>
    <w:rsid w:val="00613D4B"/>
  </w:style>
  <w:style w:type="paragraph" w:customStyle="1" w:styleId="92EC8EB9EA3D40FDA9FA4FB7DC5EB8FE">
    <w:name w:val="92EC8EB9EA3D40FDA9FA4FB7DC5EB8FE"/>
    <w:rsid w:val="00613D4B"/>
  </w:style>
  <w:style w:type="paragraph" w:customStyle="1" w:styleId="3FDB65887D3345D7B09F77EECE3B263A">
    <w:name w:val="3FDB65887D3345D7B09F77EECE3B263A"/>
    <w:rsid w:val="00613D4B"/>
  </w:style>
  <w:style w:type="paragraph" w:customStyle="1" w:styleId="A41912531FE14327A8AB513F4BA12157">
    <w:name w:val="A41912531FE14327A8AB513F4BA12157"/>
    <w:rsid w:val="00613D4B"/>
  </w:style>
  <w:style w:type="paragraph" w:customStyle="1" w:styleId="B41BB21E232F4D37AFABEF574D102736">
    <w:name w:val="B41BB21E232F4D37AFABEF574D102736"/>
    <w:rsid w:val="00613D4B"/>
  </w:style>
  <w:style w:type="paragraph" w:customStyle="1" w:styleId="627A880A89BE469D925B603DE9DD10F8">
    <w:name w:val="627A880A89BE469D925B603DE9DD10F8"/>
    <w:rsid w:val="00613D4B"/>
  </w:style>
  <w:style w:type="paragraph" w:customStyle="1" w:styleId="DBD9DC874A6742DF826C0FF9087C40B7">
    <w:name w:val="DBD9DC874A6742DF826C0FF9087C40B7"/>
    <w:rsid w:val="00613D4B"/>
  </w:style>
  <w:style w:type="paragraph" w:customStyle="1" w:styleId="DB2516B5D5BF4CDB9A2C02F1CFD88F74">
    <w:name w:val="DB2516B5D5BF4CDB9A2C02F1CFD88F74"/>
    <w:rsid w:val="00613D4B"/>
  </w:style>
  <w:style w:type="paragraph" w:customStyle="1" w:styleId="195B206410854EC881C5BCB06ACBB7E3">
    <w:name w:val="195B206410854EC881C5BCB06ACBB7E3"/>
    <w:rsid w:val="00613D4B"/>
  </w:style>
  <w:style w:type="paragraph" w:customStyle="1" w:styleId="620C7177832744A6869A1D354A2F5169">
    <w:name w:val="620C7177832744A6869A1D354A2F5169"/>
    <w:rsid w:val="00613D4B"/>
  </w:style>
  <w:style w:type="paragraph" w:customStyle="1" w:styleId="9DC0D874D57941A59CD8CC612D1AD280">
    <w:name w:val="9DC0D874D57941A59CD8CC612D1AD280"/>
    <w:rsid w:val="00613D4B"/>
  </w:style>
  <w:style w:type="paragraph" w:customStyle="1" w:styleId="B09AC24C0878495E953D57E5B602670A">
    <w:name w:val="B09AC24C0878495E953D57E5B602670A"/>
    <w:rsid w:val="00613D4B"/>
  </w:style>
  <w:style w:type="paragraph" w:customStyle="1" w:styleId="21ABC0580F734EFBB50D38A140CD456B">
    <w:name w:val="21ABC0580F734EFBB50D38A140CD456B"/>
    <w:rsid w:val="00613D4B"/>
  </w:style>
  <w:style w:type="paragraph" w:customStyle="1" w:styleId="428C70E125BC4205B27AB79BECB18AC3">
    <w:name w:val="428C70E125BC4205B27AB79BECB18AC3"/>
    <w:rsid w:val="00613D4B"/>
  </w:style>
  <w:style w:type="paragraph" w:customStyle="1" w:styleId="94A36584F708431089E85907CD3B8FC9">
    <w:name w:val="94A36584F708431089E85907CD3B8FC9"/>
    <w:rsid w:val="00613D4B"/>
  </w:style>
  <w:style w:type="paragraph" w:customStyle="1" w:styleId="C2DAD1595D1C44168572ED9AD51A5671">
    <w:name w:val="C2DAD1595D1C44168572ED9AD51A5671"/>
    <w:rsid w:val="00613D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Gelos">
  <a:themeElements>
    <a:clrScheme name="Gelos Enterprises">
      <a:dk1>
        <a:sysClr val="windowText" lastClr="000000"/>
      </a:dk1>
      <a:lt1>
        <a:sysClr val="window" lastClr="FFFFFF"/>
      </a:lt1>
      <a:dk2>
        <a:srgbClr val="424754"/>
      </a:dk2>
      <a:lt2>
        <a:srgbClr val="E7E6E6"/>
      </a:lt2>
      <a:accent1>
        <a:srgbClr val="DDAB5E"/>
      </a:accent1>
      <a:accent2>
        <a:srgbClr val="A08463"/>
      </a:accent2>
      <a:accent3>
        <a:srgbClr val="077A99"/>
      </a:accent3>
      <a:accent4>
        <a:srgbClr val="94B2BF"/>
      </a:accent4>
      <a:accent5>
        <a:srgbClr val="5B9BD5"/>
      </a:accent5>
      <a:accent6>
        <a:srgbClr val="FFFFFF"/>
      </a:accent6>
      <a:hlink>
        <a:srgbClr val="077A99"/>
      </a:hlink>
      <a:folHlink>
        <a:srgbClr val="A0846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5F788BA59DE44B51678E89DCF7E75" ma:contentTypeVersion="13" ma:contentTypeDescription="Create a new document." ma:contentTypeScope="" ma:versionID="58c6a3881cc5658ac98f77cf9a2e4bbe">
  <xsd:schema xmlns:xsd="http://www.w3.org/2001/XMLSchema" xmlns:xs="http://www.w3.org/2001/XMLSchema" xmlns:p="http://schemas.microsoft.com/office/2006/metadata/properties" xmlns:ns2="e4584580-0af9-45d8-8325-98b5def19251" xmlns:ns3="d55f8265-e7ea-4f0a-b324-e74dee5827b1" targetNamespace="http://schemas.microsoft.com/office/2006/metadata/properties" ma:root="true" ma:fieldsID="1d430de79f5190c873596a3fcb652f5f" ns2:_="" ns3:_="">
    <xsd:import namespace="e4584580-0af9-45d8-8325-98b5def19251"/>
    <xsd:import namespace="d55f8265-e7ea-4f0a-b324-e74dee58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84580-0af9-45d8-8325-98b5def1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8265-e7ea-4f0a-b324-e74dee582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3DCCF23-662A-4A36-A7A1-966F8C773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84580-0af9-45d8-8325-98b5def19251"/>
    <ds:schemaRef ds:uri="d55f8265-e7ea-4f0a-b324-e74dee58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E7D0A-F7E1-47B6-BCD7-20D2436C1F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A27563-8C02-4A65-ADB2-D09326C24229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e4584580-0af9-45d8-8325-98b5def19251"/>
    <ds:schemaRef ds:uri="http://purl.org/dc/elements/1.1/"/>
    <ds:schemaRef ds:uri="http://purl.org/dc/dcmitype/"/>
    <ds:schemaRef ds:uri="http://schemas.microsoft.com/office/2006/metadata/properties"/>
    <ds:schemaRef ds:uri="d55f8265-e7ea-4f0a-b324-e74dee5827b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GE_Policy-template.dotx</Template>
  <TotalTime>8</TotalTime>
  <Pages>14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[Insert Name Policy and Procedure]</vt:lpstr>
    </vt:vector>
  </TitlesOfParts>
  <Company>Drag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[Insert Name Policy and Procedure]</dc:title>
  <dc:creator>Debra Hansen</dc:creator>
  <cp:lastModifiedBy>Deb Hansen</cp:lastModifiedBy>
  <cp:revision>16</cp:revision>
  <dcterms:created xsi:type="dcterms:W3CDTF">2021-08-22T21:53:00Z</dcterms:created>
  <dcterms:modified xsi:type="dcterms:W3CDTF">2021-09-07T23:22:00Z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ContentTypeId">
    <vt:lpwstr>0x01010001A5F788BA59DE44B51678E89DCF7E75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SetDate">
    <vt:lpwstr>2020-11-02T22:38:27Z</vt:lpwstr>
  </property>
  <property fmtid="{D5CDD505-2E9C-101B-9397-08002B2CF9AE}" pid="7" name="MSIP_Label_1124e982-4ed1-4819-8c70-4a27f3d38393_Method">
    <vt:lpwstr>Standard</vt:lpwstr>
  </property>
  <property fmtid="{D5CDD505-2E9C-101B-9397-08002B2CF9AE}" pid="8" name="MSIP_Label_1124e982-4ed1-4819-8c70-4a27f3d38393_Name">
    <vt:lpwstr>No DLM Required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MSIP_Label_1124e982-4ed1-4819-8c70-4a27f3d38393_ActionId">
    <vt:lpwstr>520931a2-ba4c-4b7c-bf1f-000091fe9371</vt:lpwstr>
  </property>
  <property fmtid="{D5CDD505-2E9C-101B-9397-08002B2CF9AE}" pid="11" name="MSIP_Label_1124e982-4ed1-4819-8c70-4a27f3d38393_ContentBits">
    <vt:lpwstr>0</vt:lpwstr>
  </property>
  <property fmtid="{D5CDD505-2E9C-101B-9397-08002B2CF9AE}" pid="12" name="Order">
    <vt:r8>16907900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ExtendedDescription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