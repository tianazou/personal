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F8C6A" w14:textId="29D637A8" w:rsidR="00954C20" w:rsidRDefault="00DE40F7" w:rsidP="008206DF">
      <w:pPr>
        <w:pStyle w:val="Heading1"/>
      </w:pPr>
      <w:bookmarkStart w:id="0" w:name="_Toc81985354"/>
      <w:bookmarkStart w:id="1" w:name="_Toc79675761"/>
      <w:bookmarkStart w:id="2" w:name="_Toc519606992"/>
      <w:r>
        <w:t>=</w:t>
      </w:r>
      <w:r w:rsidR="00144E12">
        <w:t>Program Specifications</w:t>
      </w:r>
      <w:bookmarkEnd w:id="0"/>
    </w:p>
    <w:tbl>
      <w:tblPr>
        <w:tblStyle w:val="Gelostable"/>
        <w:tblW w:w="0" w:type="auto"/>
        <w:tblLook w:val="04A0" w:firstRow="1" w:lastRow="0" w:firstColumn="1" w:lastColumn="0" w:noHBand="0" w:noVBand="1"/>
      </w:tblPr>
      <w:tblGrid>
        <w:gridCol w:w="2835"/>
        <w:gridCol w:w="6235"/>
      </w:tblGrid>
      <w:tr w:rsidR="0069112E" w:rsidRPr="00226C99" w14:paraId="4D504F2E" w14:textId="77777777" w:rsidTr="00691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5" w:type="dxa"/>
          </w:tcPr>
          <w:p w14:paraId="0A426250" w14:textId="116893C9" w:rsidR="0069112E" w:rsidRPr="00226C99" w:rsidRDefault="0069112E" w:rsidP="00144E12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226C99">
              <w:rPr>
                <w:b/>
                <w:bCs/>
                <w:color w:val="FFFFFF" w:themeColor="background1"/>
                <w:sz w:val="28"/>
                <w:szCs w:val="28"/>
              </w:rPr>
              <w:t xml:space="preserve">Project </w:t>
            </w:r>
            <w:r w:rsidR="00226C99" w:rsidRPr="00226C99">
              <w:rPr>
                <w:b/>
                <w:bCs/>
                <w:color w:val="FFFFFF" w:themeColor="background1"/>
                <w:sz w:val="28"/>
                <w:szCs w:val="28"/>
              </w:rPr>
              <w:t>Name:</w:t>
            </w:r>
          </w:p>
        </w:tc>
        <w:tc>
          <w:tcPr>
            <w:tcW w:w="6235" w:type="dxa"/>
          </w:tcPr>
          <w:p w14:paraId="2FC25554" w14:textId="54ACF691" w:rsidR="0069112E" w:rsidRPr="00226C99" w:rsidRDefault="00132AD7" w:rsidP="00144E12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28"/>
                <w:szCs w:val="28"/>
              </w:rPr>
              <w:t>Simple</w:t>
            </w:r>
            <w:r w:rsidR="0069112E" w:rsidRPr="00226C99">
              <w:rPr>
                <w:b/>
                <w:bCs/>
                <w:color w:val="FFFFFF" w:themeColor="background1"/>
                <w:sz w:val="28"/>
                <w:szCs w:val="28"/>
              </w:rPr>
              <w:t>Login</w:t>
            </w:r>
            <w:proofErr w:type="spellEnd"/>
          </w:p>
        </w:tc>
      </w:tr>
      <w:tr w:rsidR="00FD6DF5" w14:paraId="43A93DEF" w14:textId="77777777" w:rsidTr="0069112E">
        <w:tc>
          <w:tcPr>
            <w:tcW w:w="2835" w:type="dxa"/>
          </w:tcPr>
          <w:p w14:paraId="0E1D2DD3" w14:textId="6D07D170" w:rsidR="00FD6DF5" w:rsidRPr="0069112E" w:rsidRDefault="00FD6DF5" w:rsidP="00144E12">
            <w:pPr>
              <w:rPr>
                <w:color w:val="auto"/>
              </w:rPr>
            </w:pPr>
            <w:r>
              <w:rPr>
                <w:color w:val="auto"/>
              </w:rPr>
              <w:t>Programmer:</w:t>
            </w:r>
          </w:p>
        </w:tc>
        <w:tc>
          <w:tcPr>
            <w:tcW w:w="6235" w:type="dxa"/>
          </w:tcPr>
          <w:p w14:paraId="1073C069" w14:textId="1363B440" w:rsidR="00FD6DF5" w:rsidRDefault="00D53247" w:rsidP="00144E12">
            <w:r>
              <w:t>Tiana Zou</w:t>
            </w:r>
          </w:p>
        </w:tc>
      </w:tr>
      <w:tr w:rsidR="00FD6DF5" w14:paraId="7B0B0997" w14:textId="77777777" w:rsidTr="006911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35" w:type="dxa"/>
          </w:tcPr>
          <w:p w14:paraId="02EB22AE" w14:textId="66F32213" w:rsidR="00FD6DF5" w:rsidRPr="0069112E" w:rsidRDefault="00FD6DF5" w:rsidP="00144E12">
            <w:pPr>
              <w:rPr>
                <w:color w:val="auto"/>
              </w:rPr>
            </w:pPr>
            <w:r>
              <w:rPr>
                <w:color w:val="auto"/>
              </w:rPr>
              <w:t>Supervisor:</w:t>
            </w:r>
          </w:p>
        </w:tc>
        <w:tc>
          <w:tcPr>
            <w:tcW w:w="6235" w:type="dxa"/>
          </w:tcPr>
          <w:p w14:paraId="119E2556" w14:textId="5AB83FCF" w:rsidR="00FD6DF5" w:rsidRDefault="00FD6DF5" w:rsidP="00144E12">
            <w:r>
              <w:t>Christina Kaiser, Software Development Team Leader</w:t>
            </w:r>
          </w:p>
        </w:tc>
      </w:tr>
      <w:tr w:rsidR="0069112E" w14:paraId="0AA9D480" w14:textId="77777777" w:rsidTr="0069112E">
        <w:tc>
          <w:tcPr>
            <w:tcW w:w="2835" w:type="dxa"/>
          </w:tcPr>
          <w:p w14:paraId="1CFA857C" w14:textId="380912CA" w:rsidR="0069112E" w:rsidRDefault="0069112E" w:rsidP="00144E12">
            <w:r w:rsidRPr="0069112E">
              <w:rPr>
                <w:color w:val="auto"/>
              </w:rPr>
              <w:t>Purpose of program:</w:t>
            </w:r>
          </w:p>
        </w:tc>
        <w:tc>
          <w:tcPr>
            <w:tcW w:w="6235" w:type="dxa"/>
          </w:tcPr>
          <w:p w14:paraId="51DF9D7E" w14:textId="7071827E" w:rsidR="0069112E" w:rsidRDefault="00D53247" w:rsidP="00144E12">
            <w:r>
              <w:t xml:space="preserve">To create a </w:t>
            </w:r>
            <w:r w:rsidR="00906E2B">
              <w:t>simple login program with login options</w:t>
            </w:r>
          </w:p>
        </w:tc>
      </w:tr>
      <w:tr w:rsidR="0069112E" w14:paraId="51B225A7" w14:textId="77777777" w:rsidTr="006911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35" w:type="dxa"/>
          </w:tcPr>
          <w:p w14:paraId="3049F14B" w14:textId="163F4279" w:rsidR="0069112E" w:rsidRDefault="0069112E" w:rsidP="00144E12">
            <w:r>
              <w:t>Programming language:</w:t>
            </w:r>
          </w:p>
        </w:tc>
        <w:tc>
          <w:tcPr>
            <w:tcW w:w="6235" w:type="dxa"/>
          </w:tcPr>
          <w:p w14:paraId="1FBA85F7" w14:textId="47FB0AC9" w:rsidR="0069112E" w:rsidRDefault="00D53247" w:rsidP="00144E12">
            <w:r>
              <w:t>C#</w:t>
            </w:r>
          </w:p>
        </w:tc>
      </w:tr>
      <w:tr w:rsidR="0069112E" w14:paraId="54E6EC52" w14:textId="77777777" w:rsidTr="0069112E">
        <w:tc>
          <w:tcPr>
            <w:tcW w:w="2835" w:type="dxa"/>
          </w:tcPr>
          <w:p w14:paraId="3A5B581A" w14:textId="281C7D08" w:rsidR="0069112E" w:rsidRDefault="0069112E" w:rsidP="00144E12">
            <w:r>
              <w:t>Software to be used:</w:t>
            </w:r>
          </w:p>
        </w:tc>
        <w:tc>
          <w:tcPr>
            <w:tcW w:w="6235" w:type="dxa"/>
          </w:tcPr>
          <w:p w14:paraId="5D4FAE84" w14:textId="74A99B4F" w:rsidR="0069112E" w:rsidRDefault="00906E2B" w:rsidP="00144E12">
            <w:r>
              <w:t>Microsoft Visual Studio</w:t>
            </w:r>
          </w:p>
        </w:tc>
      </w:tr>
      <w:tr w:rsidR="0069112E" w14:paraId="3F44E220" w14:textId="77777777" w:rsidTr="006911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35" w:type="dxa"/>
          </w:tcPr>
          <w:p w14:paraId="7DFA02AD" w14:textId="77777777" w:rsidR="0069112E" w:rsidRDefault="0069112E" w:rsidP="00144E12">
            <w:r>
              <w:t>Project brief:</w:t>
            </w:r>
          </w:p>
          <w:p w14:paraId="3A04F4FC" w14:textId="6BB84E80" w:rsidR="0069112E" w:rsidRPr="0069112E" w:rsidRDefault="0069112E" w:rsidP="00144E12">
            <w:pPr>
              <w:rPr>
                <w:i/>
                <w:iCs/>
              </w:rPr>
            </w:pPr>
            <w:r w:rsidRPr="0069112E">
              <w:rPr>
                <w:i/>
                <w:iCs/>
                <w:sz w:val="20"/>
                <w:szCs w:val="18"/>
              </w:rPr>
              <w:t>Simple English description of the program to be created</w:t>
            </w:r>
            <w:r w:rsidR="00FD6DF5">
              <w:rPr>
                <w:i/>
                <w:iCs/>
                <w:sz w:val="20"/>
                <w:szCs w:val="18"/>
              </w:rPr>
              <w:t xml:space="preserve"> (maximum 50 words)</w:t>
            </w:r>
          </w:p>
        </w:tc>
        <w:tc>
          <w:tcPr>
            <w:tcW w:w="6235" w:type="dxa"/>
          </w:tcPr>
          <w:p w14:paraId="61C63F69" w14:textId="77777777" w:rsidR="0069112E" w:rsidRDefault="00906E2B" w:rsidP="00144E12">
            <w:r>
              <w:t xml:space="preserve">The purpose of the program is to create a simple login application where the user can login with their username and password, register for a new account, and view accounts. </w:t>
            </w:r>
          </w:p>
          <w:p w14:paraId="6B37304D" w14:textId="5CEA2B26" w:rsidR="00906E2B" w:rsidRDefault="00906E2B" w:rsidP="00144E12">
            <w:r>
              <w:t>The registration can also</w:t>
            </w:r>
          </w:p>
        </w:tc>
      </w:tr>
    </w:tbl>
    <w:p w14:paraId="62BC3213" w14:textId="77777777" w:rsidR="0069112E" w:rsidRPr="00954C20" w:rsidRDefault="0069112E" w:rsidP="00144E12"/>
    <w:p w14:paraId="35754BE0" w14:textId="77777777" w:rsidR="00226C99" w:rsidRDefault="00226C99">
      <w:pPr>
        <w:keepLines w:val="0"/>
        <w:spacing w:before="0" w:after="0" w:line="240" w:lineRule="auto"/>
      </w:pPr>
      <w:r>
        <w:br w:type="page"/>
      </w:r>
    </w:p>
    <w:p w14:paraId="6FEC8FD6" w14:textId="77777777" w:rsidR="00226C99" w:rsidRDefault="00226C99" w:rsidP="00226C99">
      <w:pPr>
        <w:pStyle w:val="Heading3"/>
        <w:jc w:val="center"/>
      </w:pPr>
      <w:r>
        <w:lastRenderedPageBreak/>
        <w:t>Table of Contents</w:t>
      </w:r>
    </w:p>
    <w:p w14:paraId="0F2ED492" w14:textId="358433EC" w:rsidR="000E0B43" w:rsidRDefault="00226C99">
      <w:pPr>
        <w:pStyle w:val="TOC1"/>
        <w:rPr>
          <w:rFonts w:asciiTheme="minorHAnsi" w:eastAsiaTheme="minorEastAsia" w:hAnsiTheme="minorHAnsi"/>
          <w:b w:val="0"/>
          <w:color w:val="auto"/>
          <w:sz w:val="22"/>
          <w:szCs w:val="22"/>
          <w:lang w:eastAsia="en-AU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\t "Heading 1,1,Form 1Section Title,2" </w:instrText>
      </w:r>
      <w:r>
        <w:rPr>
          <w:lang w:val="en-US"/>
        </w:rPr>
        <w:fldChar w:fldCharType="separate"/>
      </w:r>
      <w:hyperlink w:anchor="_Toc81985354" w:history="1">
        <w:r w:rsidR="000E0B43" w:rsidRPr="00361565">
          <w:rPr>
            <w:rStyle w:val="Hyperlink"/>
          </w:rPr>
          <w:t>Program Specifications</w:t>
        </w:r>
        <w:r w:rsidR="000E0B43">
          <w:rPr>
            <w:webHidden/>
          </w:rPr>
          <w:tab/>
        </w:r>
        <w:r w:rsidR="000E0B43">
          <w:rPr>
            <w:webHidden/>
          </w:rPr>
          <w:fldChar w:fldCharType="begin"/>
        </w:r>
        <w:r w:rsidR="000E0B43">
          <w:rPr>
            <w:webHidden/>
          </w:rPr>
          <w:instrText xml:space="preserve"> PAGEREF _Toc81985354 \h </w:instrText>
        </w:r>
        <w:r w:rsidR="000E0B43">
          <w:rPr>
            <w:webHidden/>
          </w:rPr>
        </w:r>
        <w:r w:rsidR="000E0B43">
          <w:rPr>
            <w:webHidden/>
          </w:rPr>
          <w:fldChar w:fldCharType="separate"/>
        </w:r>
        <w:r w:rsidR="000E0B43">
          <w:rPr>
            <w:webHidden/>
          </w:rPr>
          <w:t>1</w:t>
        </w:r>
        <w:r w:rsidR="000E0B43">
          <w:rPr>
            <w:webHidden/>
          </w:rPr>
          <w:fldChar w:fldCharType="end"/>
        </w:r>
      </w:hyperlink>
    </w:p>
    <w:p w14:paraId="129D918D" w14:textId="421A39D3" w:rsidR="000E0B43" w:rsidRDefault="00000000">
      <w:pPr>
        <w:pStyle w:val="TOC2"/>
        <w:rPr>
          <w:rFonts w:asciiTheme="minorHAnsi" w:eastAsiaTheme="minorEastAsia" w:hAnsiTheme="minorHAnsi"/>
          <w:noProof/>
          <w:color w:val="auto"/>
          <w:sz w:val="22"/>
          <w:lang w:eastAsia="en-AU"/>
        </w:rPr>
      </w:pPr>
      <w:hyperlink w:anchor="_Toc81985355" w:history="1">
        <w:r w:rsidR="000E0B43" w:rsidRPr="00361565">
          <w:rPr>
            <w:rStyle w:val="Hyperlink"/>
            <w:noProof/>
          </w:rPr>
          <w:t>Coding Rules</w:t>
        </w:r>
        <w:r w:rsidR="000E0B43">
          <w:rPr>
            <w:noProof/>
            <w:webHidden/>
          </w:rPr>
          <w:tab/>
        </w:r>
        <w:r w:rsidR="000E0B43">
          <w:rPr>
            <w:noProof/>
            <w:webHidden/>
          </w:rPr>
          <w:fldChar w:fldCharType="begin"/>
        </w:r>
        <w:r w:rsidR="000E0B43">
          <w:rPr>
            <w:noProof/>
            <w:webHidden/>
          </w:rPr>
          <w:instrText xml:space="preserve"> PAGEREF _Toc81985355 \h </w:instrText>
        </w:r>
        <w:r w:rsidR="000E0B43">
          <w:rPr>
            <w:noProof/>
            <w:webHidden/>
          </w:rPr>
        </w:r>
        <w:r w:rsidR="000E0B43">
          <w:rPr>
            <w:noProof/>
            <w:webHidden/>
          </w:rPr>
          <w:fldChar w:fldCharType="separate"/>
        </w:r>
        <w:r w:rsidR="000E0B43">
          <w:rPr>
            <w:noProof/>
            <w:webHidden/>
          </w:rPr>
          <w:t>3</w:t>
        </w:r>
        <w:r w:rsidR="000E0B43">
          <w:rPr>
            <w:noProof/>
            <w:webHidden/>
          </w:rPr>
          <w:fldChar w:fldCharType="end"/>
        </w:r>
      </w:hyperlink>
    </w:p>
    <w:p w14:paraId="41E57DA7" w14:textId="00A35850" w:rsidR="000E0B43" w:rsidRDefault="00000000">
      <w:pPr>
        <w:pStyle w:val="TOC2"/>
        <w:rPr>
          <w:rFonts w:asciiTheme="minorHAnsi" w:eastAsiaTheme="minorEastAsia" w:hAnsiTheme="minorHAnsi"/>
          <w:noProof/>
          <w:color w:val="auto"/>
          <w:sz w:val="22"/>
          <w:lang w:eastAsia="en-AU"/>
        </w:rPr>
      </w:pPr>
      <w:hyperlink w:anchor="_Toc81985356" w:history="1">
        <w:r w:rsidR="000E0B43" w:rsidRPr="00361565">
          <w:rPr>
            <w:rStyle w:val="Hyperlink"/>
            <w:noProof/>
          </w:rPr>
          <w:t>Data Library Variables</w:t>
        </w:r>
        <w:r w:rsidR="000E0B43">
          <w:rPr>
            <w:noProof/>
            <w:webHidden/>
          </w:rPr>
          <w:tab/>
        </w:r>
        <w:r w:rsidR="000E0B43">
          <w:rPr>
            <w:noProof/>
            <w:webHidden/>
          </w:rPr>
          <w:fldChar w:fldCharType="begin"/>
        </w:r>
        <w:r w:rsidR="000E0B43">
          <w:rPr>
            <w:noProof/>
            <w:webHidden/>
          </w:rPr>
          <w:instrText xml:space="preserve"> PAGEREF _Toc81985356 \h </w:instrText>
        </w:r>
        <w:r w:rsidR="000E0B43">
          <w:rPr>
            <w:noProof/>
            <w:webHidden/>
          </w:rPr>
        </w:r>
        <w:r w:rsidR="000E0B43">
          <w:rPr>
            <w:noProof/>
            <w:webHidden/>
          </w:rPr>
          <w:fldChar w:fldCharType="separate"/>
        </w:r>
        <w:r w:rsidR="000E0B43">
          <w:rPr>
            <w:noProof/>
            <w:webHidden/>
          </w:rPr>
          <w:t>3</w:t>
        </w:r>
        <w:r w:rsidR="000E0B43">
          <w:rPr>
            <w:noProof/>
            <w:webHidden/>
          </w:rPr>
          <w:fldChar w:fldCharType="end"/>
        </w:r>
      </w:hyperlink>
    </w:p>
    <w:p w14:paraId="1C1248AF" w14:textId="4B4FC079" w:rsidR="000E0B43" w:rsidRDefault="00000000">
      <w:pPr>
        <w:pStyle w:val="TOC2"/>
        <w:rPr>
          <w:rFonts w:asciiTheme="minorHAnsi" w:eastAsiaTheme="minorEastAsia" w:hAnsiTheme="minorHAnsi"/>
          <w:noProof/>
          <w:color w:val="auto"/>
          <w:sz w:val="22"/>
          <w:lang w:eastAsia="en-AU"/>
        </w:rPr>
      </w:pPr>
      <w:hyperlink w:anchor="_Toc81985357" w:history="1">
        <w:r w:rsidR="000E0B43" w:rsidRPr="00361565">
          <w:rPr>
            <w:rStyle w:val="Hyperlink"/>
            <w:noProof/>
          </w:rPr>
          <w:t>Variable Scope</w:t>
        </w:r>
        <w:r w:rsidR="000E0B43">
          <w:rPr>
            <w:noProof/>
            <w:webHidden/>
          </w:rPr>
          <w:tab/>
        </w:r>
        <w:r w:rsidR="000E0B43">
          <w:rPr>
            <w:noProof/>
            <w:webHidden/>
          </w:rPr>
          <w:fldChar w:fldCharType="begin"/>
        </w:r>
        <w:r w:rsidR="000E0B43">
          <w:rPr>
            <w:noProof/>
            <w:webHidden/>
          </w:rPr>
          <w:instrText xml:space="preserve"> PAGEREF _Toc81985357 \h </w:instrText>
        </w:r>
        <w:r w:rsidR="000E0B43">
          <w:rPr>
            <w:noProof/>
            <w:webHidden/>
          </w:rPr>
        </w:r>
        <w:r w:rsidR="000E0B43">
          <w:rPr>
            <w:noProof/>
            <w:webHidden/>
          </w:rPr>
          <w:fldChar w:fldCharType="separate"/>
        </w:r>
        <w:r w:rsidR="000E0B43">
          <w:rPr>
            <w:noProof/>
            <w:webHidden/>
          </w:rPr>
          <w:t>4</w:t>
        </w:r>
        <w:r w:rsidR="000E0B43">
          <w:rPr>
            <w:noProof/>
            <w:webHidden/>
          </w:rPr>
          <w:fldChar w:fldCharType="end"/>
        </w:r>
      </w:hyperlink>
    </w:p>
    <w:p w14:paraId="047B3353" w14:textId="6F0453C4" w:rsidR="000E0B43" w:rsidRDefault="00000000">
      <w:pPr>
        <w:pStyle w:val="TOC2"/>
        <w:rPr>
          <w:rFonts w:asciiTheme="minorHAnsi" w:eastAsiaTheme="minorEastAsia" w:hAnsiTheme="minorHAnsi"/>
          <w:noProof/>
          <w:color w:val="auto"/>
          <w:sz w:val="22"/>
          <w:lang w:eastAsia="en-AU"/>
        </w:rPr>
      </w:pPr>
      <w:hyperlink w:anchor="_Toc81985358" w:history="1">
        <w:r w:rsidR="000E0B43" w:rsidRPr="00361565">
          <w:rPr>
            <w:rStyle w:val="Hyperlink"/>
            <w:noProof/>
          </w:rPr>
          <w:t>Program Test Data</w:t>
        </w:r>
        <w:r w:rsidR="000E0B43">
          <w:rPr>
            <w:noProof/>
            <w:webHidden/>
          </w:rPr>
          <w:tab/>
        </w:r>
        <w:r w:rsidR="000E0B43">
          <w:rPr>
            <w:noProof/>
            <w:webHidden/>
          </w:rPr>
          <w:fldChar w:fldCharType="begin"/>
        </w:r>
        <w:r w:rsidR="000E0B43">
          <w:rPr>
            <w:noProof/>
            <w:webHidden/>
          </w:rPr>
          <w:instrText xml:space="preserve"> PAGEREF _Toc81985358 \h </w:instrText>
        </w:r>
        <w:r w:rsidR="000E0B43">
          <w:rPr>
            <w:noProof/>
            <w:webHidden/>
          </w:rPr>
        </w:r>
        <w:r w:rsidR="000E0B43">
          <w:rPr>
            <w:noProof/>
            <w:webHidden/>
          </w:rPr>
          <w:fldChar w:fldCharType="separate"/>
        </w:r>
        <w:r w:rsidR="000E0B43">
          <w:rPr>
            <w:noProof/>
            <w:webHidden/>
          </w:rPr>
          <w:t>5</w:t>
        </w:r>
        <w:r w:rsidR="000E0B43">
          <w:rPr>
            <w:noProof/>
            <w:webHidden/>
          </w:rPr>
          <w:fldChar w:fldCharType="end"/>
        </w:r>
      </w:hyperlink>
    </w:p>
    <w:p w14:paraId="056CB127" w14:textId="6904BA6C" w:rsidR="000E0B43" w:rsidRDefault="00000000">
      <w:pPr>
        <w:pStyle w:val="TOC2"/>
        <w:rPr>
          <w:rFonts w:asciiTheme="minorHAnsi" w:eastAsiaTheme="minorEastAsia" w:hAnsiTheme="minorHAnsi"/>
          <w:noProof/>
          <w:color w:val="auto"/>
          <w:sz w:val="22"/>
          <w:lang w:eastAsia="en-AU"/>
        </w:rPr>
      </w:pPr>
      <w:hyperlink w:anchor="_Toc81985359" w:history="1">
        <w:r w:rsidR="000E0B43" w:rsidRPr="00361565">
          <w:rPr>
            <w:rStyle w:val="Hyperlink"/>
            <w:noProof/>
          </w:rPr>
          <w:t>Program Algorithm</w:t>
        </w:r>
        <w:r w:rsidR="000E0B43">
          <w:rPr>
            <w:noProof/>
            <w:webHidden/>
          </w:rPr>
          <w:tab/>
        </w:r>
        <w:r w:rsidR="000E0B43">
          <w:rPr>
            <w:noProof/>
            <w:webHidden/>
          </w:rPr>
          <w:fldChar w:fldCharType="begin"/>
        </w:r>
        <w:r w:rsidR="000E0B43">
          <w:rPr>
            <w:noProof/>
            <w:webHidden/>
          </w:rPr>
          <w:instrText xml:space="preserve"> PAGEREF _Toc81985359 \h </w:instrText>
        </w:r>
        <w:r w:rsidR="000E0B43">
          <w:rPr>
            <w:noProof/>
            <w:webHidden/>
          </w:rPr>
        </w:r>
        <w:r w:rsidR="000E0B43">
          <w:rPr>
            <w:noProof/>
            <w:webHidden/>
          </w:rPr>
          <w:fldChar w:fldCharType="separate"/>
        </w:r>
        <w:r w:rsidR="000E0B43">
          <w:rPr>
            <w:noProof/>
            <w:webHidden/>
          </w:rPr>
          <w:t>6</w:t>
        </w:r>
        <w:r w:rsidR="000E0B43">
          <w:rPr>
            <w:noProof/>
            <w:webHidden/>
          </w:rPr>
          <w:fldChar w:fldCharType="end"/>
        </w:r>
      </w:hyperlink>
    </w:p>
    <w:p w14:paraId="35D4C8E9" w14:textId="3D92C7D0" w:rsidR="000E0B43" w:rsidRDefault="00000000">
      <w:pPr>
        <w:pStyle w:val="TOC2"/>
        <w:rPr>
          <w:rFonts w:asciiTheme="minorHAnsi" w:eastAsiaTheme="minorEastAsia" w:hAnsiTheme="minorHAnsi"/>
          <w:noProof/>
          <w:color w:val="auto"/>
          <w:sz w:val="22"/>
          <w:lang w:eastAsia="en-AU"/>
        </w:rPr>
      </w:pPr>
      <w:hyperlink w:anchor="_Toc81985360" w:history="1">
        <w:r w:rsidR="000E0B43" w:rsidRPr="00361565">
          <w:rPr>
            <w:rStyle w:val="Hyperlink"/>
            <w:noProof/>
          </w:rPr>
          <w:t>Program Code</w:t>
        </w:r>
        <w:r w:rsidR="000E0B43">
          <w:rPr>
            <w:noProof/>
            <w:webHidden/>
          </w:rPr>
          <w:tab/>
        </w:r>
        <w:r w:rsidR="000E0B43">
          <w:rPr>
            <w:noProof/>
            <w:webHidden/>
          </w:rPr>
          <w:fldChar w:fldCharType="begin"/>
        </w:r>
        <w:r w:rsidR="000E0B43">
          <w:rPr>
            <w:noProof/>
            <w:webHidden/>
          </w:rPr>
          <w:instrText xml:space="preserve"> PAGEREF _Toc81985360 \h </w:instrText>
        </w:r>
        <w:r w:rsidR="000E0B43">
          <w:rPr>
            <w:noProof/>
            <w:webHidden/>
          </w:rPr>
        </w:r>
        <w:r w:rsidR="000E0B43">
          <w:rPr>
            <w:noProof/>
            <w:webHidden/>
          </w:rPr>
          <w:fldChar w:fldCharType="separate"/>
        </w:r>
        <w:r w:rsidR="000E0B43">
          <w:rPr>
            <w:noProof/>
            <w:webHidden/>
          </w:rPr>
          <w:t>7</w:t>
        </w:r>
        <w:r w:rsidR="000E0B43">
          <w:rPr>
            <w:noProof/>
            <w:webHidden/>
          </w:rPr>
          <w:fldChar w:fldCharType="end"/>
        </w:r>
      </w:hyperlink>
    </w:p>
    <w:p w14:paraId="3F2C5EC6" w14:textId="296B74BC" w:rsidR="000E0B43" w:rsidRDefault="00000000">
      <w:pPr>
        <w:pStyle w:val="TOC1"/>
        <w:rPr>
          <w:rFonts w:asciiTheme="minorHAnsi" w:eastAsiaTheme="minorEastAsia" w:hAnsiTheme="minorHAnsi"/>
          <w:b w:val="0"/>
          <w:color w:val="auto"/>
          <w:sz w:val="22"/>
          <w:szCs w:val="22"/>
          <w:lang w:eastAsia="en-AU"/>
        </w:rPr>
      </w:pPr>
      <w:hyperlink w:anchor="_Toc81985361" w:history="1">
        <w:r w:rsidR="000E0B43" w:rsidRPr="00361565">
          <w:rPr>
            <w:rStyle w:val="Hyperlink"/>
          </w:rPr>
          <w:t>Software Test Report</w:t>
        </w:r>
        <w:r w:rsidR="000E0B43">
          <w:rPr>
            <w:webHidden/>
          </w:rPr>
          <w:tab/>
        </w:r>
        <w:r w:rsidR="000E0B43">
          <w:rPr>
            <w:webHidden/>
          </w:rPr>
          <w:fldChar w:fldCharType="begin"/>
        </w:r>
        <w:r w:rsidR="000E0B43">
          <w:rPr>
            <w:webHidden/>
          </w:rPr>
          <w:instrText xml:space="preserve"> PAGEREF _Toc81985361 \h </w:instrText>
        </w:r>
        <w:r w:rsidR="000E0B43">
          <w:rPr>
            <w:webHidden/>
          </w:rPr>
        </w:r>
        <w:r w:rsidR="000E0B43">
          <w:rPr>
            <w:webHidden/>
          </w:rPr>
          <w:fldChar w:fldCharType="separate"/>
        </w:r>
        <w:r w:rsidR="000E0B43">
          <w:rPr>
            <w:webHidden/>
          </w:rPr>
          <w:t>8</w:t>
        </w:r>
        <w:r w:rsidR="000E0B43">
          <w:rPr>
            <w:webHidden/>
          </w:rPr>
          <w:fldChar w:fldCharType="end"/>
        </w:r>
      </w:hyperlink>
    </w:p>
    <w:p w14:paraId="243C9A63" w14:textId="6AF7D9B3" w:rsidR="000E0B43" w:rsidRDefault="00000000">
      <w:pPr>
        <w:pStyle w:val="TOC2"/>
        <w:rPr>
          <w:rFonts w:asciiTheme="minorHAnsi" w:eastAsiaTheme="minorEastAsia" w:hAnsiTheme="minorHAnsi"/>
          <w:noProof/>
          <w:color w:val="auto"/>
          <w:sz w:val="22"/>
          <w:lang w:eastAsia="en-AU"/>
        </w:rPr>
      </w:pPr>
      <w:hyperlink w:anchor="_Toc81985362" w:history="1">
        <w:r w:rsidR="000E0B43" w:rsidRPr="00361565">
          <w:rPr>
            <w:rStyle w:val="Hyperlink"/>
            <w:noProof/>
          </w:rPr>
          <w:t>Overview</w:t>
        </w:r>
        <w:r w:rsidR="000E0B43">
          <w:rPr>
            <w:noProof/>
            <w:webHidden/>
          </w:rPr>
          <w:tab/>
        </w:r>
        <w:r w:rsidR="000E0B43">
          <w:rPr>
            <w:noProof/>
            <w:webHidden/>
          </w:rPr>
          <w:fldChar w:fldCharType="begin"/>
        </w:r>
        <w:r w:rsidR="000E0B43">
          <w:rPr>
            <w:noProof/>
            <w:webHidden/>
          </w:rPr>
          <w:instrText xml:space="preserve"> PAGEREF _Toc81985362 \h </w:instrText>
        </w:r>
        <w:r w:rsidR="000E0B43">
          <w:rPr>
            <w:noProof/>
            <w:webHidden/>
          </w:rPr>
        </w:r>
        <w:r w:rsidR="000E0B43">
          <w:rPr>
            <w:noProof/>
            <w:webHidden/>
          </w:rPr>
          <w:fldChar w:fldCharType="separate"/>
        </w:r>
        <w:r w:rsidR="000E0B43">
          <w:rPr>
            <w:noProof/>
            <w:webHidden/>
          </w:rPr>
          <w:t>8</w:t>
        </w:r>
        <w:r w:rsidR="000E0B43">
          <w:rPr>
            <w:noProof/>
            <w:webHidden/>
          </w:rPr>
          <w:fldChar w:fldCharType="end"/>
        </w:r>
      </w:hyperlink>
    </w:p>
    <w:p w14:paraId="43FB943E" w14:textId="2AE524C0" w:rsidR="000E0B43" w:rsidRDefault="00000000">
      <w:pPr>
        <w:pStyle w:val="TOC2"/>
        <w:rPr>
          <w:rFonts w:asciiTheme="minorHAnsi" w:eastAsiaTheme="minorEastAsia" w:hAnsiTheme="minorHAnsi"/>
          <w:noProof/>
          <w:color w:val="auto"/>
          <w:sz w:val="22"/>
          <w:lang w:eastAsia="en-AU"/>
        </w:rPr>
      </w:pPr>
      <w:hyperlink w:anchor="_Toc81985363" w:history="1">
        <w:r w:rsidR="000E0B43" w:rsidRPr="00361565">
          <w:rPr>
            <w:rStyle w:val="Hyperlink"/>
            <w:noProof/>
          </w:rPr>
          <w:t>Changes Required from Feedback</w:t>
        </w:r>
        <w:r w:rsidR="000E0B43">
          <w:rPr>
            <w:noProof/>
            <w:webHidden/>
          </w:rPr>
          <w:tab/>
        </w:r>
        <w:r w:rsidR="000E0B43">
          <w:rPr>
            <w:noProof/>
            <w:webHidden/>
          </w:rPr>
          <w:fldChar w:fldCharType="begin"/>
        </w:r>
        <w:r w:rsidR="000E0B43">
          <w:rPr>
            <w:noProof/>
            <w:webHidden/>
          </w:rPr>
          <w:instrText xml:space="preserve"> PAGEREF _Toc81985363 \h </w:instrText>
        </w:r>
        <w:r w:rsidR="000E0B43">
          <w:rPr>
            <w:noProof/>
            <w:webHidden/>
          </w:rPr>
        </w:r>
        <w:r w:rsidR="000E0B43">
          <w:rPr>
            <w:noProof/>
            <w:webHidden/>
          </w:rPr>
          <w:fldChar w:fldCharType="separate"/>
        </w:r>
        <w:r w:rsidR="000E0B43">
          <w:rPr>
            <w:noProof/>
            <w:webHidden/>
          </w:rPr>
          <w:t>9</w:t>
        </w:r>
        <w:r w:rsidR="000E0B43">
          <w:rPr>
            <w:noProof/>
            <w:webHidden/>
          </w:rPr>
          <w:fldChar w:fldCharType="end"/>
        </w:r>
      </w:hyperlink>
    </w:p>
    <w:p w14:paraId="2572E4EB" w14:textId="135CC22C" w:rsidR="000E0B43" w:rsidRDefault="00000000">
      <w:pPr>
        <w:pStyle w:val="TOC2"/>
        <w:rPr>
          <w:rFonts w:asciiTheme="minorHAnsi" w:eastAsiaTheme="minorEastAsia" w:hAnsiTheme="minorHAnsi"/>
          <w:noProof/>
          <w:color w:val="auto"/>
          <w:sz w:val="22"/>
          <w:lang w:eastAsia="en-AU"/>
        </w:rPr>
      </w:pPr>
      <w:hyperlink w:anchor="_Toc81985364" w:history="1">
        <w:r w:rsidR="000E0B43" w:rsidRPr="00361565">
          <w:rPr>
            <w:rStyle w:val="Hyperlink"/>
            <w:noProof/>
          </w:rPr>
          <w:t>Test Cases</w:t>
        </w:r>
        <w:r w:rsidR="000E0B43">
          <w:rPr>
            <w:noProof/>
            <w:webHidden/>
          </w:rPr>
          <w:tab/>
        </w:r>
        <w:r w:rsidR="000E0B43">
          <w:rPr>
            <w:noProof/>
            <w:webHidden/>
          </w:rPr>
          <w:fldChar w:fldCharType="begin"/>
        </w:r>
        <w:r w:rsidR="000E0B43">
          <w:rPr>
            <w:noProof/>
            <w:webHidden/>
          </w:rPr>
          <w:instrText xml:space="preserve"> PAGEREF _Toc81985364 \h </w:instrText>
        </w:r>
        <w:r w:rsidR="000E0B43">
          <w:rPr>
            <w:noProof/>
            <w:webHidden/>
          </w:rPr>
        </w:r>
        <w:r w:rsidR="000E0B43">
          <w:rPr>
            <w:noProof/>
            <w:webHidden/>
          </w:rPr>
          <w:fldChar w:fldCharType="separate"/>
        </w:r>
        <w:r w:rsidR="000E0B43">
          <w:rPr>
            <w:noProof/>
            <w:webHidden/>
          </w:rPr>
          <w:t>10</w:t>
        </w:r>
        <w:r w:rsidR="000E0B43">
          <w:rPr>
            <w:noProof/>
            <w:webHidden/>
          </w:rPr>
          <w:fldChar w:fldCharType="end"/>
        </w:r>
      </w:hyperlink>
    </w:p>
    <w:p w14:paraId="43C4CF68" w14:textId="519E1E31" w:rsidR="000E0B43" w:rsidRDefault="00000000">
      <w:pPr>
        <w:pStyle w:val="TOC2"/>
        <w:rPr>
          <w:rFonts w:asciiTheme="minorHAnsi" w:eastAsiaTheme="minorEastAsia" w:hAnsiTheme="minorHAnsi"/>
          <w:noProof/>
          <w:color w:val="auto"/>
          <w:sz w:val="22"/>
          <w:lang w:eastAsia="en-AU"/>
        </w:rPr>
      </w:pPr>
      <w:hyperlink w:anchor="_Toc81985365" w:history="1">
        <w:r w:rsidR="000E0B43" w:rsidRPr="00361565">
          <w:rPr>
            <w:rStyle w:val="Hyperlink"/>
            <w:noProof/>
          </w:rPr>
          <w:t>Software Evaluation</w:t>
        </w:r>
        <w:r w:rsidR="000E0B43">
          <w:rPr>
            <w:noProof/>
            <w:webHidden/>
          </w:rPr>
          <w:tab/>
        </w:r>
        <w:r w:rsidR="000E0B43">
          <w:rPr>
            <w:noProof/>
            <w:webHidden/>
          </w:rPr>
          <w:fldChar w:fldCharType="begin"/>
        </w:r>
        <w:r w:rsidR="000E0B43">
          <w:rPr>
            <w:noProof/>
            <w:webHidden/>
          </w:rPr>
          <w:instrText xml:space="preserve"> PAGEREF _Toc81985365 \h </w:instrText>
        </w:r>
        <w:r w:rsidR="000E0B43">
          <w:rPr>
            <w:noProof/>
            <w:webHidden/>
          </w:rPr>
        </w:r>
        <w:r w:rsidR="000E0B43">
          <w:rPr>
            <w:noProof/>
            <w:webHidden/>
          </w:rPr>
          <w:fldChar w:fldCharType="separate"/>
        </w:r>
        <w:r w:rsidR="000E0B43">
          <w:rPr>
            <w:noProof/>
            <w:webHidden/>
          </w:rPr>
          <w:t>12</w:t>
        </w:r>
        <w:r w:rsidR="000E0B43">
          <w:rPr>
            <w:noProof/>
            <w:webHidden/>
          </w:rPr>
          <w:fldChar w:fldCharType="end"/>
        </w:r>
      </w:hyperlink>
    </w:p>
    <w:p w14:paraId="70559FEC" w14:textId="2DB1B922" w:rsidR="000E0B43" w:rsidRDefault="00000000">
      <w:pPr>
        <w:pStyle w:val="TOC1"/>
        <w:rPr>
          <w:rFonts w:asciiTheme="minorHAnsi" w:eastAsiaTheme="minorEastAsia" w:hAnsiTheme="minorHAnsi"/>
          <w:b w:val="0"/>
          <w:color w:val="auto"/>
          <w:sz w:val="22"/>
          <w:szCs w:val="22"/>
          <w:lang w:eastAsia="en-AU"/>
        </w:rPr>
      </w:pPr>
      <w:hyperlink w:anchor="_Toc81985366" w:history="1">
        <w:r w:rsidR="000E0B43" w:rsidRPr="00361565">
          <w:rPr>
            <w:rStyle w:val="Hyperlink"/>
          </w:rPr>
          <w:t>Programmer’s Checklist</w:t>
        </w:r>
        <w:r w:rsidR="000E0B43">
          <w:rPr>
            <w:webHidden/>
          </w:rPr>
          <w:tab/>
        </w:r>
        <w:r w:rsidR="000E0B43">
          <w:rPr>
            <w:webHidden/>
          </w:rPr>
          <w:fldChar w:fldCharType="begin"/>
        </w:r>
        <w:r w:rsidR="000E0B43">
          <w:rPr>
            <w:webHidden/>
          </w:rPr>
          <w:instrText xml:space="preserve"> PAGEREF _Toc81985366 \h </w:instrText>
        </w:r>
        <w:r w:rsidR="000E0B43">
          <w:rPr>
            <w:webHidden/>
          </w:rPr>
        </w:r>
        <w:r w:rsidR="000E0B43">
          <w:rPr>
            <w:webHidden/>
          </w:rPr>
          <w:fldChar w:fldCharType="separate"/>
        </w:r>
        <w:r w:rsidR="000E0B43">
          <w:rPr>
            <w:webHidden/>
          </w:rPr>
          <w:t>13</w:t>
        </w:r>
        <w:r w:rsidR="000E0B43">
          <w:rPr>
            <w:webHidden/>
          </w:rPr>
          <w:fldChar w:fldCharType="end"/>
        </w:r>
      </w:hyperlink>
    </w:p>
    <w:p w14:paraId="1FE50417" w14:textId="5EAB4902" w:rsidR="000E0B43" w:rsidRDefault="00000000">
      <w:pPr>
        <w:pStyle w:val="TOC1"/>
        <w:rPr>
          <w:rFonts w:asciiTheme="minorHAnsi" w:eastAsiaTheme="minorEastAsia" w:hAnsiTheme="minorHAnsi"/>
          <w:b w:val="0"/>
          <w:color w:val="auto"/>
          <w:sz w:val="22"/>
          <w:szCs w:val="22"/>
          <w:lang w:eastAsia="en-AU"/>
        </w:rPr>
      </w:pPr>
      <w:hyperlink w:anchor="_Toc81985367" w:history="1">
        <w:r w:rsidR="000E0B43" w:rsidRPr="00361565">
          <w:rPr>
            <w:rStyle w:val="Hyperlink"/>
          </w:rPr>
          <w:t>Software Final Approval</w:t>
        </w:r>
        <w:r w:rsidR="000E0B43">
          <w:rPr>
            <w:webHidden/>
          </w:rPr>
          <w:tab/>
        </w:r>
        <w:r w:rsidR="000E0B43">
          <w:rPr>
            <w:webHidden/>
          </w:rPr>
          <w:fldChar w:fldCharType="begin"/>
        </w:r>
        <w:r w:rsidR="000E0B43">
          <w:rPr>
            <w:webHidden/>
          </w:rPr>
          <w:instrText xml:space="preserve"> PAGEREF _Toc81985367 \h </w:instrText>
        </w:r>
        <w:r w:rsidR="000E0B43">
          <w:rPr>
            <w:webHidden/>
          </w:rPr>
        </w:r>
        <w:r w:rsidR="000E0B43">
          <w:rPr>
            <w:webHidden/>
          </w:rPr>
          <w:fldChar w:fldCharType="separate"/>
        </w:r>
        <w:r w:rsidR="000E0B43">
          <w:rPr>
            <w:webHidden/>
          </w:rPr>
          <w:t>14</w:t>
        </w:r>
        <w:r w:rsidR="000E0B43">
          <w:rPr>
            <w:webHidden/>
          </w:rPr>
          <w:fldChar w:fldCharType="end"/>
        </w:r>
      </w:hyperlink>
    </w:p>
    <w:p w14:paraId="24D9D42B" w14:textId="2FDABACD" w:rsidR="00226C99" w:rsidRDefault="00226C99" w:rsidP="00226C99">
      <w:pPr>
        <w:rPr>
          <w:b/>
          <w:noProof/>
          <w:lang w:val="en-US"/>
        </w:rPr>
      </w:pPr>
      <w:r>
        <w:rPr>
          <w:b/>
          <w:noProof/>
          <w:lang w:val="en-US"/>
        </w:rPr>
        <w:fldChar w:fldCharType="end"/>
      </w:r>
    </w:p>
    <w:p w14:paraId="53AD438C" w14:textId="77777777" w:rsidR="00226C99" w:rsidRPr="00226C99" w:rsidRDefault="00226C99" w:rsidP="00226C99">
      <w:pPr>
        <w:rPr>
          <w:bCs/>
          <w:color w:val="8B0000"/>
          <w:lang w:val="en-US"/>
        </w:rPr>
      </w:pPr>
      <w:r w:rsidRPr="00226C99">
        <w:rPr>
          <w:bCs/>
          <w:noProof/>
          <w:color w:val="8B0000"/>
          <w:lang w:val="en-US"/>
        </w:rPr>
        <w:t>[When you have completed your report, select the table (above) and press F9 to update the entire table. Once done, delete this text]</w:t>
      </w:r>
    </w:p>
    <w:p w14:paraId="3905281A" w14:textId="77777777" w:rsidR="00226C99" w:rsidRDefault="00226C99" w:rsidP="00226C99">
      <w:pPr>
        <w:keepLines w:val="0"/>
        <w:spacing w:before="0" w:after="0" w:line="240" w:lineRule="auto"/>
        <w:rPr>
          <w:rFonts w:ascii="Arial" w:eastAsiaTheme="majorEastAsia" w:hAnsi="Arial" w:cstheme="majorBidi"/>
          <w:b/>
          <w:iCs/>
          <w:color w:val="A08463" w:themeColor="accent2"/>
          <w:sz w:val="28"/>
          <w:szCs w:val="24"/>
        </w:rPr>
      </w:pPr>
      <w:r>
        <w:br w:type="page"/>
      </w:r>
    </w:p>
    <w:p w14:paraId="5220709A" w14:textId="4A8AB747" w:rsidR="00FD6DF5" w:rsidRDefault="00FD6DF5" w:rsidP="00FD6DF5">
      <w:pPr>
        <w:pStyle w:val="Form1SectionTitle"/>
      </w:pPr>
      <w:bookmarkStart w:id="3" w:name="_Toc81985355"/>
      <w:r>
        <w:lastRenderedPageBreak/>
        <w:t xml:space="preserve">Coding </w:t>
      </w:r>
      <w:r w:rsidR="00C47D18">
        <w:t>Rules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812"/>
      </w:tblGrid>
      <w:tr w:rsidR="00FD6DF5" w:rsidRPr="00FD6DF5" w14:paraId="077024EA" w14:textId="77777777" w:rsidTr="00FD6DF5">
        <w:tc>
          <w:tcPr>
            <w:tcW w:w="4248" w:type="dxa"/>
            <w:shd w:val="clear" w:color="auto" w:fill="424754"/>
          </w:tcPr>
          <w:p w14:paraId="5BAA4587" w14:textId="77777777" w:rsidR="00FD6DF5" w:rsidRPr="00FD6DF5" w:rsidRDefault="00FD6DF5" w:rsidP="00FD6DF5">
            <w:pPr>
              <w:widowControl/>
              <w:rPr>
                <w:b/>
                <w:bCs/>
                <w:color w:val="FFFFFF" w:themeColor="background1"/>
              </w:rPr>
            </w:pPr>
            <w:r w:rsidRPr="00FD6DF5">
              <w:rPr>
                <w:b/>
                <w:bCs/>
                <w:color w:val="FFFFFF" w:themeColor="background1"/>
              </w:rPr>
              <w:t>Rule</w:t>
            </w:r>
          </w:p>
        </w:tc>
        <w:tc>
          <w:tcPr>
            <w:tcW w:w="4812" w:type="dxa"/>
            <w:shd w:val="clear" w:color="auto" w:fill="424754"/>
          </w:tcPr>
          <w:p w14:paraId="2E3A237C" w14:textId="77777777" w:rsidR="00FD6DF5" w:rsidRPr="00FD6DF5" w:rsidRDefault="00FD6DF5" w:rsidP="00FD6DF5">
            <w:pPr>
              <w:widowControl/>
              <w:rPr>
                <w:b/>
                <w:bCs/>
                <w:color w:val="FFFFFF" w:themeColor="background1"/>
              </w:rPr>
            </w:pPr>
            <w:r w:rsidRPr="00FD6DF5">
              <w:rPr>
                <w:b/>
                <w:bCs/>
                <w:color w:val="FFFFFF" w:themeColor="background1"/>
              </w:rPr>
              <w:t>Brief explanation of rule</w:t>
            </w:r>
          </w:p>
        </w:tc>
      </w:tr>
      <w:tr w:rsidR="00FD6DF5" w14:paraId="4C303E66" w14:textId="77777777" w:rsidTr="00571261">
        <w:tc>
          <w:tcPr>
            <w:tcW w:w="4248" w:type="dxa"/>
          </w:tcPr>
          <w:p w14:paraId="7444E8D1" w14:textId="77777777" w:rsidR="00FD6DF5" w:rsidRDefault="00FD6DF5" w:rsidP="000D2735">
            <w:pPr>
              <w:pStyle w:val="ListParagraph"/>
              <w:keepLines w:val="0"/>
              <w:numPr>
                <w:ilvl w:val="0"/>
                <w:numId w:val="34"/>
              </w:numPr>
              <w:spacing w:line="276" w:lineRule="auto"/>
            </w:pPr>
          </w:p>
        </w:tc>
        <w:tc>
          <w:tcPr>
            <w:tcW w:w="4812" w:type="dxa"/>
          </w:tcPr>
          <w:p w14:paraId="12A48287" w14:textId="77777777" w:rsidR="00FD6DF5" w:rsidRDefault="00FD6DF5" w:rsidP="000D2735">
            <w:pPr>
              <w:spacing w:before="120" w:after="120" w:line="276" w:lineRule="auto"/>
            </w:pPr>
          </w:p>
        </w:tc>
      </w:tr>
      <w:tr w:rsidR="00FD6DF5" w14:paraId="5770697B" w14:textId="77777777" w:rsidTr="00571261">
        <w:tc>
          <w:tcPr>
            <w:tcW w:w="4248" w:type="dxa"/>
          </w:tcPr>
          <w:p w14:paraId="71D6A239" w14:textId="77777777" w:rsidR="00FD6DF5" w:rsidRDefault="00FD6DF5" w:rsidP="000D2735">
            <w:pPr>
              <w:pStyle w:val="ListParagraph"/>
              <w:keepLines w:val="0"/>
              <w:numPr>
                <w:ilvl w:val="0"/>
                <w:numId w:val="34"/>
              </w:numPr>
              <w:spacing w:line="276" w:lineRule="auto"/>
            </w:pPr>
          </w:p>
        </w:tc>
        <w:tc>
          <w:tcPr>
            <w:tcW w:w="4812" w:type="dxa"/>
          </w:tcPr>
          <w:p w14:paraId="521A565F" w14:textId="77777777" w:rsidR="00FD6DF5" w:rsidRDefault="00FD6DF5" w:rsidP="000D2735">
            <w:pPr>
              <w:spacing w:before="120" w:after="120" w:line="276" w:lineRule="auto"/>
            </w:pPr>
          </w:p>
        </w:tc>
      </w:tr>
      <w:tr w:rsidR="00FD6DF5" w14:paraId="2D838A8A" w14:textId="77777777" w:rsidTr="00571261">
        <w:tc>
          <w:tcPr>
            <w:tcW w:w="4248" w:type="dxa"/>
          </w:tcPr>
          <w:p w14:paraId="0E8B6DE7" w14:textId="77777777" w:rsidR="00FD6DF5" w:rsidRDefault="00FD6DF5" w:rsidP="000D2735">
            <w:pPr>
              <w:pStyle w:val="ListParagraph"/>
              <w:keepLines w:val="0"/>
              <w:numPr>
                <w:ilvl w:val="0"/>
                <w:numId w:val="34"/>
              </w:numPr>
              <w:spacing w:line="276" w:lineRule="auto"/>
            </w:pPr>
          </w:p>
        </w:tc>
        <w:tc>
          <w:tcPr>
            <w:tcW w:w="4812" w:type="dxa"/>
          </w:tcPr>
          <w:p w14:paraId="1603DEB5" w14:textId="77777777" w:rsidR="00FD6DF5" w:rsidRDefault="00FD6DF5" w:rsidP="000D2735">
            <w:pPr>
              <w:spacing w:before="120" w:after="120" w:line="276" w:lineRule="auto"/>
            </w:pPr>
          </w:p>
        </w:tc>
      </w:tr>
      <w:tr w:rsidR="00FD6DF5" w14:paraId="19F21098" w14:textId="77777777" w:rsidTr="00571261">
        <w:tc>
          <w:tcPr>
            <w:tcW w:w="4248" w:type="dxa"/>
          </w:tcPr>
          <w:p w14:paraId="2A66A03C" w14:textId="77777777" w:rsidR="00FD6DF5" w:rsidRDefault="00FD6DF5" w:rsidP="000D2735">
            <w:pPr>
              <w:pStyle w:val="ListParagraph"/>
              <w:keepLines w:val="0"/>
              <w:numPr>
                <w:ilvl w:val="0"/>
                <w:numId w:val="34"/>
              </w:numPr>
              <w:spacing w:line="276" w:lineRule="auto"/>
            </w:pPr>
          </w:p>
        </w:tc>
        <w:tc>
          <w:tcPr>
            <w:tcW w:w="4812" w:type="dxa"/>
          </w:tcPr>
          <w:p w14:paraId="3E1DD7F1" w14:textId="77777777" w:rsidR="00FD6DF5" w:rsidRDefault="00FD6DF5" w:rsidP="000D2735">
            <w:pPr>
              <w:spacing w:before="120" w:after="120" w:line="276" w:lineRule="auto"/>
            </w:pPr>
          </w:p>
        </w:tc>
      </w:tr>
      <w:tr w:rsidR="00FD6DF5" w14:paraId="7F8A32C2" w14:textId="77777777" w:rsidTr="00571261">
        <w:tc>
          <w:tcPr>
            <w:tcW w:w="4248" w:type="dxa"/>
          </w:tcPr>
          <w:p w14:paraId="76735B1A" w14:textId="77777777" w:rsidR="00FD6DF5" w:rsidRDefault="00FD6DF5" w:rsidP="000D2735">
            <w:pPr>
              <w:pStyle w:val="ListParagraph"/>
              <w:keepLines w:val="0"/>
              <w:numPr>
                <w:ilvl w:val="0"/>
                <w:numId w:val="34"/>
              </w:numPr>
              <w:spacing w:line="276" w:lineRule="auto"/>
            </w:pPr>
          </w:p>
        </w:tc>
        <w:tc>
          <w:tcPr>
            <w:tcW w:w="4812" w:type="dxa"/>
          </w:tcPr>
          <w:p w14:paraId="427AE404" w14:textId="77777777" w:rsidR="00FD6DF5" w:rsidRDefault="00FD6DF5" w:rsidP="000D2735">
            <w:pPr>
              <w:spacing w:before="120" w:after="120" w:line="276" w:lineRule="auto"/>
            </w:pPr>
          </w:p>
        </w:tc>
      </w:tr>
    </w:tbl>
    <w:p w14:paraId="26CAB2EC" w14:textId="71A00FC1" w:rsidR="00FD6DF5" w:rsidRDefault="00FD6DF5" w:rsidP="00FD6DF5">
      <w:pPr>
        <w:pStyle w:val="Form1SectionTitle"/>
      </w:pPr>
      <w:bookmarkStart w:id="4" w:name="_Toc81985356"/>
      <w:r>
        <w:t xml:space="preserve">Data </w:t>
      </w:r>
      <w:r w:rsidR="00C47D18">
        <w:t>Library Variables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812"/>
      </w:tblGrid>
      <w:tr w:rsidR="00FD6DF5" w:rsidRPr="00FD6DF5" w14:paraId="0A9EA7AC" w14:textId="77777777" w:rsidTr="00FD6DF5">
        <w:tc>
          <w:tcPr>
            <w:tcW w:w="4248" w:type="dxa"/>
            <w:shd w:val="clear" w:color="auto" w:fill="424754"/>
          </w:tcPr>
          <w:p w14:paraId="0A0F783D" w14:textId="77777777" w:rsidR="00FD6DF5" w:rsidRPr="00FD6DF5" w:rsidRDefault="00FD6DF5" w:rsidP="00FD6DF5">
            <w:pPr>
              <w:widowControl/>
              <w:rPr>
                <w:b/>
                <w:bCs/>
                <w:color w:val="FFFFFF" w:themeColor="background1"/>
              </w:rPr>
            </w:pPr>
            <w:r w:rsidRPr="00FD6DF5">
              <w:rPr>
                <w:b/>
                <w:bCs/>
                <w:color w:val="FFFFFF" w:themeColor="background1"/>
              </w:rPr>
              <w:t>Variable name</w:t>
            </w:r>
          </w:p>
        </w:tc>
        <w:tc>
          <w:tcPr>
            <w:tcW w:w="4812" w:type="dxa"/>
            <w:shd w:val="clear" w:color="auto" w:fill="424754"/>
          </w:tcPr>
          <w:p w14:paraId="0E84758F" w14:textId="77777777" w:rsidR="00FD6DF5" w:rsidRPr="00FD6DF5" w:rsidRDefault="00FD6DF5" w:rsidP="00FD6DF5">
            <w:pPr>
              <w:widowControl/>
              <w:rPr>
                <w:b/>
                <w:bCs/>
                <w:color w:val="FFFFFF" w:themeColor="background1"/>
              </w:rPr>
            </w:pPr>
            <w:r w:rsidRPr="00FD6DF5">
              <w:rPr>
                <w:b/>
                <w:bCs/>
                <w:color w:val="FFFFFF" w:themeColor="background1"/>
              </w:rPr>
              <w:t>How variable will be used</w:t>
            </w:r>
          </w:p>
        </w:tc>
      </w:tr>
      <w:tr w:rsidR="00FD6DF5" w14:paraId="5CE07DEC" w14:textId="77777777" w:rsidTr="00571261">
        <w:tc>
          <w:tcPr>
            <w:tcW w:w="4248" w:type="dxa"/>
          </w:tcPr>
          <w:p w14:paraId="03933838" w14:textId="77777777" w:rsidR="00FD6DF5" w:rsidRDefault="00FD6DF5" w:rsidP="00571261">
            <w:pPr>
              <w:spacing w:before="0" w:line="276" w:lineRule="auto"/>
            </w:pPr>
          </w:p>
        </w:tc>
        <w:tc>
          <w:tcPr>
            <w:tcW w:w="4812" w:type="dxa"/>
          </w:tcPr>
          <w:p w14:paraId="41E081CD" w14:textId="77777777" w:rsidR="00FD6DF5" w:rsidRDefault="00FD6DF5" w:rsidP="00571261">
            <w:pPr>
              <w:spacing w:before="0" w:line="276" w:lineRule="auto"/>
            </w:pPr>
          </w:p>
        </w:tc>
      </w:tr>
      <w:tr w:rsidR="00FD6DF5" w14:paraId="7F96FFB3" w14:textId="77777777" w:rsidTr="00571261">
        <w:tc>
          <w:tcPr>
            <w:tcW w:w="4248" w:type="dxa"/>
          </w:tcPr>
          <w:p w14:paraId="2B4BA884" w14:textId="77777777" w:rsidR="00FD6DF5" w:rsidRDefault="00FD6DF5" w:rsidP="00571261">
            <w:pPr>
              <w:spacing w:before="0" w:line="276" w:lineRule="auto"/>
            </w:pPr>
          </w:p>
        </w:tc>
        <w:tc>
          <w:tcPr>
            <w:tcW w:w="4812" w:type="dxa"/>
          </w:tcPr>
          <w:p w14:paraId="108CAB5E" w14:textId="77777777" w:rsidR="00FD6DF5" w:rsidRDefault="00FD6DF5" w:rsidP="00571261">
            <w:pPr>
              <w:spacing w:before="0" w:line="276" w:lineRule="auto"/>
            </w:pPr>
          </w:p>
        </w:tc>
      </w:tr>
      <w:tr w:rsidR="00FD6DF5" w14:paraId="6D9304EB" w14:textId="77777777" w:rsidTr="00571261">
        <w:tc>
          <w:tcPr>
            <w:tcW w:w="4248" w:type="dxa"/>
          </w:tcPr>
          <w:p w14:paraId="5EDC6BF7" w14:textId="77777777" w:rsidR="00FD6DF5" w:rsidRDefault="00FD6DF5" w:rsidP="00571261">
            <w:pPr>
              <w:spacing w:before="0" w:line="276" w:lineRule="auto"/>
            </w:pPr>
          </w:p>
        </w:tc>
        <w:tc>
          <w:tcPr>
            <w:tcW w:w="4812" w:type="dxa"/>
          </w:tcPr>
          <w:p w14:paraId="4926B8F9" w14:textId="77777777" w:rsidR="00FD6DF5" w:rsidRDefault="00FD6DF5" w:rsidP="00571261">
            <w:pPr>
              <w:spacing w:before="0" w:line="276" w:lineRule="auto"/>
            </w:pPr>
          </w:p>
        </w:tc>
      </w:tr>
      <w:tr w:rsidR="00FD6DF5" w14:paraId="3BED7E0D" w14:textId="77777777" w:rsidTr="00571261">
        <w:tc>
          <w:tcPr>
            <w:tcW w:w="4248" w:type="dxa"/>
          </w:tcPr>
          <w:p w14:paraId="3C308AC1" w14:textId="77777777" w:rsidR="00FD6DF5" w:rsidRDefault="00FD6DF5" w:rsidP="00571261">
            <w:pPr>
              <w:spacing w:before="0" w:line="276" w:lineRule="auto"/>
            </w:pPr>
          </w:p>
        </w:tc>
        <w:tc>
          <w:tcPr>
            <w:tcW w:w="4812" w:type="dxa"/>
          </w:tcPr>
          <w:p w14:paraId="2D47F0CC" w14:textId="77777777" w:rsidR="00FD6DF5" w:rsidRDefault="00FD6DF5" w:rsidP="00571261">
            <w:pPr>
              <w:spacing w:before="0" w:line="276" w:lineRule="auto"/>
            </w:pPr>
          </w:p>
        </w:tc>
      </w:tr>
      <w:tr w:rsidR="00FD6DF5" w14:paraId="6CFF1E71" w14:textId="77777777" w:rsidTr="00571261">
        <w:tc>
          <w:tcPr>
            <w:tcW w:w="4248" w:type="dxa"/>
          </w:tcPr>
          <w:p w14:paraId="21099E8D" w14:textId="77777777" w:rsidR="00FD6DF5" w:rsidRDefault="00FD6DF5" w:rsidP="00571261">
            <w:pPr>
              <w:spacing w:before="0" w:line="276" w:lineRule="auto"/>
            </w:pPr>
          </w:p>
        </w:tc>
        <w:tc>
          <w:tcPr>
            <w:tcW w:w="4812" w:type="dxa"/>
          </w:tcPr>
          <w:p w14:paraId="09145B4C" w14:textId="77777777" w:rsidR="00FD6DF5" w:rsidRDefault="00FD6DF5" w:rsidP="00571261">
            <w:pPr>
              <w:spacing w:before="0" w:line="276" w:lineRule="auto"/>
            </w:pPr>
          </w:p>
        </w:tc>
      </w:tr>
      <w:tr w:rsidR="00FD6DF5" w14:paraId="68A43558" w14:textId="77777777" w:rsidTr="00571261">
        <w:tc>
          <w:tcPr>
            <w:tcW w:w="4248" w:type="dxa"/>
          </w:tcPr>
          <w:p w14:paraId="123FB8DC" w14:textId="77777777" w:rsidR="00FD6DF5" w:rsidRDefault="00FD6DF5" w:rsidP="00571261">
            <w:pPr>
              <w:spacing w:before="0" w:line="276" w:lineRule="auto"/>
            </w:pPr>
          </w:p>
        </w:tc>
        <w:tc>
          <w:tcPr>
            <w:tcW w:w="4812" w:type="dxa"/>
          </w:tcPr>
          <w:p w14:paraId="31A3814D" w14:textId="77777777" w:rsidR="00FD6DF5" w:rsidRDefault="00FD6DF5" w:rsidP="00571261">
            <w:pPr>
              <w:spacing w:before="0" w:line="276" w:lineRule="auto"/>
            </w:pPr>
          </w:p>
        </w:tc>
      </w:tr>
      <w:tr w:rsidR="00FD6DF5" w14:paraId="66D910A3" w14:textId="77777777" w:rsidTr="00571261">
        <w:tc>
          <w:tcPr>
            <w:tcW w:w="4248" w:type="dxa"/>
          </w:tcPr>
          <w:p w14:paraId="7E9F7105" w14:textId="77777777" w:rsidR="00FD6DF5" w:rsidRDefault="00FD6DF5" w:rsidP="00571261">
            <w:pPr>
              <w:spacing w:before="0" w:line="276" w:lineRule="auto"/>
            </w:pPr>
          </w:p>
        </w:tc>
        <w:tc>
          <w:tcPr>
            <w:tcW w:w="4812" w:type="dxa"/>
          </w:tcPr>
          <w:p w14:paraId="45BFB6EA" w14:textId="77777777" w:rsidR="00FD6DF5" w:rsidRDefault="00FD6DF5" w:rsidP="00571261">
            <w:pPr>
              <w:spacing w:before="0" w:line="276" w:lineRule="auto"/>
            </w:pPr>
          </w:p>
        </w:tc>
      </w:tr>
      <w:tr w:rsidR="00FD6DF5" w14:paraId="352F84ED" w14:textId="77777777" w:rsidTr="00571261">
        <w:tc>
          <w:tcPr>
            <w:tcW w:w="4248" w:type="dxa"/>
          </w:tcPr>
          <w:p w14:paraId="3060310E" w14:textId="77777777" w:rsidR="00FD6DF5" w:rsidRDefault="00FD6DF5" w:rsidP="00571261">
            <w:pPr>
              <w:spacing w:before="0" w:line="276" w:lineRule="auto"/>
            </w:pPr>
          </w:p>
        </w:tc>
        <w:tc>
          <w:tcPr>
            <w:tcW w:w="4812" w:type="dxa"/>
          </w:tcPr>
          <w:p w14:paraId="7546B8E1" w14:textId="77777777" w:rsidR="00FD6DF5" w:rsidRDefault="00FD6DF5" w:rsidP="00571261">
            <w:pPr>
              <w:spacing w:before="0" w:line="276" w:lineRule="auto"/>
            </w:pPr>
          </w:p>
        </w:tc>
      </w:tr>
      <w:tr w:rsidR="00FD6DF5" w14:paraId="136045A7" w14:textId="77777777" w:rsidTr="00571261">
        <w:tc>
          <w:tcPr>
            <w:tcW w:w="4248" w:type="dxa"/>
          </w:tcPr>
          <w:p w14:paraId="7B0B553B" w14:textId="77777777" w:rsidR="00FD6DF5" w:rsidRDefault="00FD6DF5" w:rsidP="00571261">
            <w:pPr>
              <w:spacing w:before="0" w:line="276" w:lineRule="auto"/>
            </w:pPr>
          </w:p>
        </w:tc>
        <w:tc>
          <w:tcPr>
            <w:tcW w:w="4812" w:type="dxa"/>
          </w:tcPr>
          <w:p w14:paraId="7CD1B02A" w14:textId="77777777" w:rsidR="00FD6DF5" w:rsidRDefault="00FD6DF5" w:rsidP="00571261">
            <w:pPr>
              <w:spacing w:before="0" w:line="276" w:lineRule="auto"/>
            </w:pPr>
          </w:p>
        </w:tc>
      </w:tr>
      <w:tr w:rsidR="00FD6DF5" w14:paraId="1E959A86" w14:textId="77777777" w:rsidTr="00571261">
        <w:tc>
          <w:tcPr>
            <w:tcW w:w="4248" w:type="dxa"/>
          </w:tcPr>
          <w:p w14:paraId="6F5CDE06" w14:textId="77777777" w:rsidR="00FD6DF5" w:rsidRDefault="00FD6DF5" w:rsidP="00571261">
            <w:pPr>
              <w:spacing w:before="0" w:line="276" w:lineRule="auto"/>
            </w:pPr>
          </w:p>
        </w:tc>
        <w:tc>
          <w:tcPr>
            <w:tcW w:w="4812" w:type="dxa"/>
          </w:tcPr>
          <w:p w14:paraId="58BE7B86" w14:textId="77777777" w:rsidR="00FD6DF5" w:rsidRDefault="00FD6DF5" w:rsidP="00571261">
            <w:pPr>
              <w:spacing w:before="0" w:line="276" w:lineRule="auto"/>
            </w:pPr>
          </w:p>
        </w:tc>
      </w:tr>
      <w:tr w:rsidR="00FD6DF5" w14:paraId="5EDBAF29" w14:textId="77777777" w:rsidTr="00571261">
        <w:tc>
          <w:tcPr>
            <w:tcW w:w="4248" w:type="dxa"/>
          </w:tcPr>
          <w:p w14:paraId="6C55CE29" w14:textId="77777777" w:rsidR="00FD6DF5" w:rsidRDefault="00FD6DF5" w:rsidP="00571261">
            <w:pPr>
              <w:spacing w:before="0" w:line="276" w:lineRule="auto"/>
            </w:pPr>
          </w:p>
        </w:tc>
        <w:tc>
          <w:tcPr>
            <w:tcW w:w="4812" w:type="dxa"/>
          </w:tcPr>
          <w:p w14:paraId="32D2DFAD" w14:textId="77777777" w:rsidR="00FD6DF5" w:rsidRDefault="00FD6DF5" w:rsidP="00571261">
            <w:pPr>
              <w:spacing w:before="0" w:line="276" w:lineRule="auto"/>
            </w:pPr>
          </w:p>
        </w:tc>
      </w:tr>
      <w:tr w:rsidR="00FD6DF5" w14:paraId="5292C442" w14:textId="77777777" w:rsidTr="00571261">
        <w:tc>
          <w:tcPr>
            <w:tcW w:w="4248" w:type="dxa"/>
          </w:tcPr>
          <w:p w14:paraId="2CDBA464" w14:textId="77777777" w:rsidR="00FD6DF5" w:rsidRDefault="00FD6DF5" w:rsidP="00571261">
            <w:pPr>
              <w:spacing w:before="0" w:line="276" w:lineRule="auto"/>
            </w:pPr>
          </w:p>
        </w:tc>
        <w:tc>
          <w:tcPr>
            <w:tcW w:w="4812" w:type="dxa"/>
          </w:tcPr>
          <w:p w14:paraId="013E6AC5" w14:textId="77777777" w:rsidR="00FD6DF5" w:rsidRDefault="00FD6DF5" w:rsidP="00571261">
            <w:pPr>
              <w:spacing w:before="0" w:line="276" w:lineRule="auto"/>
            </w:pPr>
          </w:p>
        </w:tc>
      </w:tr>
    </w:tbl>
    <w:p w14:paraId="4E370F88" w14:textId="1CFF7E35" w:rsidR="00FD6DF5" w:rsidRDefault="00FD6DF5" w:rsidP="00FD6DF5">
      <w:pPr>
        <w:pStyle w:val="Form1SectionTitle"/>
      </w:pPr>
      <w:bookmarkStart w:id="5" w:name="_Toc81985357"/>
      <w:r>
        <w:lastRenderedPageBreak/>
        <w:t>Variable Scope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5812"/>
      </w:tblGrid>
      <w:tr w:rsidR="00282F96" w:rsidRPr="00C47D18" w14:paraId="23112269" w14:textId="77777777" w:rsidTr="00282F96">
        <w:tc>
          <w:tcPr>
            <w:tcW w:w="2830" w:type="dxa"/>
            <w:shd w:val="clear" w:color="auto" w:fill="424754"/>
          </w:tcPr>
          <w:p w14:paraId="28ADA444" w14:textId="77777777" w:rsidR="00282F96" w:rsidRPr="00C47D18" w:rsidRDefault="00282F96" w:rsidP="00C47D18">
            <w:pPr>
              <w:widowControl/>
              <w:rPr>
                <w:b/>
                <w:bCs/>
                <w:color w:val="FFFFFF" w:themeColor="background1"/>
              </w:rPr>
            </w:pPr>
            <w:r w:rsidRPr="00C47D18">
              <w:rPr>
                <w:b/>
                <w:bCs/>
                <w:color w:val="FFFFFF" w:themeColor="background1"/>
              </w:rPr>
              <w:t>Scope</w:t>
            </w:r>
          </w:p>
        </w:tc>
        <w:tc>
          <w:tcPr>
            <w:tcW w:w="5812" w:type="dxa"/>
            <w:shd w:val="clear" w:color="auto" w:fill="424754"/>
          </w:tcPr>
          <w:p w14:paraId="28838E82" w14:textId="00F333CD" w:rsidR="00282F96" w:rsidRPr="00C47D18" w:rsidRDefault="00282F96" w:rsidP="00C47D18">
            <w:pPr>
              <w:widowControl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Variable Name</w:t>
            </w:r>
          </w:p>
        </w:tc>
      </w:tr>
      <w:tr w:rsidR="00282F96" w14:paraId="505CD2C4" w14:textId="77777777" w:rsidTr="00282F96">
        <w:sdt>
          <w:sdtPr>
            <w:rPr>
              <w:rStyle w:val="BodyChar"/>
            </w:rPr>
            <w:id w:val="-2018993186"/>
            <w:placeholder>
              <w:docPart w:val="09A228287C1A4CA8A60DB508A79F8846"/>
            </w:placeholder>
            <w:showingPlcHdr/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6361E0EC" w14:textId="77777777" w:rsidR="00282F96" w:rsidRDefault="00282F96" w:rsidP="00571261">
                <w:pPr>
                  <w:spacing w:before="0" w:line="276" w:lineRule="auto"/>
                </w:pPr>
                <w:r w:rsidRPr="00653B5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5812" w:type="dxa"/>
          </w:tcPr>
          <w:p w14:paraId="3CFEA237" w14:textId="77777777" w:rsidR="00282F96" w:rsidRDefault="00282F96" w:rsidP="00571261">
            <w:pPr>
              <w:spacing w:before="0" w:line="276" w:lineRule="auto"/>
            </w:pPr>
          </w:p>
        </w:tc>
      </w:tr>
      <w:tr w:rsidR="00282F96" w14:paraId="24B8DB89" w14:textId="77777777" w:rsidTr="00282F96">
        <w:sdt>
          <w:sdtPr>
            <w:rPr>
              <w:rStyle w:val="BodyChar"/>
            </w:rPr>
            <w:id w:val="1461996667"/>
            <w:placeholder>
              <w:docPart w:val="92EC8EB9EA3D40FDA9FA4FB7DC5EB8FE"/>
            </w:placeholder>
            <w:showingPlcHdr/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140E8644" w14:textId="77777777" w:rsidR="00282F96" w:rsidRPr="00DB7C7C" w:rsidRDefault="00282F96" w:rsidP="00571261">
                <w:pPr>
                  <w:spacing w:before="0" w:line="276" w:lineRule="auto"/>
                  <w:rPr>
                    <w:rStyle w:val="BodyChar"/>
                  </w:rPr>
                </w:pPr>
                <w:r w:rsidRPr="00653B5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5812" w:type="dxa"/>
          </w:tcPr>
          <w:p w14:paraId="0C41A91C" w14:textId="77777777" w:rsidR="00282F96" w:rsidRDefault="00282F96" w:rsidP="00571261">
            <w:pPr>
              <w:spacing w:before="0" w:line="276" w:lineRule="auto"/>
            </w:pPr>
          </w:p>
        </w:tc>
      </w:tr>
      <w:tr w:rsidR="00282F96" w14:paraId="5DB35E00" w14:textId="77777777" w:rsidTr="00282F96">
        <w:sdt>
          <w:sdtPr>
            <w:rPr>
              <w:rStyle w:val="BodyChar"/>
            </w:rPr>
            <w:id w:val="1487052557"/>
            <w:placeholder>
              <w:docPart w:val="3FDB65887D3345D7B09F77EECE3B263A"/>
            </w:placeholder>
            <w:showingPlcHdr/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62CAE48B" w14:textId="77777777" w:rsidR="00282F96" w:rsidRPr="00DB7C7C" w:rsidRDefault="00282F96" w:rsidP="00571261">
                <w:pPr>
                  <w:spacing w:before="0" w:line="276" w:lineRule="auto"/>
                  <w:rPr>
                    <w:rStyle w:val="BodyChar"/>
                  </w:rPr>
                </w:pPr>
                <w:r w:rsidRPr="00653B5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5812" w:type="dxa"/>
          </w:tcPr>
          <w:p w14:paraId="1CAE972B" w14:textId="77777777" w:rsidR="00282F96" w:rsidRDefault="00282F96" w:rsidP="00571261">
            <w:pPr>
              <w:spacing w:before="0" w:line="276" w:lineRule="auto"/>
            </w:pPr>
          </w:p>
        </w:tc>
      </w:tr>
      <w:tr w:rsidR="00282F96" w14:paraId="2D469DDD" w14:textId="77777777" w:rsidTr="00282F96">
        <w:sdt>
          <w:sdtPr>
            <w:rPr>
              <w:rStyle w:val="BodyChar"/>
            </w:rPr>
            <w:id w:val="1221172079"/>
            <w:placeholder>
              <w:docPart w:val="A41912531FE14327A8AB513F4BA12157"/>
            </w:placeholder>
            <w:showingPlcHdr/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452A0FB9" w14:textId="77777777" w:rsidR="00282F96" w:rsidRPr="00DB7C7C" w:rsidRDefault="00282F96" w:rsidP="00571261">
                <w:pPr>
                  <w:spacing w:before="0" w:line="276" w:lineRule="auto"/>
                  <w:rPr>
                    <w:rStyle w:val="BodyChar"/>
                  </w:rPr>
                </w:pPr>
                <w:r w:rsidRPr="00653B5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5812" w:type="dxa"/>
          </w:tcPr>
          <w:p w14:paraId="79AA115B" w14:textId="77777777" w:rsidR="00282F96" w:rsidRDefault="00282F96" w:rsidP="00571261">
            <w:pPr>
              <w:spacing w:before="0" w:line="276" w:lineRule="auto"/>
            </w:pPr>
          </w:p>
        </w:tc>
      </w:tr>
      <w:tr w:rsidR="00282F96" w14:paraId="06718E1D" w14:textId="77777777" w:rsidTr="00282F96">
        <w:sdt>
          <w:sdtPr>
            <w:rPr>
              <w:rStyle w:val="BodyChar"/>
            </w:rPr>
            <w:id w:val="-2115201048"/>
            <w:placeholder>
              <w:docPart w:val="B41BB21E232F4D37AFABEF574D102736"/>
            </w:placeholder>
            <w:showingPlcHdr/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0922E854" w14:textId="77777777" w:rsidR="00282F96" w:rsidRPr="00DB7C7C" w:rsidRDefault="00282F96" w:rsidP="00571261">
                <w:pPr>
                  <w:spacing w:before="0" w:line="276" w:lineRule="auto"/>
                  <w:rPr>
                    <w:rStyle w:val="BodyChar"/>
                  </w:rPr>
                </w:pPr>
                <w:r w:rsidRPr="00653B5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5812" w:type="dxa"/>
          </w:tcPr>
          <w:p w14:paraId="1B37851B" w14:textId="77777777" w:rsidR="00282F96" w:rsidRDefault="00282F96" w:rsidP="00571261">
            <w:pPr>
              <w:spacing w:before="0" w:line="276" w:lineRule="auto"/>
            </w:pPr>
          </w:p>
        </w:tc>
      </w:tr>
      <w:tr w:rsidR="00282F96" w14:paraId="09E38F7D" w14:textId="77777777" w:rsidTr="00282F96">
        <w:sdt>
          <w:sdtPr>
            <w:rPr>
              <w:rStyle w:val="BodyChar"/>
            </w:rPr>
            <w:id w:val="1601527086"/>
            <w:placeholder>
              <w:docPart w:val="627A880A89BE469D925B603DE9DD10F8"/>
            </w:placeholder>
            <w:showingPlcHdr/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4D65A2AF" w14:textId="77777777" w:rsidR="00282F96" w:rsidRPr="00DB7C7C" w:rsidRDefault="00282F96" w:rsidP="00571261">
                <w:pPr>
                  <w:spacing w:before="0" w:line="276" w:lineRule="auto"/>
                  <w:rPr>
                    <w:rStyle w:val="BodyChar"/>
                  </w:rPr>
                </w:pPr>
                <w:r w:rsidRPr="00653B5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5812" w:type="dxa"/>
          </w:tcPr>
          <w:p w14:paraId="4F1EFD99" w14:textId="77777777" w:rsidR="00282F96" w:rsidRDefault="00282F96" w:rsidP="00571261">
            <w:pPr>
              <w:spacing w:before="0" w:line="276" w:lineRule="auto"/>
            </w:pPr>
          </w:p>
        </w:tc>
      </w:tr>
      <w:tr w:rsidR="00282F96" w14:paraId="339EC92A" w14:textId="77777777" w:rsidTr="00282F96">
        <w:sdt>
          <w:sdtPr>
            <w:rPr>
              <w:rStyle w:val="BodyChar"/>
            </w:rPr>
            <w:id w:val="800502828"/>
            <w:placeholder>
              <w:docPart w:val="DBD9DC874A6742DF826C0FF9087C40B7"/>
            </w:placeholder>
            <w:showingPlcHdr/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7A045A8A" w14:textId="77777777" w:rsidR="00282F96" w:rsidRPr="00DB7C7C" w:rsidRDefault="00282F96" w:rsidP="00571261">
                <w:pPr>
                  <w:spacing w:before="0" w:line="276" w:lineRule="auto"/>
                  <w:rPr>
                    <w:rStyle w:val="BodyChar"/>
                  </w:rPr>
                </w:pPr>
                <w:r w:rsidRPr="00653B5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5812" w:type="dxa"/>
          </w:tcPr>
          <w:p w14:paraId="14125FD0" w14:textId="77777777" w:rsidR="00282F96" w:rsidRDefault="00282F96" w:rsidP="00571261">
            <w:pPr>
              <w:spacing w:before="0" w:line="276" w:lineRule="auto"/>
            </w:pPr>
          </w:p>
        </w:tc>
      </w:tr>
      <w:tr w:rsidR="00282F96" w14:paraId="47010FA3" w14:textId="77777777" w:rsidTr="00282F96">
        <w:sdt>
          <w:sdtPr>
            <w:rPr>
              <w:rStyle w:val="BodyChar"/>
            </w:rPr>
            <w:id w:val="1666899284"/>
            <w:placeholder>
              <w:docPart w:val="DB2516B5D5BF4CDB9A2C02F1CFD88F74"/>
            </w:placeholder>
            <w:showingPlcHdr/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6D981BDC" w14:textId="77777777" w:rsidR="00282F96" w:rsidRPr="00DB7C7C" w:rsidRDefault="00282F96" w:rsidP="00571261">
                <w:pPr>
                  <w:spacing w:before="0" w:line="276" w:lineRule="auto"/>
                  <w:rPr>
                    <w:rStyle w:val="BodyChar"/>
                  </w:rPr>
                </w:pPr>
                <w:r w:rsidRPr="00653B5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5812" w:type="dxa"/>
          </w:tcPr>
          <w:p w14:paraId="7F71AB52" w14:textId="77777777" w:rsidR="00282F96" w:rsidRDefault="00282F96" w:rsidP="00571261">
            <w:pPr>
              <w:spacing w:before="0" w:line="276" w:lineRule="auto"/>
            </w:pPr>
          </w:p>
        </w:tc>
      </w:tr>
      <w:tr w:rsidR="00282F96" w14:paraId="2AE7D870" w14:textId="77777777" w:rsidTr="00282F96">
        <w:sdt>
          <w:sdtPr>
            <w:rPr>
              <w:rStyle w:val="BodyChar"/>
            </w:rPr>
            <w:id w:val="1105542491"/>
            <w:placeholder>
              <w:docPart w:val="195B206410854EC881C5BCB06ACBB7E3"/>
            </w:placeholder>
            <w:showingPlcHdr/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0EC1C3DF" w14:textId="77777777" w:rsidR="00282F96" w:rsidRPr="00DB7C7C" w:rsidRDefault="00282F96" w:rsidP="00571261">
                <w:pPr>
                  <w:spacing w:before="0" w:line="276" w:lineRule="auto"/>
                  <w:rPr>
                    <w:rStyle w:val="BodyChar"/>
                  </w:rPr>
                </w:pPr>
                <w:r w:rsidRPr="00653B5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5812" w:type="dxa"/>
          </w:tcPr>
          <w:p w14:paraId="3A840BD1" w14:textId="77777777" w:rsidR="00282F96" w:rsidRDefault="00282F96" w:rsidP="00571261">
            <w:pPr>
              <w:spacing w:before="0" w:line="276" w:lineRule="auto"/>
            </w:pPr>
          </w:p>
        </w:tc>
      </w:tr>
      <w:tr w:rsidR="00282F96" w14:paraId="09908FB0" w14:textId="77777777" w:rsidTr="00282F96">
        <w:sdt>
          <w:sdtPr>
            <w:rPr>
              <w:rStyle w:val="BodyChar"/>
            </w:rPr>
            <w:id w:val="642321457"/>
            <w:placeholder>
              <w:docPart w:val="620C7177832744A6869A1D354A2F5169"/>
            </w:placeholder>
            <w:showingPlcHdr/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1B670B8B" w14:textId="77777777" w:rsidR="00282F96" w:rsidRPr="00DB7C7C" w:rsidRDefault="00282F96" w:rsidP="00571261">
                <w:pPr>
                  <w:spacing w:before="0" w:line="276" w:lineRule="auto"/>
                  <w:rPr>
                    <w:rStyle w:val="BodyChar"/>
                  </w:rPr>
                </w:pPr>
                <w:r w:rsidRPr="00653B5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5812" w:type="dxa"/>
          </w:tcPr>
          <w:p w14:paraId="5B329894" w14:textId="77777777" w:rsidR="00282F96" w:rsidRDefault="00282F96" w:rsidP="00571261">
            <w:pPr>
              <w:spacing w:before="0" w:line="276" w:lineRule="auto"/>
            </w:pPr>
          </w:p>
        </w:tc>
      </w:tr>
      <w:tr w:rsidR="00282F96" w14:paraId="28D5EADC" w14:textId="77777777" w:rsidTr="00282F96">
        <w:sdt>
          <w:sdtPr>
            <w:rPr>
              <w:rStyle w:val="BodyChar"/>
            </w:rPr>
            <w:id w:val="-106512479"/>
            <w:placeholder>
              <w:docPart w:val="9DC0D874D57941A59CD8CC612D1AD280"/>
            </w:placeholder>
            <w:showingPlcHdr/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09E5061E" w14:textId="77777777" w:rsidR="00282F96" w:rsidRPr="00DB7C7C" w:rsidRDefault="00282F96" w:rsidP="00571261">
                <w:pPr>
                  <w:spacing w:before="0" w:line="276" w:lineRule="auto"/>
                  <w:rPr>
                    <w:rStyle w:val="BodyChar"/>
                  </w:rPr>
                </w:pPr>
                <w:r w:rsidRPr="00653B5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5812" w:type="dxa"/>
          </w:tcPr>
          <w:p w14:paraId="322862B3" w14:textId="77777777" w:rsidR="00282F96" w:rsidRDefault="00282F96" w:rsidP="00571261">
            <w:pPr>
              <w:spacing w:before="0" w:line="276" w:lineRule="auto"/>
            </w:pPr>
          </w:p>
        </w:tc>
      </w:tr>
      <w:tr w:rsidR="00282F96" w14:paraId="5975B668" w14:textId="77777777" w:rsidTr="00282F96">
        <w:sdt>
          <w:sdtPr>
            <w:rPr>
              <w:rStyle w:val="BodyChar"/>
            </w:rPr>
            <w:id w:val="1597357602"/>
            <w:placeholder>
              <w:docPart w:val="B09AC24C0878495E953D57E5B602670A"/>
            </w:placeholder>
            <w:showingPlcHdr/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319FD3C3" w14:textId="77777777" w:rsidR="00282F96" w:rsidRPr="00DB7C7C" w:rsidRDefault="00282F96" w:rsidP="00571261">
                <w:pPr>
                  <w:spacing w:before="0" w:line="276" w:lineRule="auto"/>
                  <w:rPr>
                    <w:rStyle w:val="BodyChar"/>
                  </w:rPr>
                </w:pPr>
                <w:r w:rsidRPr="00653B5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5812" w:type="dxa"/>
          </w:tcPr>
          <w:p w14:paraId="5B8BB183" w14:textId="77777777" w:rsidR="00282F96" w:rsidRDefault="00282F96" w:rsidP="00571261">
            <w:pPr>
              <w:spacing w:before="0" w:line="276" w:lineRule="auto"/>
            </w:pPr>
          </w:p>
        </w:tc>
      </w:tr>
      <w:tr w:rsidR="00282F96" w14:paraId="5AE5B967" w14:textId="77777777" w:rsidTr="00282F96">
        <w:sdt>
          <w:sdtPr>
            <w:rPr>
              <w:rStyle w:val="BodyChar"/>
            </w:rPr>
            <w:id w:val="2079166208"/>
            <w:placeholder>
              <w:docPart w:val="21ABC0580F734EFBB50D38A140CD456B"/>
            </w:placeholder>
            <w:showingPlcHdr/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13E3A5E6" w14:textId="77777777" w:rsidR="00282F96" w:rsidRPr="00DB7C7C" w:rsidRDefault="00282F96" w:rsidP="00571261">
                <w:pPr>
                  <w:spacing w:before="0" w:line="276" w:lineRule="auto"/>
                  <w:rPr>
                    <w:rStyle w:val="BodyChar"/>
                  </w:rPr>
                </w:pPr>
                <w:r w:rsidRPr="00653B5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5812" w:type="dxa"/>
          </w:tcPr>
          <w:p w14:paraId="1F603489" w14:textId="77777777" w:rsidR="00282F96" w:rsidRDefault="00282F96" w:rsidP="00571261">
            <w:pPr>
              <w:spacing w:before="0" w:line="276" w:lineRule="auto"/>
            </w:pPr>
          </w:p>
        </w:tc>
      </w:tr>
      <w:tr w:rsidR="00282F96" w14:paraId="7AA5B788" w14:textId="77777777" w:rsidTr="00282F96">
        <w:sdt>
          <w:sdtPr>
            <w:rPr>
              <w:rStyle w:val="BodyChar"/>
            </w:rPr>
            <w:id w:val="1231659037"/>
            <w:placeholder>
              <w:docPart w:val="428C70E125BC4205B27AB79BECB18AC3"/>
            </w:placeholder>
            <w:showingPlcHdr/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3A067A10" w14:textId="77777777" w:rsidR="00282F96" w:rsidRPr="00DB7C7C" w:rsidRDefault="00282F96" w:rsidP="00571261">
                <w:pPr>
                  <w:spacing w:before="0" w:line="276" w:lineRule="auto"/>
                  <w:rPr>
                    <w:rStyle w:val="BodyChar"/>
                  </w:rPr>
                </w:pPr>
                <w:r w:rsidRPr="00653B5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5812" w:type="dxa"/>
          </w:tcPr>
          <w:p w14:paraId="258582E5" w14:textId="77777777" w:rsidR="00282F96" w:rsidRDefault="00282F96" w:rsidP="00571261">
            <w:pPr>
              <w:spacing w:before="0" w:line="276" w:lineRule="auto"/>
            </w:pPr>
          </w:p>
        </w:tc>
      </w:tr>
      <w:tr w:rsidR="00282F96" w14:paraId="53477D04" w14:textId="77777777" w:rsidTr="00282F96">
        <w:sdt>
          <w:sdtPr>
            <w:rPr>
              <w:rStyle w:val="BodyChar"/>
            </w:rPr>
            <w:id w:val="-927578046"/>
            <w:placeholder>
              <w:docPart w:val="94A36584F708431089E85907CD3B8FC9"/>
            </w:placeholder>
            <w:showingPlcHdr/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427ED3EB" w14:textId="77777777" w:rsidR="00282F96" w:rsidRPr="00DB7C7C" w:rsidRDefault="00282F96" w:rsidP="00571261">
                <w:pPr>
                  <w:spacing w:before="0" w:line="276" w:lineRule="auto"/>
                  <w:rPr>
                    <w:rStyle w:val="BodyChar"/>
                  </w:rPr>
                </w:pPr>
                <w:r w:rsidRPr="00653B5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5812" w:type="dxa"/>
          </w:tcPr>
          <w:p w14:paraId="1694AD6C" w14:textId="77777777" w:rsidR="00282F96" w:rsidRDefault="00282F96" w:rsidP="00571261">
            <w:pPr>
              <w:spacing w:before="0" w:line="276" w:lineRule="auto"/>
            </w:pPr>
          </w:p>
        </w:tc>
      </w:tr>
      <w:tr w:rsidR="00282F96" w14:paraId="3669AF26" w14:textId="77777777" w:rsidTr="00282F96">
        <w:sdt>
          <w:sdtPr>
            <w:rPr>
              <w:rStyle w:val="BodyChar"/>
            </w:rPr>
            <w:id w:val="1807198876"/>
            <w:placeholder>
              <w:docPart w:val="C2DAD1595D1C44168572ED9AD51A5671"/>
            </w:placeholder>
            <w:showingPlcHdr/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7893E774" w14:textId="77777777" w:rsidR="00282F96" w:rsidRPr="00DB7C7C" w:rsidRDefault="00282F96" w:rsidP="00571261">
                <w:pPr>
                  <w:spacing w:before="0" w:line="276" w:lineRule="auto"/>
                  <w:rPr>
                    <w:rStyle w:val="BodyChar"/>
                  </w:rPr>
                </w:pPr>
                <w:r w:rsidRPr="00653B5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5812" w:type="dxa"/>
          </w:tcPr>
          <w:p w14:paraId="5D2347A6" w14:textId="77777777" w:rsidR="00282F96" w:rsidRDefault="00282F96" w:rsidP="00571261">
            <w:pPr>
              <w:spacing w:before="0" w:line="276" w:lineRule="auto"/>
            </w:pPr>
          </w:p>
        </w:tc>
      </w:tr>
    </w:tbl>
    <w:p w14:paraId="54A0DADB" w14:textId="0EADFC6F" w:rsidR="00C47D18" w:rsidRDefault="00C47D18" w:rsidP="00954C20"/>
    <w:p w14:paraId="43B9F309" w14:textId="77777777" w:rsidR="00C47D18" w:rsidRDefault="00C47D18">
      <w:pPr>
        <w:keepLines w:val="0"/>
        <w:spacing w:before="0" w:after="0" w:line="240" w:lineRule="auto"/>
      </w:pPr>
      <w:r>
        <w:br w:type="page"/>
      </w:r>
    </w:p>
    <w:p w14:paraId="28402A1C" w14:textId="77DF6D03" w:rsidR="00C47D18" w:rsidRDefault="00C47D18" w:rsidP="00C47D18">
      <w:pPr>
        <w:pStyle w:val="Form1SectionTitle"/>
      </w:pPr>
      <w:bookmarkStart w:id="6" w:name="_Toc81985358"/>
      <w:r>
        <w:lastRenderedPageBreak/>
        <w:t>Program Test Data</w:t>
      </w:r>
      <w:bookmarkEnd w:id="6"/>
    </w:p>
    <w:tbl>
      <w:tblPr>
        <w:tblStyle w:val="Gelostable"/>
        <w:tblW w:w="0" w:type="auto"/>
        <w:tblLook w:val="04A0" w:firstRow="1" w:lastRow="0" w:firstColumn="1" w:lastColumn="0" w:noHBand="0" w:noVBand="1"/>
      </w:tblPr>
      <w:tblGrid>
        <w:gridCol w:w="2127"/>
        <w:gridCol w:w="6943"/>
      </w:tblGrid>
      <w:tr w:rsidR="009133A0" w:rsidRPr="0082016D" w14:paraId="036984FA" w14:textId="77777777" w:rsidTr="007421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7" w:type="dxa"/>
          </w:tcPr>
          <w:p w14:paraId="2D62CE3F" w14:textId="77777777" w:rsidR="009133A0" w:rsidRPr="0082016D" w:rsidRDefault="009133A0" w:rsidP="007421B7">
            <w:pPr>
              <w:keepLines w:val="0"/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Username</w:t>
            </w:r>
          </w:p>
        </w:tc>
        <w:tc>
          <w:tcPr>
            <w:tcW w:w="6943" w:type="dxa"/>
          </w:tcPr>
          <w:p w14:paraId="428F02C1" w14:textId="77777777" w:rsidR="009133A0" w:rsidRPr="0082016D" w:rsidRDefault="009133A0" w:rsidP="007421B7">
            <w:pPr>
              <w:keepLines w:val="0"/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Password</w:t>
            </w:r>
          </w:p>
        </w:tc>
      </w:tr>
      <w:tr w:rsidR="009133A0" w:rsidRPr="00647E58" w14:paraId="164858F5" w14:textId="77777777" w:rsidTr="007421B7">
        <w:tc>
          <w:tcPr>
            <w:tcW w:w="2127" w:type="dxa"/>
          </w:tcPr>
          <w:p w14:paraId="021F1CA7" w14:textId="77777777" w:rsidR="009133A0" w:rsidRPr="003449CB" w:rsidRDefault="009133A0" w:rsidP="007421B7">
            <w:pPr>
              <w:keepLines w:val="0"/>
              <w:spacing w:before="0" w:after="0" w:line="240" w:lineRule="auto"/>
            </w:pPr>
            <w:r w:rsidRPr="003449CB">
              <w:t>fredsmart1</w:t>
            </w:r>
          </w:p>
        </w:tc>
        <w:tc>
          <w:tcPr>
            <w:tcW w:w="6943" w:type="dxa"/>
          </w:tcPr>
          <w:p w14:paraId="7E9ADE1F" w14:textId="77777777" w:rsidR="009133A0" w:rsidRPr="003449CB" w:rsidRDefault="009133A0" w:rsidP="007421B7">
            <w:pPr>
              <w:keepLines w:val="0"/>
              <w:spacing w:before="0" w:after="0" w:line="240" w:lineRule="auto"/>
            </w:pPr>
            <w:r w:rsidRPr="003449CB">
              <w:t>12345678</w:t>
            </w:r>
          </w:p>
        </w:tc>
      </w:tr>
      <w:tr w:rsidR="009133A0" w14:paraId="17BA0DDC" w14:textId="77777777" w:rsidTr="007421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27" w:type="dxa"/>
          </w:tcPr>
          <w:p w14:paraId="708965A0" w14:textId="77777777" w:rsidR="009133A0" w:rsidRDefault="009133A0" w:rsidP="007421B7">
            <w:pPr>
              <w:keepLines w:val="0"/>
              <w:spacing w:before="0" w:after="0" w:line="240" w:lineRule="auto"/>
            </w:pPr>
            <w:r w:rsidRPr="003449CB">
              <w:t>jrobertson4</w:t>
            </w:r>
          </w:p>
        </w:tc>
        <w:tc>
          <w:tcPr>
            <w:tcW w:w="6943" w:type="dxa"/>
          </w:tcPr>
          <w:p w14:paraId="620C94EC" w14:textId="77777777" w:rsidR="009133A0" w:rsidRDefault="009133A0" w:rsidP="007421B7">
            <w:pPr>
              <w:keepLines w:val="0"/>
              <w:spacing w:before="0" w:after="0" w:line="240" w:lineRule="auto"/>
            </w:pPr>
            <w:r w:rsidRPr="003449CB">
              <w:t>r@=%8(_W=1</w:t>
            </w:r>
          </w:p>
        </w:tc>
      </w:tr>
      <w:tr w:rsidR="009133A0" w14:paraId="7C3F6EF1" w14:textId="77777777" w:rsidTr="007421B7">
        <w:tc>
          <w:tcPr>
            <w:tcW w:w="2127" w:type="dxa"/>
          </w:tcPr>
          <w:p w14:paraId="57B26884" w14:textId="77777777" w:rsidR="009133A0" w:rsidRDefault="009133A0" w:rsidP="007421B7">
            <w:pPr>
              <w:keepLines w:val="0"/>
              <w:spacing w:before="0" w:after="0" w:line="240" w:lineRule="auto"/>
            </w:pPr>
            <w:r w:rsidRPr="003449CB">
              <w:t>bob101</w:t>
            </w:r>
          </w:p>
        </w:tc>
        <w:tc>
          <w:tcPr>
            <w:tcW w:w="6943" w:type="dxa"/>
          </w:tcPr>
          <w:p w14:paraId="7260879C" w14:textId="77777777" w:rsidR="009133A0" w:rsidRDefault="009133A0" w:rsidP="007421B7">
            <w:pPr>
              <w:keepLines w:val="0"/>
              <w:spacing w:before="0" w:after="0" w:line="240" w:lineRule="auto"/>
            </w:pPr>
            <w:r w:rsidRPr="003449CB">
              <w:t>1234598</w:t>
            </w:r>
          </w:p>
        </w:tc>
      </w:tr>
      <w:tr w:rsidR="009133A0" w14:paraId="408D0F29" w14:textId="77777777" w:rsidTr="007421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27" w:type="dxa"/>
          </w:tcPr>
          <w:p w14:paraId="28901CBF" w14:textId="77777777" w:rsidR="009133A0" w:rsidRDefault="009133A0" w:rsidP="007421B7">
            <w:pPr>
              <w:keepLines w:val="0"/>
              <w:spacing w:before="0" w:after="0" w:line="240" w:lineRule="auto"/>
            </w:pPr>
            <w:proofErr w:type="spellStart"/>
            <w:r w:rsidRPr="003449CB">
              <w:t>marcusw</w:t>
            </w:r>
            <w:proofErr w:type="spellEnd"/>
          </w:p>
        </w:tc>
        <w:tc>
          <w:tcPr>
            <w:tcW w:w="6943" w:type="dxa"/>
          </w:tcPr>
          <w:p w14:paraId="3BAB9557" w14:textId="77777777" w:rsidR="009133A0" w:rsidRDefault="009133A0" w:rsidP="007421B7">
            <w:pPr>
              <w:keepLines w:val="0"/>
              <w:spacing w:before="0" w:after="0" w:line="240" w:lineRule="auto"/>
            </w:pPr>
            <w:r w:rsidRPr="003449CB">
              <w:t>3#tr@9dw%4</w:t>
            </w:r>
          </w:p>
        </w:tc>
      </w:tr>
      <w:tr w:rsidR="009133A0" w14:paraId="1DFE2ED3" w14:textId="77777777" w:rsidTr="007421B7">
        <w:tc>
          <w:tcPr>
            <w:tcW w:w="2127" w:type="dxa"/>
          </w:tcPr>
          <w:p w14:paraId="7E8B6897" w14:textId="77777777" w:rsidR="009133A0" w:rsidRDefault="009133A0" w:rsidP="007421B7">
            <w:pPr>
              <w:keepLines w:val="0"/>
              <w:spacing w:before="0" w:after="0" w:line="240" w:lineRule="auto"/>
            </w:pPr>
            <w:proofErr w:type="spellStart"/>
            <w:r w:rsidRPr="003449CB">
              <w:t>popeyedd</w:t>
            </w:r>
            <w:proofErr w:type="spellEnd"/>
          </w:p>
        </w:tc>
        <w:tc>
          <w:tcPr>
            <w:tcW w:w="6943" w:type="dxa"/>
          </w:tcPr>
          <w:p w14:paraId="45385ABF" w14:textId="77777777" w:rsidR="009133A0" w:rsidRDefault="009133A0" w:rsidP="007421B7">
            <w:pPr>
              <w:keepLines w:val="0"/>
              <w:spacing w:before="0" w:after="0" w:line="240" w:lineRule="auto"/>
            </w:pPr>
            <w:r w:rsidRPr="003449CB">
              <w:t>1989eidjce</w:t>
            </w:r>
          </w:p>
        </w:tc>
      </w:tr>
      <w:tr w:rsidR="009133A0" w14:paraId="75066D76" w14:textId="77777777" w:rsidTr="007421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27" w:type="dxa"/>
          </w:tcPr>
          <w:p w14:paraId="3B571B89" w14:textId="77777777" w:rsidR="009133A0" w:rsidRDefault="009133A0" w:rsidP="007421B7">
            <w:pPr>
              <w:keepLines w:val="0"/>
              <w:spacing w:before="0" w:after="0" w:line="240" w:lineRule="auto"/>
            </w:pPr>
            <w:r w:rsidRPr="003449CB">
              <w:t>junkman00</w:t>
            </w:r>
          </w:p>
        </w:tc>
        <w:tc>
          <w:tcPr>
            <w:tcW w:w="6943" w:type="dxa"/>
          </w:tcPr>
          <w:p w14:paraId="17C82A2B" w14:textId="77777777" w:rsidR="009133A0" w:rsidRDefault="009133A0" w:rsidP="007421B7">
            <w:pPr>
              <w:keepLines w:val="0"/>
              <w:spacing w:before="0" w:after="0" w:line="240" w:lineRule="auto"/>
            </w:pPr>
            <w:r w:rsidRPr="003449CB">
              <w:t>p3*(kd8&amp;ld</w:t>
            </w:r>
          </w:p>
        </w:tc>
      </w:tr>
      <w:tr w:rsidR="009133A0" w14:paraId="5DCD4831" w14:textId="77777777" w:rsidTr="007421B7">
        <w:tc>
          <w:tcPr>
            <w:tcW w:w="2127" w:type="dxa"/>
          </w:tcPr>
          <w:p w14:paraId="12A250C4" w14:textId="77777777" w:rsidR="009133A0" w:rsidRPr="003449CB" w:rsidRDefault="009133A0" w:rsidP="007421B7">
            <w:pPr>
              <w:keepLines w:val="0"/>
              <w:spacing w:before="0" w:after="0" w:line="240" w:lineRule="auto"/>
            </w:pPr>
            <w:r w:rsidRPr="003449CB">
              <w:t>sbj2021</w:t>
            </w:r>
          </w:p>
        </w:tc>
        <w:tc>
          <w:tcPr>
            <w:tcW w:w="6943" w:type="dxa"/>
          </w:tcPr>
          <w:p w14:paraId="78011D48" w14:textId="77777777" w:rsidR="009133A0" w:rsidRDefault="009133A0" w:rsidP="007421B7">
            <w:pPr>
              <w:keepLines w:val="0"/>
              <w:spacing w:before="0" w:after="0" w:line="240" w:lineRule="auto"/>
            </w:pPr>
            <w:r w:rsidRPr="003449CB">
              <w:t>$d5</w:t>
            </w:r>
            <w:proofErr w:type="gramStart"/>
            <w:r w:rsidRPr="003449CB">
              <w:t>e(</w:t>
            </w:r>
            <w:proofErr w:type="gramEnd"/>
            <w:r w:rsidRPr="003449CB">
              <w:t>ep2(d</w:t>
            </w:r>
          </w:p>
        </w:tc>
      </w:tr>
      <w:tr w:rsidR="009133A0" w14:paraId="0A45E1F8" w14:textId="77777777" w:rsidTr="007421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27" w:type="dxa"/>
          </w:tcPr>
          <w:p w14:paraId="27577584" w14:textId="77777777" w:rsidR="009133A0" w:rsidRPr="003449CB" w:rsidRDefault="009133A0" w:rsidP="007421B7">
            <w:pPr>
              <w:keepLines w:val="0"/>
              <w:spacing w:before="0" w:after="0" w:line="240" w:lineRule="auto"/>
            </w:pPr>
            <w:proofErr w:type="spellStart"/>
            <w:r w:rsidRPr="003449CB">
              <w:t>robotman</w:t>
            </w:r>
            <w:proofErr w:type="spellEnd"/>
          </w:p>
        </w:tc>
        <w:tc>
          <w:tcPr>
            <w:tcW w:w="6943" w:type="dxa"/>
          </w:tcPr>
          <w:p w14:paraId="61440A24" w14:textId="77777777" w:rsidR="009133A0" w:rsidRDefault="009133A0" w:rsidP="007421B7">
            <w:pPr>
              <w:keepLines w:val="0"/>
              <w:spacing w:before="0" w:after="0" w:line="240" w:lineRule="auto"/>
            </w:pPr>
            <w:r w:rsidRPr="003449CB">
              <w:t>7777Spy007</w:t>
            </w:r>
          </w:p>
        </w:tc>
      </w:tr>
    </w:tbl>
    <w:p w14:paraId="70A0ACFC" w14:textId="77777777" w:rsidR="006C372C" w:rsidRDefault="006C372C" w:rsidP="00C47D18">
      <w:pPr>
        <w:rPr>
          <w:highlight w:val="yellow"/>
        </w:rPr>
      </w:pPr>
    </w:p>
    <w:p w14:paraId="2EA3D4F4" w14:textId="77777777" w:rsidR="00C47D18" w:rsidRDefault="00C47D18">
      <w:pPr>
        <w:keepLines w:val="0"/>
        <w:spacing w:before="0" w:after="0" w:line="240" w:lineRule="auto"/>
      </w:pPr>
    </w:p>
    <w:p w14:paraId="2D278B23" w14:textId="77777777" w:rsidR="000E0B43" w:rsidRDefault="000E0B43">
      <w:pPr>
        <w:keepLines w:val="0"/>
        <w:spacing w:before="0" w:after="0" w:line="240" w:lineRule="auto"/>
        <w:rPr>
          <w:rFonts w:ascii="Arial" w:eastAsiaTheme="majorEastAsia" w:hAnsi="Arial" w:cstheme="majorBidi"/>
          <w:b/>
          <w:iCs/>
          <w:color w:val="A08463" w:themeColor="accent2"/>
          <w:sz w:val="28"/>
          <w:szCs w:val="24"/>
        </w:rPr>
      </w:pPr>
      <w:r>
        <w:br w:type="page"/>
      </w:r>
    </w:p>
    <w:p w14:paraId="18AC8F97" w14:textId="379368C8" w:rsidR="00C47D18" w:rsidRDefault="00C47D18" w:rsidP="00C47D18">
      <w:pPr>
        <w:pStyle w:val="Form1SectionTitle"/>
      </w:pPr>
      <w:bookmarkStart w:id="7" w:name="_Toc81985359"/>
      <w:r>
        <w:lastRenderedPageBreak/>
        <w:t>Program Algorithm</w:t>
      </w:r>
      <w:bookmarkEnd w:id="7"/>
    </w:p>
    <w:p w14:paraId="1495A898" w14:textId="77858731" w:rsidR="00C47D18" w:rsidRPr="00226C99" w:rsidRDefault="000D2735" w:rsidP="00954C20">
      <w:pPr>
        <w:rPr>
          <w:color w:val="8B0000"/>
        </w:rPr>
      </w:pPr>
      <w:r w:rsidRPr="00226C99">
        <w:rPr>
          <w:color w:val="8B0000"/>
        </w:rPr>
        <w:t xml:space="preserve">[paste </w:t>
      </w:r>
      <w:r w:rsidR="00226C99" w:rsidRPr="00226C99">
        <w:rPr>
          <w:color w:val="8B0000"/>
        </w:rPr>
        <w:t xml:space="preserve">a </w:t>
      </w:r>
      <w:r w:rsidRPr="00226C99">
        <w:rPr>
          <w:color w:val="8B0000"/>
        </w:rPr>
        <w:t xml:space="preserve">copy of </w:t>
      </w:r>
      <w:r w:rsidR="00226C99" w:rsidRPr="00226C99">
        <w:rPr>
          <w:color w:val="8B0000"/>
        </w:rPr>
        <w:t xml:space="preserve">the </w:t>
      </w:r>
      <w:r w:rsidRPr="00226C99">
        <w:rPr>
          <w:color w:val="8B0000"/>
        </w:rPr>
        <w:t>pseudocode or flowchart here and delete this text]</w:t>
      </w:r>
    </w:p>
    <w:p w14:paraId="53A902A3" w14:textId="57C3E4BF" w:rsidR="000D2735" w:rsidRDefault="000D2735">
      <w:pPr>
        <w:keepLines w:val="0"/>
        <w:spacing w:before="0" w:after="0" w:line="240" w:lineRule="auto"/>
      </w:pPr>
      <w:r>
        <w:br w:type="page"/>
      </w:r>
    </w:p>
    <w:p w14:paraId="112B5C97" w14:textId="1FBA25A4" w:rsidR="00C47D18" w:rsidRDefault="00056BA9" w:rsidP="00056BA9">
      <w:pPr>
        <w:pStyle w:val="Form1SectionTitle"/>
      </w:pPr>
      <w:bookmarkStart w:id="8" w:name="_Toc81985360"/>
      <w:r>
        <w:lastRenderedPageBreak/>
        <w:t>Program Code</w:t>
      </w:r>
      <w:bookmarkEnd w:id="8"/>
    </w:p>
    <w:p w14:paraId="45338AFD" w14:textId="6B0275A6" w:rsidR="00056BA9" w:rsidRPr="00226C99" w:rsidRDefault="00056BA9" w:rsidP="00056BA9">
      <w:pPr>
        <w:rPr>
          <w:color w:val="8B0000"/>
        </w:rPr>
      </w:pPr>
      <w:r w:rsidRPr="00226C99">
        <w:rPr>
          <w:color w:val="8B0000"/>
        </w:rPr>
        <w:t xml:space="preserve">[paste </w:t>
      </w:r>
      <w:r w:rsidR="00226C99">
        <w:rPr>
          <w:color w:val="8B0000"/>
        </w:rPr>
        <w:t xml:space="preserve">a </w:t>
      </w:r>
      <w:r w:rsidRPr="00226C99">
        <w:rPr>
          <w:color w:val="8B0000"/>
        </w:rPr>
        <w:t>copy of program code</w:t>
      </w:r>
      <w:r w:rsidR="001F154C">
        <w:rPr>
          <w:color w:val="8B0000"/>
        </w:rPr>
        <w:t xml:space="preserve"> or blueprint</w:t>
      </w:r>
      <w:r w:rsidRPr="00226C99">
        <w:rPr>
          <w:color w:val="8B0000"/>
        </w:rPr>
        <w:t xml:space="preserve"> here and delete this text]</w:t>
      </w:r>
    </w:p>
    <w:p w14:paraId="6695C492" w14:textId="77777777" w:rsidR="00056BA9" w:rsidRPr="000D2735" w:rsidRDefault="00056BA9" w:rsidP="00056BA9">
      <w:pPr>
        <w:rPr>
          <w:color w:val="FF0000"/>
        </w:rPr>
      </w:pPr>
    </w:p>
    <w:p w14:paraId="4342C88A" w14:textId="77777777" w:rsidR="00056BA9" w:rsidRDefault="00056BA9" w:rsidP="00954C20"/>
    <w:p w14:paraId="76C8AB4E" w14:textId="77777777" w:rsidR="00C47D18" w:rsidRDefault="00C47D18" w:rsidP="00954C20"/>
    <w:p w14:paraId="6B06BBA2" w14:textId="77777777" w:rsidR="00AF30E8" w:rsidRDefault="00AF30E8">
      <w:pPr>
        <w:keepLines w:val="0"/>
        <w:spacing w:before="0" w:after="0" w:line="240" w:lineRule="auto"/>
        <w:rPr>
          <w:rFonts w:ascii="Georgia" w:eastAsiaTheme="majorEastAsia" w:hAnsi="Georgia" w:cstheme="majorBidi"/>
          <w:noProof/>
          <w:color w:val="A08463" w:themeColor="accent2"/>
          <w:spacing w:val="-10"/>
          <w:sz w:val="56"/>
          <w:szCs w:val="56"/>
        </w:rPr>
      </w:pPr>
      <w:r>
        <w:br w:type="page"/>
      </w:r>
    </w:p>
    <w:p w14:paraId="0F3B78FD" w14:textId="7CC59266" w:rsidR="000223F9" w:rsidRDefault="00470BD8" w:rsidP="00954C20">
      <w:pPr>
        <w:pStyle w:val="Heading1"/>
      </w:pPr>
      <w:bookmarkStart w:id="9" w:name="_Toc81985361"/>
      <w:r>
        <w:lastRenderedPageBreak/>
        <w:t>Software Test Report</w:t>
      </w:r>
      <w:bookmarkEnd w:id="1"/>
      <w:bookmarkEnd w:id="9"/>
    </w:p>
    <w:p w14:paraId="2B0BC2E0" w14:textId="77777777" w:rsidR="00AF30E8" w:rsidRDefault="00AF30E8" w:rsidP="00AF30E8">
      <w:pPr>
        <w:pStyle w:val="Form1SectionTitle"/>
        <w:rPr>
          <w:noProof/>
        </w:rPr>
      </w:pPr>
      <w:bookmarkStart w:id="10" w:name="_Toc79675763"/>
      <w:bookmarkStart w:id="11" w:name="_Toc79675856"/>
      <w:bookmarkStart w:id="12" w:name="_Toc81985362"/>
      <w:r>
        <w:rPr>
          <w:noProof/>
        </w:rPr>
        <w:t>Overview</w:t>
      </w:r>
      <w:bookmarkEnd w:id="10"/>
      <w:bookmarkEnd w:id="11"/>
      <w:bookmarkEnd w:id="12"/>
    </w:p>
    <w:p w14:paraId="7D3FDCAB" w14:textId="77777777" w:rsidR="00AF30E8" w:rsidRDefault="00AF30E8" w:rsidP="00AF30E8">
      <w:r w:rsidRPr="00A63EBB">
        <w:t xml:space="preserve">This document is the software test report of the testing phase of the </w:t>
      </w:r>
      <w:r w:rsidRPr="00226C99">
        <w:rPr>
          <w:b/>
          <w:bCs/>
          <w:color w:val="8B0000"/>
        </w:rPr>
        <w:t>[project name]</w:t>
      </w:r>
      <w:r w:rsidRPr="00226C99">
        <w:rPr>
          <w:color w:val="8B0000"/>
        </w:rPr>
        <w:t xml:space="preserve"> </w:t>
      </w:r>
      <w:r w:rsidRPr="00A63EBB">
        <w:t>software development project. It contains the results of tests, which were execu</w:t>
      </w:r>
      <w:r>
        <w:t>ted during the testing phase</w:t>
      </w:r>
      <w:r w:rsidRPr="00A63EBB">
        <w:t>.</w:t>
      </w:r>
    </w:p>
    <w:p w14:paraId="0E09D878" w14:textId="77777777" w:rsidR="00AF30E8" w:rsidRPr="00AF30E8" w:rsidRDefault="00AF30E8" w:rsidP="00AF30E8"/>
    <w:tbl>
      <w:tblPr>
        <w:tblStyle w:val="Gelostable"/>
        <w:tblW w:w="0" w:type="auto"/>
        <w:jc w:val="center"/>
        <w:tblLook w:val="04A0" w:firstRow="1" w:lastRow="0" w:firstColumn="1" w:lastColumn="0" w:noHBand="0" w:noVBand="1"/>
      </w:tblPr>
      <w:tblGrid>
        <w:gridCol w:w="3261"/>
        <w:gridCol w:w="5244"/>
      </w:tblGrid>
      <w:tr w:rsidR="007806DA" w14:paraId="10F42956" w14:textId="77777777" w:rsidTr="001A45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326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E9EFF2"/>
            <w:vAlign w:val="center"/>
          </w:tcPr>
          <w:p w14:paraId="4B0DD8F1" w14:textId="034035EF" w:rsidR="007806DA" w:rsidRDefault="007806DA" w:rsidP="001A4579">
            <w:pPr>
              <w:keepLines w:val="0"/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Name:</w:t>
            </w:r>
          </w:p>
        </w:tc>
        <w:tc>
          <w:tcPr>
            <w:tcW w:w="52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E9EFF2"/>
            <w:vAlign w:val="center"/>
          </w:tcPr>
          <w:p w14:paraId="6D487D19" w14:textId="77777777" w:rsidR="007806DA" w:rsidRDefault="007806DA" w:rsidP="001A4579">
            <w:pPr>
              <w:rPr>
                <w:noProof/>
              </w:rPr>
            </w:pPr>
          </w:p>
        </w:tc>
      </w:tr>
      <w:tr w:rsidR="007806DA" w14:paraId="2708D9C2" w14:textId="77777777" w:rsidTr="001A4579">
        <w:trPr>
          <w:jc w:val="center"/>
        </w:trPr>
        <w:tc>
          <w:tcPr>
            <w:tcW w:w="3261" w:type="dxa"/>
            <w:vAlign w:val="center"/>
          </w:tcPr>
          <w:p w14:paraId="01E28876" w14:textId="63C7CE3F" w:rsidR="007806DA" w:rsidRDefault="007806DA" w:rsidP="001A4579">
            <w:pPr>
              <w:keepLines w:val="0"/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Date:</w:t>
            </w:r>
          </w:p>
        </w:tc>
        <w:tc>
          <w:tcPr>
            <w:tcW w:w="5244" w:type="dxa"/>
            <w:vAlign w:val="center"/>
          </w:tcPr>
          <w:p w14:paraId="6A99BD87" w14:textId="77777777" w:rsidR="007806DA" w:rsidRDefault="007806DA" w:rsidP="001A4579">
            <w:pPr>
              <w:rPr>
                <w:noProof/>
              </w:rPr>
            </w:pPr>
          </w:p>
        </w:tc>
      </w:tr>
      <w:tr w:rsidR="007806DA" w14:paraId="3D4E32BE" w14:textId="77777777" w:rsidTr="001A45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261" w:type="dxa"/>
            <w:vAlign w:val="center"/>
          </w:tcPr>
          <w:p w14:paraId="2182B145" w14:textId="5161CCA4" w:rsidR="007806DA" w:rsidRDefault="007806DA" w:rsidP="001A4579">
            <w:pPr>
              <w:keepLines w:val="0"/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Software being tested:</w:t>
            </w:r>
          </w:p>
        </w:tc>
        <w:tc>
          <w:tcPr>
            <w:tcW w:w="5244" w:type="dxa"/>
            <w:vAlign w:val="center"/>
          </w:tcPr>
          <w:p w14:paraId="2DD77271" w14:textId="77777777" w:rsidR="007806DA" w:rsidRDefault="007806DA" w:rsidP="001A4579">
            <w:pPr>
              <w:rPr>
                <w:noProof/>
              </w:rPr>
            </w:pPr>
          </w:p>
        </w:tc>
      </w:tr>
    </w:tbl>
    <w:p w14:paraId="0E646BEB" w14:textId="77777777" w:rsidR="00400899" w:rsidRDefault="00400899" w:rsidP="00BB7C52">
      <w:pPr>
        <w:rPr>
          <w:noProof/>
        </w:rPr>
      </w:pPr>
    </w:p>
    <w:p w14:paraId="69FF6C8A" w14:textId="12E8848F" w:rsidR="0096068C" w:rsidRDefault="0096068C">
      <w:pPr>
        <w:keepLines w:val="0"/>
        <w:spacing w:before="0" w:after="0" w:line="240" w:lineRule="auto"/>
      </w:pPr>
      <w:bookmarkStart w:id="13" w:name="_Toc79675764"/>
      <w:bookmarkStart w:id="14" w:name="_Toc79675857"/>
    </w:p>
    <w:p w14:paraId="7D322502" w14:textId="77777777" w:rsidR="00AF30E8" w:rsidRDefault="00AF30E8">
      <w:pPr>
        <w:keepLines w:val="0"/>
        <w:spacing w:before="0" w:after="0" w:line="240" w:lineRule="auto"/>
        <w:rPr>
          <w:rFonts w:ascii="Georgia" w:eastAsiaTheme="majorEastAsia" w:hAnsi="Georgia" w:cs="Arial"/>
          <w:color w:val="077A99" w:themeColor="accent3"/>
          <w:spacing w:val="-10"/>
          <w:sz w:val="36"/>
          <w:szCs w:val="28"/>
          <w:lang w:val="en-US"/>
        </w:rPr>
      </w:pPr>
    </w:p>
    <w:p w14:paraId="763D8226" w14:textId="5039E984" w:rsidR="00571261" w:rsidRDefault="00571261">
      <w:pPr>
        <w:keepLines w:val="0"/>
        <w:spacing w:before="0" w:after="0" w:line="240" w:lineRule="auto"/>
      </w:pPr>
      <w:r>
        <w:br w:type="page"/>
      </w:r>
    </w:p>
    <w:p w14:paraId="1AD91D80" w14:textId="77777777" w:rsidR="00571261" w:rsidRDefault="00571261" w:rsidP="00571261">
      <w:pPr>
        <w:pStyle w:val="Form1SectionTitle"/>
      </w:pPr>
      <w:bookmarkStart w:id="15" w:name="_Toc81985363"/>
      <w:r>
        <w:lastRenderedPageBreak/>
        <w:t>Changes Required from Feedback</w:t>
      </w:r>
      <w:bookmarkEnd w:id="15"/>
    </w:p>
    <w:tbl>
      <w:tblPr>
        <w:tblStyle w:val="Gelostable"/>
        <w:tblW w:w="0" w:type="auto"/>
        <w:tblLook w:val="04A0" w:firstRow="1" w:lastRow="0" w:firstColumn="1" w:lastColumn="0" w:noHBand="0" w:noVBand="1"/>
      </w:tblPr>
      <w:tblGrid>
        <w:gridCol w:w="3119"/>
        <w:gridCol w:w="4252"/>
        <w:gridCol w:w="1699"/>
      </w:tblGrid>
      <w:tr w:rsidR="00571261" w:rsidRPr="0014734D" w14:paraId="2D9FB1F3" w14:textId="77777777" w:rsidTr="00571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9" w:type="dxa"/>
          </w:tcPr>
          <w:p w14:paraId="164D826E" w14:textId="77777777" w:rsidR="00571261" w:rsidRPr="0014734D" w:rsidRDefault="00571261" w:rsidP="00571261">
            <w:pPr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14734D">
              <w:rPr>
                <w:b/>
                <w:bCs/>
                <w:color w:val="FFFFFF" w:themeColor="background1"/>
                <w:sz w:val="26"/>
                <w:szCs w:val="26"/>
              </w:rPr>
              <w:t>Object to be changed</w:t>
            </w:r>
          </w:p>
        </w:tc>
        <w:tc>
          <w:tcPr>
            <w:tcW w:w="4252" w:type="dxa"/>
          </w:tcPr>
          <w:p w14:paraId="36918204" w14:textId="77777777" w:rsidR="00571261" w:rsidRPr="0014734D" w:rsidRDefault="00571261" w:rsidP="00571261">
            <w:pPr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14734D">
              <w:rPr>
                <w:b/>
                <w:bCs/>
                <w:color w:val="FFFFFF" w:themeColor="background1"/>
                <w:sz w:val="26"/>
                <w:szCs w:val="26"/>
              </w:rPr>
              <w:t>Changes required</w:t>
            </w:r>
          </w:p>
        </w:tc>
        <w:tc>
          <w:tcPr>
            <w:tcW w:w="1699" w:type="dxa"/>
          </w:tcPr>
          <w:p w14:paraId="073594F2" w14:textId="77777777" w:rsidR="00571261" w:rsidRPr="0014734D" w:rsidRDefault="00571261" w:rsidP="00571261">
            <w:pPr>
              <w:rPr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b/>
                <w:bCs/>
                <w:color w:val="FFFFFF" w:themeColor="background1"/>
                <w:sz w:val="26"/>
                <w:szCs w:val="26"/>
              </w:rPr>
              <w:t>Completed</w:t>
            </w:r>
          </w:p>
        </w:tc>
      </w:tr>
      <w:tr w:rsidR="00571261" w14:paraId="5F6B018C" w14:textId="77777777" w:rsidTr="00571261">
        <w:tc>
          <w:tcPr>
            <w:tcW w:w="3119" w:type="dxa"/>
          </w:tcPr>
          <w:p w14:paraId="627A8D4B" w14:textId="77777777" w:rsidR="00571261" w:rsidRPr="000B5912" w:rsidRDefault="00571261" w:rsidP="00571261">
            <w:pPr>
              <w:pStyle w:val="Body"/>
              <w:rPr>
                <w:i/>
                <w:iCs/>
                <w:color w:val="808080" w:themeColor="background1" w:themeShade="80"/>
              </w:rPr>
            </w:pPr>
            <w:r w:rsidRPr="000B5912">
              <w:rPr>
                <w:i/>
                <w:iCs/>
                <w:color w:val="808080" w:themeColor="background1" w:themeShade="80"/>
              </w:rPr>
              <w:t>Sample</w:t>
            </w:r>
          </w:p>
          <w:p w14:paraId="128B642B" w14:textId="77777777" w:rsidR="00571261" w:rsidRPr="000B5912" w:rsidRDefault="00571261" w:rsidP="00571261">
            <w:pPr>
              <w:pStyle w:val="Body"/>
              <w:rPr>
                <w:i/>
                <w:iCs/>
                <w:color w:val="808080" w:themeColor="background1" w:themeShade="80"/>
              </w:rPr>
            </w:pPr>
            <w:r w:rsidRPr="000B5912">
              <w:rPr>
                <w:i/>
                <w:iCs/>
                <w:color w:val="808080" w:themeColor="background1" w:themeShade="80"/>
              </w:rPr>
              <w:t>Spelling error in main menu “</w:t>
            </w:r>
            <w:proofErr w:type="spellStart"/>
            <w:r w:rsidRPr="000B5912">
              <w:rPr>
                <w:i/>
                <w:iCs/>
                <w:color w:val="808080" w:themeColor="background1" w:themeShade="80"/>
              </w:rPr>
              <w:t>optoins</w:t>
            </w:r>
            <w:proofErr w:type="spellEnd"/>
            <w:r w:rsidRPr="000B5912">
              <w:rPr>
                <w:i/>
                <w:iCs/>
                <w:color w:val="808080" w:themeColor="background1" w:themeShade="80"/>
              </w:rPr>
              <w:t>” should be “options”</w:t>
            </w:r>
          </w:p>
        </w:tc>
        <w:tc>
          <w:tcPr>
            <w:tcW w:w="4252" w:type="dxa"/>
          </w:tcPr>
          <w:p w14:paraId="088E8B02" w14:textId="77777777" w:rsidR="00571261" w:rsidRDefault="00571261" w:rsidP="00571261">
            <w:pPr>
              <w:pStyle w:val="Body"/>
              <w:rPr>
                <w:i/>
                <w:iCs/>
                <w:color w:val="808080" w:themeColor="background1" w:themeShade="80"/>
              </w:rPr>
            </w:pPr>
          </w:p>
          <w:p w14:paraId="5F7786D8" w14:textId="77777777" w:rsidR="00571261" w:rsidRPr="000B5912" w:rsidRDefault="00571261" w:rsidP="00571261">
            <w:pPr>
              <w:pStyle w:val="Body"/>
              <w:rPr>
                <w:i/>
                <w:iCs/>
                <w:color w:val="808080" w:themeColor="background1" w:themeShade="80"/>
              </w:rPr>
            </w:pPr>
            <w:r w:rsidRPr="000B5912">
              <w:rPr>
                <w:i/>
                <w:iCs/>
                <w:color w:val="808080" w:themeColor="background1" w:themeShade="80"/>
              </w:rPr>
              <w:t xml:space="preserve">Correct </w:t>
            </w:r>
            <w:r>
              <w:rPr>
                <w:i/>
                <w:iCs/>
                <w:color w:val="808080" w:themeColor="background1" w:themeShade="80"/>
              </w:rPr>
              <w:t xml:space="preserve">the </w:t>
            </w:r>
            <w:r w:rsidRPr="000B5912">
              <w:rPr>
                <w:i/>
                <w:iCs/>
                <w:color w:val="808080" w:themeColor="background1" w:themeShade="80"/>
              </w:rPr>
              <w:t>spelling error</w:t>
            </w:r>
          </w:p>
        </w:tc>
        <w:sdt>
          <w:sdtPr>
            <w:id w:val="1959764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99" w:type="dxa"/>
                <w:vAlign w:val="center"/>
              </w:tcPr>
              <w:p w14:paraId="077CF260" w14:textId="77777777" w:rsidR="00571261" w:rsidRDefault="00571261" w:rsidP="00571261">
                <w:pPr>
                  <w:pStyle w:val="Body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647E58" w14:paraId="059D4A83" w14:textId="77777777" w:rsidTr="00571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9" w:type="dxa"/>
          </w:tcPr>
          <w:p w14:paraId="29A6E3CA" w14:textId="29DA416D" w:rsidR="00647E58" w:rsidRPr="007F3875" w:rsidRDefault="00647E58" w:rsidP="00647E58">
            <w:pPr>
              <w:pStyle w:val="Body"/>
              <w:rPr>
                <w:i/>
                <w:iCs/>
                <w:color w:val="808080" w:themeColor="background1" w:themeShade="80"/>
              </w:rPr>
            </w:pPr>
          </w:p>
        </w:tc>
        <w:tc>
          <w:tcPr>
            <w:tcW w:w="4252" w:type="dxa"/>
          </w:tcPr>
          <w:p w14:paraId="26214415" w14:textId="5CA0DAC8" w:rsidR="00647E58" w:rsidRPr="007F3875" w:rsidRDefault="00647E58" w:rsidP="00647E58">
            <w:pPr>
              <w:pStyle w:val="Body"/>
              <w:rPr>
                <w:i/>
                <w:iCs/>
                <w:color w:val="808080" w:themeColor="background1" w:themeShade="80"/>
              </w:rPr>
            </w:pPr>
          </w:p>
        </w:tc>
        <w:sdt>
          <w:sdtPr>
            <w:id w:val="20449425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99" w:type="dxa"/>
                <w:vAlign w:val="center"/>
              </w:tcPr>
              <w:p w14:paraId="653D8ED4" w14:textId="3E421B12" w:rsidR="00647E58" w:rsidRDefault="00647E58" w:rsidP="00647E58">
                <w:pPr>
                  <w:pStyle w:val="Body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47E58" w14:paraId="026973E1" w14:textId="77777777" w:rsidTr="00571261">
        <w:tc>
          <w:tcPr>
            <w:tcW w:w="3119" w:type="dxa"/>
          </w:tcPr>
          <w:p w14:paraId="7E4041DA" w14:textId="77777777" w:rsidR="00647E58" w:rsidRDefault="00647E58" w:rsidP="00647E58">
            <w:pPr>
              <w:pStyle w:val="Body"/>
            </w:pPr>
          </w:p>
        </w:tc>
        <w:tc>
          <w:tcPr>
            <w:tcW w:w="4252" w:type="dxa"/>
          </w:tcPr>
          <w:p w14:paraId="022B463B" w14:textId="77777777" w:rsidR="00647E58" w:rsidRDefault="00647E58" w:rsidP="00647E58">
            <w:pPr>
              <w:pStyle w:val="Body"/>
            </w:pPr>
          </w:p>
        </w:tc>
        <w:sdt>
          <w:sdtPr>
            <w:id w:val="-11625478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99" w:type="dxa"/>
                <w:vAlign w:val="center"/>
              </w:tcPr>
              <w:p w14:paraId="5131E6A0" w14:textId="77777777" w:rsidR="00647E58" w:rsidRDefault="00647E58" w:rsidP="00647E58">
                <w:pPr>
                  <w:pStyle w:val="Body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47E58" w14:paraId="09476217" w14:textId="77777777" w:rsidTr="00571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9" w:type="dxa"/>
          </w:tcPr>
          <w:p w14:paraId="228F2A80" w14:textId="77777777" w:rsidR="00647E58" w:rsidRDefault="00647E58" w:rsidP="00647E58">
            <w:pPr>
              <w:pStyle w:val="Body"/>
            </w:pPr>
          </w:p>
        </w:tc>
        <w:tc>
          <w:tcPr>
            <w:tcW w:w="4252" w:type="dxa"/>
          </w:tcPr>
          <w:p w14:paraId="695E26F9" w14:textId="77777777" w:rsidR="00647E58" w:rsidRDefault="00647E58" w:rsidP="00647E58">
            <w:pPr>
              <w:pStyle w:val="Body"/>
            </w:pPr>
          </w:p>
        </w:tc>
        <w:sdt>
          <w:sdtPr>
            <w:id w:val="16038347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99" w:type="dxa"/>
                <w:vAlign w:val="center"/>
              </w:tcPr>
              <w:p w14:paraId="5C0A1152" w14:textId="77777777" w:rsidR="00647E58" w:rsidRDefault="00647E58" w:rsidP="00647E58">
                <w:pPr>
                  <w:pStyle w:val="Body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47E58" w14:paraId="6A01EE30" w14:textId="77777777" w:rsidTr="00571261">
        <w:tc>
          <w:tcPr>
            <w:tcW w:w="3119" w:type="dxa"/>
          </w:tcPr>
          <w:p w14:paraId="128AC408" w14:textId="77777777" w:rsidR="00647E58" w:rsidRDefault="00647E58" w:rsidP="00647E58">
            <w:pPr>
              <w:pStyle w:val="Body"/>
            </w:pPr>
          </w:p>
        </w:tc>
        <w:tc>
          <w:tcPr>
            <w:tcW w:w="4252" w:type="dxa"/>
          </w:tcPr>
          <w:p w14:paraId="708F18CE" w14:textId="77777777" w:rsidR="00647E58" w:rsidRDefault="00647E58" w:rsidP="00647E58">
            <w:pPr>
              <w:pStyle w:val="Body"/>
            </w:pPr>
          </w:p>
        </w:tc>
        <w:sdt>
          <w:sdtPr>
            <w:id w:val="-13359935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99" w:type="dxa"/>
                <w:vAlign w:val="center"/>
              </w:tcPr>
              <w:p w14:paraId="3CB795FD" w14:textId="77777777" w:rsidR="00647E58" w:rsidRDefault="00647E58" w:rsidP="00647E58">
                <w:pPr>
                  <w:pStyle w:val="Body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47E58" w14:paraId="2A134FF1" w14:textId="77777777" w:rsidTr="00571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9" w:type="dxa"/>
          </w:tcPr>
          <w:p w14:paraId="671B9B20" w14:textId="77777777" w:rsidR="00647E58" w:rsidRDefault="00647E58" w:rsidP="00647E58">
            <w:pPr>
              <w:pStyle w:val="Body"/>
            </w:pPr>
          </w:p>
        </w:tc>
        <w:tc>
          <w:tcPr>
            <w:tcW w:w="4252" w:type="dxa"/>
          </w:tcPr>
          <w:p w14:paraId="291B05D9" w14:textId="77777777" w:rsidR="00647E58" w:rsidRDefault="00647E58" w:rsidP="00647E58">
            <w:pPr>
              <w:pStyle w:val="Body"/>
            </w:pPr>
          </w:p>
        </w:tc>
        <w:sdt>
          <w:sdtPr>
            <w:id w:val="-2139785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99" w:type="dxa"/>
                <w:vAlign w:val="center"/>
              </w:tcPr>
              <w:p w14:paraId="0CBC2CE7" w14:textId="77777777" w:rsidR="00647E58" w:rsidRDefault="00647E58" w:rsidP="00647E58">
                <w:pPr>
                  <w:pStyle w:val="Body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47E58" w14:paraId="76B6BBD9" w14:textId="77777777" w:rsidTr="00571261">
        <w:tc>
          <w:tcPr>
            <w:tcW w:w="3119" w:type="dxa"/>
          </w:tcPr>
          <w:p w14:paraId="41EEA8F7" w14:textId="77777777" w:rsidR="00647E58" w:rsidRDefault="00647E58" w:rsidP="00647E58">
            <w:pPr>
              <w:pStyle w:val="Body"/>
            </w:pPr>
          </w:p>
        </w:tc>
        <w:tc>
          <w:tcPr>
            <w:tcW w:w="4252" w:type="dxa"/>
          </w:tcPr>
          <w:p w14:paraId="7BD4F274" w14:textId="77777777" w:rsidR="00647E58" w:rsidRDefault="00647E58" w:rsidP="00647E58">
            <w:pPr>
              <w:pStyle w:val="Body"/>
            </w:pPr>
          </w:p>
        </w:tc>
        <w:sdt>
          <w:sdtPr>
            <w:id w:val="1658385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99" w:type="dxa"/>
                <w:vAlign w:val="center"/>
              </w:tcPr>
              <w:p w14:paraId="33664D78" w14:textId="77777777" w:rsidR="00647E58" w:rsidRDefault="00647E58" w:rsidP="00647E58">
                <w:pPr>
                  <w:pStyle w:val="Body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47E58" w14:paraId="76BDB096" w14:textId="77777777" w:rsidTr="00571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9" w:type="dxa"/>
          </w:tcPr>
          <w:p w14:paraId="5B516A11" w14:textId="77777777" w:rsidR="00647E58" w:rsidRDefault="00647E58" w:rsidP="00647E58">
            <w:pPr>
              <w:pStyle w:val="Body"/>
            </w:pPr>
          </w:p>
        </w:tc>
        <w:tc>
          <w:tcPr>
            <w:tcW w:w="4252" w:type="dxa"/>
          </w:tcPr>
          <w:p w14:paraId="5D5F004A" w14:textId="77777777" w:rsidR="00647E58" w:rsidRDefault="00647E58" w:rsidP="00647E58">
            <w:pPr>
              <w:pStyle w:val="Body"/>
            </w:pPr>
          </w:p>
        </w:tc>
        <w:sdt>
          <w:sdtPr>
            <w:id w:val="12268725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99" w:type="dxa"/>
                <w:vAlign w:val="center"/>
              </w:tcPr>
              <w:p w14:paraId="209B093A" w14:textId="77777777" w:rsidR="00647E58" w:rsidRDefault="00647E58" w:rsidP="00647E58">
                <w:pPr>
                  <w:pStyle w:val="Body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662C655F" w14:textId="77777777" w:rsidR="00571261" w:rsidRDefault="00571261" w:rsidP="00571261">
      <w:pPr>
        <w:pStyle w:val="Form1SectionTitle"/>
      </w:pPr>
    </w:p>
    <w:p w14:paraId="36B03544" w14:textId="77777777" w:rsidR="00AF30E8" w:rsidRPr="00954C20" w:rsidRDefault="00AF30E8" w:rsidP="00571261">
      <w:pPr>
        <w:keepLines w:val="0"/>
        <w:spacing w:before="0" w:after="0" w:line="240" w:lineRule="auto"/>
        <w:sectPr w:rsidR="00AF30E8" w:rsidRPr="00954C20" w:rsidSect="00B23F93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40" w:code="9"/>
          <w:pgMar w:top="2268" w:right="1418" w:bottom="1701" w:left="1418" w:header="567" w:footer="284" w:gutter="0"/>
          <w:cols w:space="720"/>
          <w:docGrid w:linePitch="326"/>
        </w:sectPr>
      </w:pPr>
    </w:p>
    <w:p w14:paraId="65CF08FA" w14:textId="256B6C0B" w:rsidR="00400899" w:rsidRDefault="00400899" w:rsidP="0096068C">
      <w:pPr>
        <w:pStyle w:val="Form1SectionTitle"/>
      </w:pPr>
      <w:bookmarkStart w:id="16" w:name="_Toc81985364"/>
      <w:r>
        <w:lastRenderedPageBreak/>
        <w:t xml:space="preserve">Test </w:t>
      </w:r>
      <w:r w:rsidR="006869B7">
        <w:t>Cases</w:t>
      </w:r>
      <w:bookmarkEnd w:id="13"/>
      <w:bookmarkEnd w:id="14"/>
      <w:bookmarkEnd w:id="16"/>
    </w:p>
    <w:tbl>
      <w:tblPr>
        <w:tblStyle w:val="Gelostable"/>
        <w:tblW w:w="0" w:type="auto"/>
        <w:tblLook w:val="04A0" w:firstRow="1" w:lastRow="0" w:firstColumn="1" w:lastColumn="0" w:noHBand="0" w:noVBand="1"/>
      </w:tblPr>
      <w:tblGrid>
        <w:gridCol w:w="1385"/>
        <w:gridCol w:w="1864"/>
        <w:gridCol w:w="3362"/>
        <w:gridCol w:w="2128"/>
        <w:gridCol w:w="2058"/>
        <w:gridCol w:w="2058"/>
      </w:tblGrid>
      <w:tr w:rsidR="007806DA" w:rsidRPr="007806DA" w14:paraId="7EB9AFF2" w14:textId="546F727F" w:rsidTr="00C44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85" w:type="dxa"/>
          </w:tcPr>
          <w:p w14:paraId="399F2512" w14:textId="77777777" w:rsidR="00AF7B1E" w:rsidRPr="007806DA" w:rsidRDefault="00AF7B1E" w:rsidP="00571261">
            <w:pPr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806DA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1864" w:type="dxa"/>
          </w:tcPr>
          <w:p w14:paraId="295DE939" w14:textId="77777777" w:rsidR="00AF7B1E" w:rsidRPr="007806DA" w:rsidRDefault="00AF7B1E" w:rsidP="00571261">
            <w:pPr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806DA">
              <w:rPr>
                <w:b/>
                <w:bCs/>
                <w:color w:val="FFFFFF" w:themeColor="background1"/>
                <w:sz w:val="26"/>
                <w:szCs w:val="26"/>
              </w:rPr>
              <w:t>Test case name</w:t>
            </w:r>
          </w:p>
        </w:tc>
        <w:tc>
          <w:tcPr>
            <w:tcW w:w="3362" w:type="dxa"/>
          </w:tcPr>
          <w:p w14:paraId="12C906B4" w14:textId="77777777" w:rsidR="00AF7B1E" w:rsidRPr="007806DA" w:rsidRDefault="00AF7B1E" w:rsidP="00571261">
            <w:pPr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806DA">
              <w:rPr>
                <w:b/>
                <w:bCs/>
                <w:color w:val="FFFFFF" w:themeColor="background1"/>
                <w:sz w:val="26"/>
                <w:szCs w:val="26"/>
              </w:rPr>
              <w:t>Summary</w:t>
            </w:r>
          </w:p>
        </w:tc>
        <w:tc>
          <w:tcPr>
            <w:tcW w:w="2128" w:type="dxa"/>
          </w:tcPr>
          <w:p w14:paraId="4512D672" w14:textId="77777777" w:rsidR="00AF7B1E" w:rsidRPr="007806DA" w:rsidRDefault="00AF7B1E" w:rsidP="00571261">
            <w:pPr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806DA">
              <w:rPr>
                <w:b/>
                <w:bCs/>
                <w:color w:val="FFFFFF" w:themeColor="background1"/>
                <w:sz w:val="26"/>
                <w:szCs w:val="26"/>
              </w:rPr>
              <w:t>Expected results</w:t>
            </w:r>
          </w:p>
        </w:tc>
        <w:tc>
          <w:tcPr>
            <w:tcW w:w="2058" w:type="dxa"/>
          </w:tcPr>
          <w:p w14:paraId="245BE7AC" w14:textId="1CDA4493" w:rsidR="00AF7B1E" w:rsidRPr="007806DA" w:rsidRDefault="00AF7B1E" w:rsidP="00571261">
            <w:pPr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806DA">
              <w:rPr>
                <w:b/>
                <w:bCs/>
                <w:color w:val="FFFFFF" w:themeColor="background1"/>
                <w:sz w:val="26"/>
                <w:szCs w:val="26"/>
              </w:rPr>
              <w:t xml:space="preserve">Screenshot </w:t>
            </w:r>
            <w:r w:rsidR="00C13670">
              <w:rPr>
                <w:b/>
                <w:bCs/>
                <w:color w:val="FFFFFF" w:themeColor="background1"/>
                <w:sz w:val="26"/>
                <w:szCs w:val="26"/>
              </w:rPr>
              <w:t>filename</w:t>
            </w:r>
          </w:p>
        </w:tc>
        <w:tc>
          <w:tcPr>
            <w:tcW w:w="2058" w:type="dxa"/>
          </w:tcPr>
          <w:p w14:paraId="52885B56" w14:textId="09F5290C" w:rsidR="00AF7B1E" w:rsidRPr="007806DA" w:rsidRDefault="00AF7B1E" w:rsidP="00571261">
            <w:pPr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806DA">
              <w:rPr>
                <w:b/>
                <w:bCs/>
                <w:color w:val="FFFFFF" w:themeColor="background1"/>
                <w:sz w:val="26"/>
                <w:szCs w:val="26"/>
              </w:rPr>
              <w:t>Actual result</w:t>
            </w:r>
          </w:p>
        </w:tc>
      </w:tr>
      <w:tr w:rsidR="00524237" w:rsidRPr="00524237" w14:paraId="4FECF2AF" w14:textId="695C410C" w:rsidTr="00524237">
        <w:tc>
          <w:tcPr>
            <w:tcW w:w="1385" w:type="dxa"/>
          </w:tcPr>
          <w:p w14:paraId="5BCCE5E7" w14:textId="77777777" w:rsidR="00524237" w:rsidRDefault="00524237" w:rsidP="00571261">
            <w:pPr>
              <w:rPr>
                <w:i/>
                <w:iCs/>
                <w:color w:val="A6A6A6" w:themeColor="accent6" w:themeShade="A6"/>
              </w:rPr>
            </w:pPr>
            <w:r>
              <w:rPr>
                <w:i/>
                <w:iCs/>
                <w:color w:val="A6A6A6" w:themeColor="accent6" w:themeShade="A6"/>
              </w:rPr>
              <w:t>Sample:</w:t>
            </w:r>
          </w:p>
          <w:p w14:paraId="70384BD2" w14:textId="72795562" w:rsidR="00AF7B1E" w:rsidRPr="00524237" w:rsidRDefault="00AF7B1E" w:rsidP="00571261">
            <w:pPr>
              <w:rPr>
                <w:i/>
                <w:iCs/>
                <w:color w:val="A6A6A6" w:themeColor="accent6" w:themeShade="A6"/>
              </w:rPr>
            </w:pPr>
            <w:r w:rsidRPr="00524237">
              <w:rPr>
                <w:i/>
                <w:iCs/>
                <w:color w:val="A6A6A6" w:themeColor="accent6" w:themeShade="A6"/>
              </w:rPr>
              <w:t>Var_Menu</w:t>
            </w:r>
            <w:r w:rsidR="00C13670">
              <w:rPr>
                <w:i/>
                <w:iCs/>
                <w:color w:val="A6A6A6" w:themeColor="accent6" w:themeShade="A6"/>
              </w:rPr>
              <w:t>1</w:t>
            </w:r>
          </w:p>
        </w:tc>
        <w:tc>
          <w:tcPr>
            <w:tcW w:w="1864" w:type="dxa"/>
          </w:tcPr>
          <w:p w14:paraId="7F3F629D" w14:textId="77777777" w:rsidR="00C75B8D" w:rsidRDefault="00C75B8D" w:rsidP="00571261">
            <w:pPr>
              <w:rPr>
                <w:i/>
                <w:iCs/>
                <w:color w:val="A6A6A6" w:themeColor="accent6" w:themeShade="A6"/>
              </w:rPr>
            </w:pPr>
          </w:p>
          <w:p w14:paraId="3AC1A9EF" w14:textId="7B301916" w:rsidR="00AF7B1E" w:rsidRPr="00524237" w:rsidRDefault="00AF7B1E" w:rsidP="00571261">
            <w:pPr>
              <w:rPr>
                <w:i/>
                <w:iCs/>
                <w:color w:val="A6A6A6" w:themeColor="accent6" w:themeShade="A6"/>
              </w:rPr>
            </w:pPr>
            <w:r w:rsidRPr="00524237">
              <w:rPr>
                <w:i/>
                <w:iCs/>
                <w:color w:val="A6A6A6" w:themeColor="accent6" w:themeShade="A6"/>
              </w:rPr>
              <w:t>Test the login options in main menu</w:t>
            </w:r>
          </w:p>
        </w:tc>
        <w:tc>
          <w:tcPr>
            <w:tcW w:w="3362" w:type="dxa"/>
          </w:tcPr>
          <w:p w14:paraId="36E762DF" w14:textId="77777777" w:rsidR="00C75B8D" w:rsidRDefault="00C75B8D" w:rsidP="00571261">
            <w:pPr>
              <w:rPr>
                <w:i/>
                <w:iCs/>
                <w:color w:val="A6A6A6" w:themeColor="accent6" w:themeShade="A6"/>
              </w:rPr>
            </w:pPr>
          </w:p>
          <w:p w14:paraId="7FE7164F" w14:textId="3DB72A87" w:rsidR="00AF7B1E" w:rsidRPr="00524237" w:rsidRDefault="00AF7B1E" w:rsidP="00571261">
            <w:pPr>
              <w:rPr>
                <w:i/>
                <w:iCs/>
                <w:color w:val="A6A6A6" w:themeColor="accent6" w:themeShade="A6"/>
              </w:rPr>
            </w:pPr>
            <w:r w:rsidRPr="00524237">
              <w:rPr>
                <w:i/>
                <w:iCs/>
                <w:color w:val="A6A6A6" w:themeColor="accent6" w:themeShade="A6"/>
              </w:rPr>
              <w:t xml:space="preserve">Data = </w:t>
            </w:r>
            <w:r w:rsidR="00524237" w:rsidRPr="00524237">
              <w:rPr>
                <w:i/>
                <w:iCs/>
                <w:color w:val="A6A6A6" w:themeColor="accent6" w:themeShade="A6"/>
              </w:rPr>
              <w:t>1</w:t>
            </w:r>
          </w:p>
          <w:p w14:paraId="32A0FCEF" w14:textId="3656B14E" w:rsidR="00AF7B1E" w:rsidRPr="00524237" w:rsidRDefault="00AF7B1E" w:rsidP="00571261">
            <w:pPr>
              <w:rPr>
                <w:i/>
                <w:iCs/>
                <w:color w:val="A6A6A6" w:themeColor="accent6" w:themeShade="A6"/>
              </w:rPr>
            </w:pPr>
            <w:r w:rsidRPr="00524237">
              <w:rPr>
                <w:i/>
                <w:iCs/>
                <w:color w:val="A6A6A6" w:themeColor="accent6" w:themeShade="A6"/>
              </w:rPr>
              <w:t xml:space="preserve">Test that the </w:t>
            </w:r>
            <w:r w:rsidR="00524237" w:rsidRPr="00524237">
              <w:rPr>
                <w:i/>
                <w:iCs/>
                <w:color w:val="A6A6A6" w:themeColor="accent6" w:themeShade="A6"/>
              </w:rPr>
              <w:t>1</w:t>
            </w:r>
            <w:r w:rsidRPr="00524237">
              <w:rPr>
                <w:i/>
                <w:iCs/>
                <w:color w:val="A6A6A6" w:themeColor="accent6" w:themeShade="A6"/>
              </w:rPr>
              <w:t xml:space="preserve"> on main menu works </w:t>
            </w:r>
          </w:p>
        </w:tc>
        <w:tc>
          <w:tcPr>
            <w:tcW w:w="2128" w:type="dxa"/>
          </w:tcPr>
          <w:p w14:paraId="653CCCD3" w14:textId="77777777" w:rsidR="00C75B8D" w:rsidRDefault="00C75B8D" w:rsidP="00571261">
            <w:pPr>
              <w:rPr>
                <w:i/>
                <w:iCs/>
                <w:color w:val="A6A6A6" w:themeColor="accent6" w:themeShade="A6"/>
              </w:rPr>
            </w:pPr>
          </w:p>
          <w:p w14:paraId="65141EC2" w14:textId="65C8D914" w:rsidR="00AF7B1E" w:rsidRPr="00524237" w:rsidRDefault="00AF7B1E" w:rsidP="00571261">
            <w:pPr>
              <w:rPr>
                <w:i/>
                <w:iCs/>
                <w:color w:val="A6A6A6" w:themeColor="accent6" w:themeShade="A6"/>
              </w:rPr>
            </w:pPr>
            <w:r w:rsidRPr="00524237">
              <w:rPr>
                <w:i/>
                <w:iCs/>
                <w:color w:val="A6A6A6" w:themeColor="accent6" w:themeShade="A6"/>
              </w:rPr>
              <w:t>Login screen is displayed</w:t>
            </w:r>
          </w:p>
        </w:tc>
        <w:tc>
          <w:tcPr>
            <w:tcW w:w="2058" w:type="dxa"/>
          </w:tcPr>
          <w:p w14:paraId="28EDC63F" w14:textId="77777777" w:rsidR="00C75B8D" w:rsidRDefault="00C75B8D" w:rsidP="00571261">
            <w:pPr>
              <w:rPr>
                <w:i/>
                <w:iCs/>
                <w:color w:val="A6A6A6" w:themeColor="accent6" w:themeShade="A6"/>
              </w:rPr>
            </w:pPr>
          </w:p>
          <w:p w14:paraId="451E17D6" w14:textId="688A9E74" w:rsidR="00AF7B1E" w:rsidRPr="00524237" w:rsidRDefault="00C13670" w:rsidP="00571261">
            <w:pPr>
              <w:rPr>
                <w:i/>
                <w:iCs/>
                <w:color w:val="A6A6A6" w:themeColor="accent6" w:themeShade="A6"/>
              </w:rPr>
            </w:pPr>
            <w:r>
              <w:rPr>
                <w:i/>
                <w:iCs/>
                <w:color w:val="A6A6A6" w:themeColor="accent6" w:themeShade="A6"/>
              </w:rPr>
              <w:t>Var_Menu1.jpg</w:t>
            </w:r>
          </w:p>
        </w:tc>
        <w:tc>
          <w:tcPr>
            <w:tcW w:w="2058" w:type="dxa"/>
          </w:tcPr>
          <w:p w14:paraId="27643D08" w14:textId="77777777" w:rsidR="00C75B8D" w:rsidRDefault="00C75B8D" w:rsidP="00571261">
            <w:pPr>
              <w:rPr>
                <w:i/>
                <w:iCs/>
                <w:color w:val="A6A6A6" w:themeColor="accent6" w:themeShade="A6"/>
              </w:rPr>
            </w:pPr>
          </w:p>
          <w:p w14:paraId="13386272" w14:textId="44DB2D43" w:rsidR="00AF7B1E" w:rsidRPr="00524237" w:rsidRDefault="00AF7B1E" w:rsidP="00571261">
            <w:pPr>
              <w:rPr>
                <w:i/>
                <w:iCs/>
                <w:color w:val="A6A6A6" w:themeColor="accent6" w:themeShade="A6"/>
              </w:rPr>
            </w:pPr>
            <w:r w:rsidRPr="00524237">
              <w:rPr>
                <w:i/>
                <w:iCs/>
                <w:color w:val="A6A6A6" w:themeColor="accent6" w:themeShade="A6"/>
              </w:rPr>
              <w:t>Login screen is displayed</w:t>
            </w:r>
          </w:p>
        </w:tc>
      </w:tr>
      <w:tr w:rsidR="00524237" w:rsidRPr="0045570A" w14:paraId="76AD0D93" w14:textId="75257744" w:rsidTr="005242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85" w:type="dxa"/>
          </w:tcPr>
          <w:p w14:paraId="5027073A" w14:textId="7F9A0E64" w:rsidR="00AF7B1E" w:rsidRPr="0045570A" w:rsidRDefault="00AF7B1E" w:rsidP="00AF7B1E">
            <w:pPr>
              <w:rPr>
                <w:color w:val="auto"/>
              </w:rPr>
            </w:pPr>
          </w:p>
        </w:tc>
        <w:tc>
          <w:tcPr>
            <w:tcW w:w="1864" w:type="dxa"/>
          </w:tcPr>
          <w:p w14:paraId="044D2C3E" w14:textId="7A6FF673" w:rsidR="00AF7B1E" w:rsidRPr="0045570A" w:rsidRDefault="00AF7B1E" w:rsidP="00AF7B1E">
            <w:pPr>
              <w:rPr>
                <w:b/>
                <w:bCs/>
                <w:color w:val="auto"/>
              </w:rPr>
            </w:pPr>
          </w:p>
        </w:tc>
        <w:tc>
          <w:tcPr>
            <w:tcW w:w="3362" w:type="dxa"/>
          </w:tcPr>
          <w:p w14:paraId="1FA6F6C8" w14:textId="2CDECD1F" w:rsidR="00AF7B1E" w:rsidRPr="0045570A" w:rsidRDefault="00AF7B1E" w:rsidP="00AF7B1E">
            <w:pPr>
              <w:rPr>
                <w:color w:val="auto"/>
              </w:rPr>
            </w:pPr>
          </w:p>
        </w:tc>
        <w:tc>
          <w:tcPr>
            <w:tcW w:w="2128" w:type="dxa"/>
          </w:tcPr>
          <w:p w14:paraId="6356093B" w14:textId="3F2FEE89" w:rsidR="00AF7B1E" w:rsidRPr="0045570A" w:rsidRDefault="00AF7B1E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47E38B78" w14:textId="77777777" w:rsidR="00AF7B1E" w:rsidRPr="0045570A" w:rsidRDefault="00AF7B1E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395D7353" w14:textId="77777777" w:rsidR="00AF7B1E" w:rsidRPr="0045570A" w:rsidRDefault="00AF7B1E" w:rsidP="00AF7B1E">
            <w:pPr>
              <w:rPr>
                <w:color w:val="auto"/>
              </w:rPr>
            </w:pPr>
          </w:p>
        </w:tc>
      </w:tr>
      <w:tr w:rsidR="00524237" w:rsidRPr="0045570A" w14:paraId="24ABEBC3" w14:textId="511E084D" w:rsidTr="00524237">
        <w:tc>
          <w:tcPr>
            <w:tcW w:w="1385" w:type="dxa"/>
          </w:tcPr>
          <w:p w14:paraId="6127A1B8" w14:textId="77777777" w:rsidR="00AF7B1E" w:rsidRPr="0045570A" w:rsidRDefault="00AF7B1E" w:rsidP="00AF7B1E">
            <w:pPr>
              <w:rPr>
                <w:color w:val="auto"/>
              </w:rPr>
            </w:pPr>
          </w:p>
        </w:tc>
        <w:tc>
          <w:tcPr>
            <w:tcW w:w="1864" w:type="dxa"/>
          </w:tcPr>
          <w:p w14:paraId="4873F85E" w14:textId="77777777" w:rsidR="00AF7B1E" w:rsidRPr="0045570A" w:rsidRDefault="00AF7B1E" w:rsidP="00AF7B1E">
            <w:pPr>
              <w:rPr>
                <w:color w:val="auto"/>
              </w:rPr>
            </w:pPr>
          </w:p>
        </w:tc>
        <w:tc>
          <w:tcPr>
            <w:tcW w:w="3362" w:type="dxa"/>
          </w:tcPr>
          <w:p w14:paraId="240C16E6" w14:textId="77777777" w:rsidR="00AF7B1E" w:rsidRPr="0045570A" w:rsidRDefault="00AF7B1E" w:rsidP="00AF7B1E">
            <w:pPr>
              <w:rPr>
                <w:color w:val="auto"/>
              </w:rPr>
            </w:pPr>
          </w:p>
        </w:tc>
        <w:tc>
          <w:tcPr>
            <w:tcW w:w="2128" w:type="dxa"/>
          </w:tcPr>
          <w:p w14:paraId="7ED74CD8" w14:textId="77777777" w:rsidR="00AF7B1E" w:rsidRPr="0045570A" w:rsidRDefault="00AF7B1E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2B2DAF68" w14:textId="77777777" w:rsidR="00AF7B1E" w:rsidRPr="0045570A" w:rsidRDefault="00AF7B1E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083140F3" w14:textId="77777777" w:rsidR="00AF7B1E" w:rsidRPr="0045570A" w:rsidRDefault="00AF7B1E" w:rsidP="00AF7B1E">
            <w:pPr>
              <w:rPr>
                <w:color w:val="auto"/>
              </w:rPr>
            </w:pPr>
          </w:p>
        </w:tc>
      </w:tr>
      <w:tr w:rsidR="00AF30E8" w:rsidRPr="0045570A" w14:paraId="7FCD6C89" w14:textId="77777777" w:rsidTr="005242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85" w:type="dxa"/>
          </w:tcPr>
          <w:p w14:paraId="061CE933" w14:textId="77777777" w:rsidR="00AF30E8" w:rsidRPr="0045570A" w:rsidRDefault="00AF30E8" w:rsidP="00AF7B1E">
            <w:pPr>
              <w:rPr>
                <w:color w:val="auto"/>
              </w:rPr>
            </w:pPr>
          </w:p>
        </w:tc>
        <w:tc>
          <w:tcPr>
            <w:tcW w:w="1864" w:type="dxa"/>
          </w:tcPr>
          <w:p w14:paraId="1E2AF06B" w14:textId="77777777" w:rsidR="00AF30E8" w:rsidRPr="0045570A" w:rsidRDefault="00AF30E8" w:rsidP="00AF7B1E">
            <w:pPr>
              <w:rPr>
                <w:color w:val="auto"/>
              </w:rPr>
            </w:pPr>
          </w:p>
        </w:tc>
        <w:tc>
          <w:tcPr>
            <w:tcW w:w="3362" w:type="dxa"/>
          </w:tcPr>
          <w:p w14:paraId="7055F6C2" w14:textId="77777777" w:rsidR="00AF30E8" w:rsidRPr="0045570A" w:rsidRDefault="00AF30E8" w:rsidP="00AF7B1E">
            <w:pPr>
              <w:rPr>
                <w:color w:val="auto"/>
              </w:rPr>
            </w:pPr>
          </w:p>
        </w:tc>
        <w:tc>
          <w:tcPr>
            <w:tcW w:w="2128" w:type="dxa"/>
          </w:tcPr>
          <w:p w14:paraId="2CE87207" w14:textId="77777777" w:rsidR="00AF30E8" w:rsidRPr="0045570A" w:rsidRDefault="00AF30E8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6C6B52A1" w14:textId="77777777" w:rsidR="00AF30E8" w:rsidRPr="0045570A" w:rsidRDefault="00AF30E8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6C4DCD64" w14:textId="77777777" w:rsidR="00AF30E8" w:rsidRPr="0045570A" w:rsidRDefault="00AF30E8" w:rsidP="00AF7B1E">
            <w:pPr>
              <w:rPr>
                <w:color w:val="auto"/>
              </w:rPr>
            </w:pPr>
          </w:p>
        </w:tc>
      </w:tr>
      <w:tr w:rsidR="00AF30E8" w:rsidRPr="0045570A" w14:paraId="322DFB2B" w14:textId="77777777" w:rsidTr="00524237">
        <w:tc>
          <w:tcPr>
            <w:tcW w:w="1385" w:type="dxa"/>
          </w:tcPr>
          <w:p w14:paraId="4B7827BE" w14:textId="77777777" w:rsidR="00AF30E8" w:rsidRPr="0045570A" w:rsidRDefault="00AF30E8" w:rsidP="00AF7B1E">
            <w:pPr>
              <w:rPr>
                <w:color w:val="auto"/>
              </w:rPr>
            </w:pPr>
          </w:p>
        </w:tc>
        <w:tc>
          <w:tcPr>
            <w:tcW w:w="1864" w:type="dxa"/>
          </w:tcPr>
          <w:p w14:paraId="5B99747F" w14:textId="77777777" w:rsidR="00AF30E8" w:rsidRPr="0045570A" w:rsidRDefault="00AF30E8" w:rsidP="00AF7B1E">
            <w:pPr>
              <w:rPr>
                <w:color w:val="auto"/>
              </w:rPr>
            </w:pPr>
          </w:p>
        </w:tc>
        <w:tc>
          <w:tcPr>
            <w:tcW w:w="3362" w:type="dxa"/>
          </w:tcPr>
          <w:p w14:paraId="29170920" w14:textId="77777777" w:rsidR="00AF30E8" w:rsidRPr="0045570A" w:rsidRDefault="00AF30E8" w:rsidP="00AF7B1E">
            <w:pPr>
              <w:rPr>
                <w:color w:val="auto"/>
              </w:rPr>
            </w:pPr>
          </w:p>
        </w:tc>
        <w:tc>
          <w:tcPr>
            <w:tcW w:w="2128" w:type="dxa"/>
          </w:tcPr>
          <w:p w14:paraId="73C5D40F" w14:textId="77777777" w:rsidR="00AF30E8" w:rsidRPr="0045570A" w:rsidRDefault="00AF30E8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07652F93" w14:textId="77777777" w:rsidR="00AF30E8" w:rsidRPr="0045570A" w:rsidRDefault="00AF30E8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4FDED213" w14:textId="77777777" w:rsidR="00AF30E8" w:rsidRPr="0045570A" w:rsidRDefault="00AF30E8" w:rsidP="00AF7B1E">
            <w:pPr>
              <w:rPr>
                <w:color w:val="auto"/>
              </w:rPr>
            </w:pPr>
          </w:p>
        </w:tc>
      </w:tr>
      <w:tr w:rsidR="00C75B8D" w:rsidRPr="0045570A" w14:paraId="17CA4CF9" w14:textId="77777777" w:rsidTr="005242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85" w:type="dxa"/>
          </w:tcPr>
          <w:p w14:paraId="7E8641B2" w14:textId="77777777" w:rsidR="00C75B8D" w:rsidRPr="0045570A" w:rsidRDefault="00C75B8D" w:rsidP="00AF7B1E">
            <w:pPr>
              <w:rPr>
                <w:color w:val="auto"/>
              </w:rPr>
            </w:pPr>
          </w:p>
        </w:tc>
        <w:tc>
          <w:tcPr>
            <w:tcW w:w="1864" w:type="dxa"/>
          </w:tcPr>
          <w:p w14:paraId="7F93485D" w14:textId="77777777" w:rsidR="00C75B8D" w:rsidRPr="0045570A" w:rsidRDefault="00C75B8D" w:rsidP="00AF7B1E">
            <w:pPr>
              <w:rPr>
                <w:color w:val="auto"/>
              </w:rPr>
            </w:pPr>
          </w:p>
        </w:tc>
        <w:tc>
          <w:tcPr>
            <w:tcW w:w="3362" w:type="dxa"/>
          </w:tcPr>
          <w:p w14:paraId="504C1DFB" w14:textId="77777777" w:rsidR="00C75B8D" w:rsidRPr="0045570A" w:rsidRDefault="00C75B8D" w:rsidP="00AF7B1E">
            <w:pPr>
              <w:rPr>
                <w:color w:val="auto"/>
              </w:rPr>
            </w:pPr>
          </w:p>
        </w:tc>
        <w:tc>
          <w:tcPr>
            <w:tcW w:w="2128" w:type="dxa"/>
          </w:tcPr>
          <w:p w14:paraId="13270C50" w14:textId="77777777" w:rsidR="00C75B8D" w:rsidRPr="0045570A" w:rsidRDefault="00C75B8D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5C1022A4" w14:textId="77777777" w:rsidR="00C75B8D" w:rsidRPr="0045570A" w:rsidRDefault="00C75B8D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720DD5A7" w14:textId="77777777" w:rsidR="00C75B8D" w:rsidRPr="0045570A" w:rsidRDefault="00C75B8D" w:rsidP="00AF7B1E">
            <w:pPr>
              <w:rPr>
                <w:color w:val="auto"/>
              </w:rPr>
            </w:pPr>
          </w:p>
        </w:tc>
      </w:tr>
      <w:tr w:rsidR="00C75B8D" w:rsidRPr="0045570A" w14:paraId="34C976E4" w14:textId="77777777" w:rsidTr="00524237">
        <w:tc>
          <w:tcPr>
            <w:tcW w:w="1385" w:type="dxa"/>
          </w:tcPr>
          <w:p w14:paraId="3538B5E4" w14:textId="77777777" w:rsidR="00C75B8D" w:rsidRPr="0045570A" w:rsidRDefault="00C75B8D" w:rsidP="00AF7B1E">
            <w:pPr>
              <w:rPr>
                <w:color w:val="auto"/>
              </w:rPr>
            </w:pPr>
          </w:p>
        </w:tc>
        <w:tc>
          <w:tcPr>
            <w:tcW w:w="1864" w:type="dxa"/>
          </w:tcPr>
          <w:p w14:paraId="5BA6C118" w14:textId="77777777" w:rsidR="00C75B8D" w:rsidRPr="0045570A" w:rsidRDefault="00C75B8D" w:rsidP="00AF7B1E">
            <w:pPr>
              <w:rPr>
                <w:color w:val="auto"/>
              </w:rPr>
            </w:pPr>
          </w:p>
        </w:tc>
        <w:tc>
          <w:tcPr>
            <w:tcW w:w="3362" w:type="dxa"/>
          </w:tcPr>
          <w:p w14:paraId="274AAAAF" w14:textId="77777777" w:rsidR="00C75B8D" w:rsidRPr="0045570A" w:rsidRDefault="00C75B8D" w:rsidP="00AF7B1E">
            <w:pPr>
              <w:rPr>
                <w:color w:val="auto"/>
              </w:rPr>
            </w:pPr>
          </w:p>
        </w:tc>
        <w:tc>
          <w:tcPr>
            <w:tcW w:w="2128" w:type="dxa"/>
          </w:tcPr>
          <w:p w14:paraId="7682C3CD" w14:textId="77777777" w:rsidR="00C75B8D" w:rsidRPr="0045570A" w:rsidRDefault="00C75B8D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119E9393" w14:textId="77777777" w:rsidR="00C75B8D" w:rsidRPr="0045570A" w:rsidRDefault="00C75B8D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0B902ADF" w14:textId="77777777" w:rsidR="00C75B8D" w:rsidRPr="0045570A" w:rsidRDefault="00C75B8D" w:rsidP="00AF7B1E">
            <w:pPr>
              <w:rPr>
                <w:color w:val="auto"/>
              </w:rPr>
            </w:pPr>
          </w:p>
        </w:tc>
      </w:tr>
      <w:tr w:rsidR="00C44488" w:rsidRPr="0045570A" w14:paraId="120E42F9" w14:textId="77777777" w:rsidTr="005242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85" w:type="dxa"/>
          </w:tcPr>
          <w:p w14:paraId="7907E651" w14:textId="77777777" w:rsidR="00C44488" w:rsidRPr="0045570A" w:rsidRDefault="00C44488" w:rsidP="00AF7B1E">
            <w:pPr>
              <w:rPr>
                <w:color w:val="auto"/>
              </w:rPr>
            </w:pPr>
          </w:p>
        </w:tc>
        <w:tc>
          <w:tcPr>
            <w:tcW w:w="1864" w:type="dxa"/>
          </w:tcPr>
          <w:p w14:paraId="3F1BB41A" w14:textId="77777777" w:rsidR="00C44488" w:rsidRPr="0045570A" w:rsidRDefault="00C44488" w:rsidP="00AF7B1E">
            <w:pPr>
              <w:rPr>
                <w:color w:val="auto"/>
              </w:rPr>
            </w:pPr>
          </w:p>
        </w:tc>
        <w:tc>
          <w:tcPr>
            <w:tcW w:w="3362" w:type="dxa"/>
          </w:tcPr>
          <w:p w14:paraId="24D91AE5" w14:textId="77777777" w:rsidR="00C44488" w:rsidRPr="0045570A" w:rsidRDefault="00C44488" w:rsidP="00AF7B1E">
            <w:pPr>
              <w:rPr>
                <w:color w:val="auto"/>
              </w:rPr>
            </w:pPr>
          </w:p>
        </w:tc>
        <w:tc>
          <w:tcPr>
            <w:tcW w:w="2128" w:type="dxa"/>
          </w:tcPr>
          <w:p w14:paraId="37E987AD" w14:textId="77777777" w:rsidR="00C44488" w:rsidRPr="0045570A" w:rsidRDefault="00C44488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1506D270" w14:textId="77777777" w:rsidR="00C44488" w:rsidRPr="0045570A" w:rsidRDefault="00C44488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41C3DD51" w14:textId="77777777" w:rsidR="00C44488" w:rsidRPr="0045570A" w:rsidRDefault="00C44488" w:rsidP="00AF7B1E">
            <w:pPr>
              <w:rPr>
                <w:color w:val="auto"/>
              </w:rPr>
            </w:pPr>
          </w:p>
        </w:tc>
      </w:tr>
      <w:tr w:rsidR="00C44488" w:rsidRPr="0045570A" w14:paraId="60258E02" w14:textId="77777777" w:rsidTr="00524237">
        <w:tc>
          <w:tcPr>
            <w:tcW w:w="1385" w:type="dxa"/>
          </w:tcPr>
          <w:p w14:paraId="2AF3DEF6" w14:textId="77777777" w:rsidR="00C44488" w:rsidRPr="0045570A" w:rsidRDefault="00C44488" w:rsidP="00AF7B1E">
            <w:pPr>
              <w:rPr>
                <w:color w:val="auto"/>
              </w:rPr>
            </w:pPr>
          </w:p>
        </w:tc>
        <w:tc>
          <w:tcPr>
            <w:tcW w:w="1864" w:type="dxa"/>
          </w:tcPr>
          <w:p w14:paraId="68BD5C74" w14:textId="77777777" w:rsidR="00C44488" w:rsidRPr="0045570A" w:rsidRDefault="00C44488" w:rsidP="00AF7B1E">
            <w:pPr>
              <w:rPr>
                <w:color w:val="auto"/>
              </w:rPr>
            </w:pPr>
          </w:p>
        </w:tc>
        <w:tc>
          <w:tcPr>
            <w:tcW w:w="3362" w:type="dxa"/>
          </w:tcPr>
          <w:p w14:paraId="4390CD38" w14:textId="77777777" w:rsidR="00C44488" w:rsidRPr="0045570A" w:rsidRDefault="00C44488" w:rsidP="00AF7B1E">
            <w:pPr>
              <w:rPr>
                <w:color w:val="auto"/>
              </w:rPr>
            </w:pPr>
          </w:p>
        </w:tc>
        <w:tc>
          <w:tcPr>
            <w:tcW w:w="2128" w:type="dxa"/>
          </w:tcPr>
          <w:p w14:paraId="251DB995" w14:textId="77777777" w:rsidR="00C44488" w:rsidRPr="0045570A" w:rsidRDefault="00C44488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0065539D" w14:textId="77777777" w:rsidR="00C44488" w:rsidRPr="0045570A" w:rsidRDefault="00C44488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4A455047" w14:textId="77777777" w:rsidR="00C44488" w:rsidRPr="0045570A" w:rsidRDefault="00C44488" w:rsidP="00AF7B1E">
            <w:pPr>
              <w:rPr>
                <w:color w:val="auto"/>
              </w:rPr>
            </w:pPr>
          </w:p>
        </w:tc>
      </w:tr>
    </w:tbl>
    <w:p w14:paraId="536CB997" w14:textId="77777777" w:rsidR="00AF30E8" w:rsidRDefault="00AF30E8">
      <w:pPr>
        <w:keepLines w:val="0"/>
        <w:spacing w:before="0" w:after="0" w:line="240" w:lineRule="auto"/>
        <w:sectPr w:rsidR="00AF30E8" w:rsidSect="00B23F93">
          <w:headerReference w:type="default" r:id="rId17"/>
          <w:pgSz w:w="16840" w:h="11906" w:orient="landscape" w:code="9"/>
          <w:pgMar w:top="1418" w:right="2268" w:bottom="1418" w:left="1701" w:header="567" w:footer="284" w:gutter="0"/>
          <w:cols w:space="720"/>
          <w:docGrid w:linePitch="326"/>
        </w:sectPr>
      </w:pPr>
      <w:bookmarkStart w:id="17" w:name="_Toc79675767"/>
      <w:bookmarkStart w:id="18" w:name="_Toc79675860"/>
    </w:p>
    <w:p w14:paraId="54F9E020" w14:textId="32491EA1" w:rsidR="00400899" w:rsidRDefault="00400899" w:rsidP="00912531">
      <w:pPr>
        <w:pStyle w:val="Form1SectionTitle"/>
      </w:pPr>
      <w:bookmarkStart w:id="19" w:name="_Toc81985365"/>
      <w:r w:rsidRPr="00C13670">
        <w:lastRenderedPageBreak/>
        <w:t xml:space="preserve">Software </w:t>
      </w:r>
      <w:r w:rsidR="006869B7" w:rsidRPr="00C13670">
        <w:t>Evaluation</w:t>
      </w:r>
      <w:bookmarkEnd w:id="17"/>
      <w:bookmarkEnd w:id="18"/>
      <w:bookmarkEnd w:id="19"/>
    </w:p>
    <w:tbl>
      <w:tblPr>
        <w:tblStyle w:val="Gelostable"/>
        <w:tblW w:w="0" w:type="auto"/>
        <w:tblLook w:val="04A0" w:firstRow="1" w:lastRow="0" w:firstColumn="1" w:lastColumn="0" w:noHBand="0" w:noVBand="1"/>
      </w:tblPr>
      <w:tblGrid>
        <w:gridCol w:w="4391"/>
        <w:gridCol w:w="4679"/>
      </w:tblGrid>
      <w:tr w:rsidR="0096068C" w:rsidRPr="0096068C" w14:paraId="68ADD1C1" w14:textId="77777777" w:rsidTr="00097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91" w:type="dxa"/>
          </w:tcPr>
          <w:p w14:paraId="7590E551" w14:textId="48EE7955" w:rsidR="00400899" w:rsidRDefault="00400899" w:rsidP="0096068C">
            <w:pPr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6068C">
              <w:rPr>
                <w:b/>
                <w:bCs/>
                <w:color w:val="FFFFFF" w:themeColor="background1"/>
                <w:sz w:val="26"/>
                <w:szCs w:val="26"/>
              </w:rPr>
              <w:t xml:space="preserve">Software </w:t>
            </w:r>
            <w:r w:rsidR="00912531" w:rsidRPr="0096068C">
              <w:rPr>
                <w:b/>
                <w:bCs/>
                <w:color w:val="FFFFFF" w:themeColor="background1"/>
                <w:sz w:val="26"/>
                <w:szCs w:val="26"/>
              </w:rPr>
              <w:t>Specification</w:t>
            </w:r>
          </w:p>
          <w:p w14:paraId="602AAE26" w14:textId="77777777" w:rsidR="00097BE4" w:rsidRDefault="00097BE4" w:rsidP="0096068C">
            <w:pPr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>(A</w:t>
            </w:r>
            <w:r w:rsidRPr="00097BE4">
              <w:rPr>
                <w:color w:val="FFFFFF" w:themeColor="background1"/>
                <w:sz w:val="22"/>
              </w:rPr>
              <w:t>s listed in the software specifications</w:t>
            </w:r>
            <w:r>
              <w:rPr>
                <w:color w:val="FFFFFF" w:themeColor="background1"/>
                <w:sz w:val="22"/>
              </w:rPr>
              <w:t>)</w:t>
            </w:r>
          </w:p>
          <w:p w14:paraId="1117FC40" w14:textId="15CB2013" w:rsidR="00C577AF" w:rsidRPr="00097BE4" w:rsidRDefault="00C577AF" w:rsidP="0096068C">
            <w:pPr>
              <w:rPr>
                <w:color w:val="FFFFFF" w:themeColor="background1"/>
                <w:sz w:val="26"/>
                <w:szCs w:val="26"/>
              </w:rPr>
            </w:pPr>
            <w:r>
              <w:rPr>
                <w:color w:val="FFFFFF" w:themeColor="background1"/>
                <w:sz w:val="22"/>
              </w:rPr>
              <w:t>(No more than 40 words per response)</w:t>
            </w:r>
          </w:p>
        </w:tc>
        <w:tc>
          <w:tcPr>
            <w:tcW w:w="4679" w:type="dxa"/>
          </w:tcPr>
          <w:p w14:paraId="2EE046D6" w14:textId="77777777" w:rsidR="00400899" w:rsidRDefault="00400899" w:rsidP="0096068C">
            <w:pPr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6068C">
              <w:rPr>
                <w:b/>
                <w:bCs/>
                <w:color w:val="FFFFFF" w:themeColor="background1"/>
                <w:sz w:val="26"/>
                <w:szCs w:val="26"/>
              </w:rPr>
              <w:t>Evaluation</w:t>
            </w:r>
          </w:p>
          <w:p w14:paraId="122209DD" w14:textId="77777777" w:rsidR="00097BE4" w:rsidRDefault="00097BE4" w:rsidP="0096068C">
            <w:pPr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>(</w:t>
            </w:r>
            <w:r w:rsidRPr="00097BE4">
              <w:rPr>
                <w:color w:val="FFFFFF" w:themeColor="background1"/>
                <w:sz w:val="22"/>
              </w:rPr>
              <w:t>How well does your software meet this specification?</w:t>
            </w:r>
            <w:r>
              <w:rPr>
                <w:color w:val="FFFFFF" w:themeColor="background1"/>
                <w:sz w:val="22"/>
              </w:rPr>
              <w:t>)</w:t>
            </w:r>
          </w:p>
          <w:p w14:paraId="6034E7CF" w14:textId="268347A8" w:rsidR="00C577AF" w:rsidRPr="0096068C" w:rsidRDefault="00C577AF" w:rsidP="0096068C">
            <w:pPr>
              <w:rPr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color w:val="FFFFFF" w:themeColor="background1"/>
                <w:sz w:val="22"/>
              </w:rPr>
              <w:t xml:space="preserve">(No more than </w:t>
            </w:r>
            <w:r w:rsidR="005273C1">
              <w:rPr>
                <w:color w:val="FFFFFF" w:themeColor="background1"/>
                <w:sz w:val="22"/>
              </w:rPr>
              <w:t>2</w:t>
            </w:r>
            <w:r>
              <w:rPr>
                <w:color w:val="FFFFFF" w:themeColor="background1"/>
                <w:sz w:val="22"/>
              </w:rPr>
              <w:t>0 words per response)</w:t>
            </w:r>
          </w:p>
        </w:tc>
      </w:tr>
      <w:tr w:rsidR="0045570A" w:rsidRPr="002E3EA0" w14:paraId="0D84F2E0" w14:textId="77777777" w:rsidTr="00097BE4">
        <w:tc>
          <w:tcPr>
            <w:tcW w:w="4391" w:type="dxa"/>
          </w:tcPr>
          <w:p w14:paraId="31A755E8" w14:textId="77777777" w:rsidR="0045570A" w:rsidRPr="002E3EA0" w:rsidRDefault="0045570A" w:rsidP="00571261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E3EA0">
              <w:rPr>
                <w:b/>
                <w:bCs/>
                <w:i/>
                <w:iCs/>
                <w:color w:val="808080" w:themeColor="background1" w:themeShade="80"/>
              </w:rPr>
              <w:t>Sample</w:t>
            </w:r>
          </w:p>
          <w:p w14:paraId="6376EDDE" w14:textId="15351D07" w:rsidR="00400899" w:rsidRPr="002E3EA0" w:rsidRDefault="00EC08C6" w:rsidP="00571261">
            <w:pPr>
              <w:rPr>
                <w:i/>
                <w:iCs/>
                <w:color w:val="808080" w:themeColor="background1" w:themeShade="80"/>
              </w:rPr>
            </w:pPr>
            <w:r w:rsidRPr="002E3EA0">
              <w:rPr>
                <w:i/>
                <w:iCs/>
                <w:color w:val="808080" w:themeColor="background1" w:themeShade="80"/>
              </w:rPr>
              <w:t>Menu displays when program starts</w:t>
            </w:r>
          </w:p>
        </w:tc>
        <w:tc>
          <w:tcPr>
            <w:tcW w:w="4679" w:type="dxa"/>
          </w:tcPr>
          <w:p w14:paraId="2D0A142C" w14:textId="77777777" w:rsidR="0045570A" w:rsidRPr="002E3EA0" w:rsidRDefault="0045570A" w:rsidP="00571261">
            <w:pPr>
              <w:rPr>
                <w:i/>
                <w:iCs/>
                <w:color w:val="808080" w:themeColor="background1" w:themeShade="80"/>
              </w:rPr>
            </w:pPr>
          </w:p>
          <w:p w14:paraId="649043C6" w14:textId="1B4B2654" w:rsidR="00400899" w:rsidRPr="002E3EA0" w:rsidRDefault="0089604A" w:rsidP="00571261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E3EA0">
              <w:rPr>
                <w:i/>
                <w:iCs/>
                <w:color w:val="808080" w:themeColor="background1" w:themeShade="80"/>
              </w:rPr>
              <w:t>Menu displays when program started with no spelling or grammatical errors</w:t>
            </w:r>
          </w:p>
        </w:tc>
      </w:tr>
      <w:tr w:rsidR="0045570A" w:rsidRPr="0045570A" w14:paraId="658EDF43" w14:textId="77777777" w:rsidTr="00097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391" w:type="dxa"/>
          </w:tcPr>
          <w:p w14:paraId="40663D16" w14:textId="77777777" w:rsidR="00400899" w:rsidRPr="0045570A" w:rsidRDefault="00400899" w:rsidP="00571261">
            <w:pPr>
              <w:rPr>
                <w:color w:val="auto"/>
              </w:rPr>
            </w:pPr>
          </w:p>
        </w:tc>
        <w:tc>
          <w:tcPr>
            <w:tcW w:w="4679" w:type="dxa"/>
          </w:tcPr>
          <w:p w14:paraId="2D425A4C" w14:textId="77777777" w:rsidR="00400899" w:rsidRPr="0045570A" w:rsidRDefault="00400899" w:rsidP="00571261">
            <w:pPr>
              <w:rPr>
                <w:color w:val="auto"/>
              </w:rPr>
            </w:pPr>
          </w:p>
        </w:tc>
      </w:tr>
      <w:tr w:rsidR="0045570A" w:rsidRPr="0045570A" w14:paraId="362432B5" w14:textId="77777777" w:rsidTr="00097BE4">
        <w:tc>
          <w:tcPr>
            <w:tcW w:w="4391" w:type="dxa"/>
          </w:tcPr>
          <w:p w14:paraId="2044295F" w14:textId="77777777" w:rsidR="0045570A" w:rsidRPr="0045570A" w:rsidRDefault="0045570A" w:rsidP="00571261">
            <w:pPr>
              <w:rPr>
                <w:color w:val="auto"/>
              </w:rPr>
            </w:pPr>
          </w:p>
        </w:tc>
        <w:tc>
          <w:tcPr>
            <w:tcW w:w="4679" w:type="dxa"/>
          </w:tcPr>
          <w:p w14:paraId="71F3EEFC" w14:textId="77777777" w:rsidR="0045570A" w:rsidRPr="0045570A" w:rsidRDefault="0045570A" w:rsidP="00571261">
            <w:pPr>
              <w:rPr>
                <w:color w:val="auto"/>
              </w:rPr>
            </w:pPr>
          </w:p>
        </w:tc>
      </w:tr>
      <w:tr w:rsidR="0045570A" w:rsidRPr="0045570A" w14:paraId="08E591CB" w14:textId="77777777" w:rsidTr="00097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391" w:type="dxa"/>
          </w:tcPr>
          <w:p w14:paraId="0381532F" w14:textId="77777777" w:rsidR="0045570A" w:rsidRPr="0045570A" w:rsidRDefault="0045570A" w:rsidP="00571261">
            <w:pPr>
              <w:rPr>
                <w:color w:val="auto"/>
              </w:rPr>
            </w:pPr>
          </w:p>
        </w:tc>
        <w:tc>
          <w:tcPr>
            <w:tcW w:w="4679" w:type="dxa"/>
          </w:tcPr>
          <w:p w14:paraId="1360F00B" w14:textId="77777777" w:rsidR="0045570A" w:rsidRPr="0045570A" w:rsidRDefault="0045570A" w:rsidP="00571261">
            <w:pPr>
              <w:rPr>
                <w:color w:val="auto"/>
              </w:rPr>
            </w:pPr>
          </w:p>
        </w:tc>
      </w:tr>
      <w:tr w:rsidR="0045570A" w:rsidRPr="0045570A" w14:paraId="386618A4" w14:textId="77777777" w:rsidTr="00097BE4">
        <w:tc>
          <w:tcPr>
            <w:tcW w:w="4391" w:type="dxa"/>
          </w:tcPr>
          <w:p w14:paraId="3EE13979" w14:textId="77777777" w:rsidR="0045570A" w:rsidRPr="0045570A" w:rsidRDefault="0045570A" w:rsidP="00571261">
            <w:pPr>
              <w:rPr>
                <w:color w:val="auto"/>
              </w:rPr>
            </w:pPr>
          </w:p>
        </w:tc>
        <w:tc>
          <w:tcPr>
            <w:tcW w:w="4679" w:type="dxa"/>
          </w:tcPr>
          <w:p w14:paraId="61669B71" w14:textId="77777777" w:rsidR="0045570A" w:rsidRPr="0045570A" w:rsidRDefault="0045570A" w:rsidP="00571261">
            <w:pPr>
              <w:rPr>
                <w:color w:val="auto"/>
              </w:rPr>
            </w:pPr>
          </w:p>
        </w:tc>
      </w:tr>
      <w:tr w:rsidR="00097BE4" w:rsidRPr="0045570A" w14:paraId="4B8C0AD7" w14:textId="77777777" w:rsidTr="00097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391" w:type="dxa"/>
          </w:tcPr>
          <w:p w14:paraId="2B6FC969" w14:textId="77777777" w:rsidR="00097BE4" w:rsidRPr="0045570A" w:rsidRDefault="00097BE4" w:rsidP="00571261">
            <w:pPr>
              <w:rPr>
                <w:color w:val="auto"/>
              </w:rPr>
            </w:pPr>
          </w:p>
        </w:tc>
        <w:tc>
          <w:tcPr>
            <w:tcW w:w="4679" w:type="dxa"/>
          </w:tcPr>
          <w:p w14:paraId="7A8E98E2" w14:textId="77777777" w:rsidR="00097BE4" w:rsidRPr="0045570A" w:rsidRDefault="00097BE4" w:rsidP="00571261">
            <w:pPr>
              <w:rPr>
                <w:color w:val="auto"/>
              </w:rPr>
            </w:pPr>
          </w:p>
        </w:tc>
      </w:tr>
      <w:tr w:rsidR="00700D87" w:rsidRPr="0045570A" w14:paraId="63FC46E5" w14:textId="77777777" w:rsidTr="00097BE4">
        <w:tc>
          <w:tcPr>
            <w:tcW w:w="4391" w:type="dxa"/>
          </w:tcPr>
          <w:p w14:paraId="539900F3" w14:textId="77777777" w:rsidR="00700D87" w:rsidRPr="0045570A" w:rsidRDefault="00700D87" w:rsidP="00571261">
            <w:pPr>
              <w:rPr>
                <w:color w:val="auto"/>
              </w:rPr>
            </w:pPr>
          </w:p>
        </w:tc>
        <w:tc>
          <w:tcPr>
            <w:tcW w:w="4679" w:type="dxa"/>
          </w:tcPr>
          <w:p w14:paraId="2FC642C5" w14:textId="77777777" w:rsidR="00700D87" w:rsidRPr="0045570A" w:rsidRDefault="00700D87" w:rsidP="00571261">
            <w:pPr>
              <w:rPr>
                <w:color w:val="auto"/>
              </w:rPr>
            </w:pPr>
          </w:p>
        </w:tc>
      </w:tr>
    </w:tbl>
    <w:p w14:paraId="1C45F7AD" w14:textId="730D8F46" w:rsidR="00C37E52" w:rsidRDefault="00C37E52">
      <w:pPr>
        <w:keepLines w:val="0"/>
        <w:spacing w:before="0" w:after="0" w:line="240" w:lineRule="auto"/>
        <w:rPr>
          <w:rFonts w:ascii="Arial" w:eastAsiaTheme="majorEastAsia" w:hAnsi="Arial" w:cstheme="majorBidi"/>
          <w:b/>
          <w:iCs/>
          <w:color w:val="A08463" w:themeColor="accent2"/>
          <w:sz w:val="28"/>
          <w:szCs w:val="24"/>
        </w:rPr>
      </w:pPr>
    </w:p>
    <w:bookmarkEnd w:id="2"/>
    <w:p w14:paraId="0AA9BCAD" w14:textId="77777777" w:rsidR="005824B8" w:rsidRDefault="005824B8">
      <w:pPr>
        <w:keepLines w:val="0"/>
        <w:spacing w:before="0" w:after="0" w:line="240" w:lineRule="auto"/>
        <w:rPr>
          <w:rFonts w:ascii="Georgia" w:eastAsiaTheme="majorEastAsia" w:hAnsi="Georgia" w:cstheme="majorBidi"/>
          <w:noProof/>
          <w:color w:val="A08463" w:themeColor="accent2"/>
          <w:spacing w:val="-10"/>
          <w:sz w:val="56"/>
          <w:szCs w:val="56"/>
        </w:rPr>
      </w:pPr>
      <w:r>
        <w:br w:type="page"/>
      </w:r>
    </w:p>
    <w:p w14:paraId="2EA356C5" w14:textId="7790D78A" w:rsidR="00F87D74" w:rsidRDefault="00F87D74" w:rsidP="00F87D74">
      <w:pPr>
        <w:pStyle w:val="Heading1"/>
      </w:pPr>
      <w:bookmarkStart w:id="20" w:name="_Toc81985366"/>
      <w:r>
        <w:lastRenderedPageBreak/>
        <w:t>Programmer’s Checklist</w:t>
      </w:r>
      <w:bookmarkEnd w:id="20"/>
    </w:p>
    <w:p w14:paraId="71867DB2" w14:textId="337B17C7" w:rsidR="008162B5" w:rsidRPr="008162B5" w:rsidRDefault="008162B5" w:rsidP="008162B5">
      <w:r>
        <w:t xml:space="preserve">Check that each of these items have been </w:t>
      </w:r>
      <w:r w:rsidR="00D8481F">
        <w:t>completed</w:t>
      </w:r>
      <w:r>
        <w:t xml:space="preserve"> and </w:t>
      </w:r>
      <w:r w:rsidRPr="008162B5">
        <w:rPr>
          <w:b/>
          <w:bCs/>
        </w:rPr>
        <w:t>have been recorded in the Gelos Software Design Document</w:t>
      </w:r>
      <w:r>
        <w:t xml:space="preserve"> in the appropriate place. </w:t>
      </w:r>
    </w:p>
    <w:tbl>
      <w:tblPr>
        <w:tblStyle w:val="Gelostable"/>
        <w:tblW w:w="0" w:type="auto"/>
        <w:tblLook w:val="04A0" w:firstRow="1" w:lastRow="0" w:firstColumn="1" w:lastColumn="0" w:noHBand="0" w:noVBand="1"/>
      </w:tblPr>
      <w:tblGrid>
        <w:gridCol w:w="7088"/>
        <w:gridCol w:w="1982"/>
      </w:tblGrid>
      <w:tr w:rsidR="00F87D74" w:rsidRPr="00E93050" w14:paraId="727E1A24" w14:textId="77777777" w:rsidTr="00571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88" w:type="dxa"/>
          </w:tcPr>
          <w:p w14:paraId="4B44886D" w14:textId="77777777" w:rsidR="00F87D74" w:rsidRPr="00E93050" w:rsidRDefault="00F87D74" w:rsidP="00571261">
            <w:pPr>
              <w:keepLines w:val="0"/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 w:rsidRPr="00E93050">
              <w:rPr>
                <w:b/>
                <w:bCs/>
                <w:color w:val="FFFFFF" w:themeColor="background1"/>
              </w:rPr>
              <w:t>Item to be checked</w:t>
            </w:r>
          </w:p>
        </w:tc>
        <w:tc>
          <w:tcPr>
            <w:tcW w:w="1982" w:type="dxa"/>
          </w:tcPr>
          <w:p w14:paraId="1F3294AB" w14:textId="77777777" w:rsidR="00F87D74" w:rsidRPr="00E93050" w:rsidRDefault="00F87D74" w:rsidP="00571261">
            <w:pPr>
              <w:keepLines w:val="0"/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 w:rsidRPr="00E93050">
              <w:rPr>
                <w:b/>
                <w:bCs/>
                <w:color w:val="FFFFFF" w:themeColor="background1"/>
              </w:rPr>
              <w:t>Completed</w:t>
            </w:r>
          </w:p>
        </w:tc>
      </w:tr>
      <w:tr w:rsidR="00F87D74" w14:paraId="2450E07C" w14:textId="77777777" w:rsidTr="00571261">
        <w:tc>
          <w:tcPr>
            <w:tcW w:w="7088" w:type="dxa"/>
          </w:tcPr>
          <w:p w14:paraId="6ABDD5DB" w14:textId="77777777" w:rsidR="00F87D74" w:rsidRDefault="00F87D74" w:rsidP="00571261">
            <w:pPr>
              <w:keepLines w:val="0"/>
              <w:spacing w:before="0" w:after="0" w:line="240" w:lineRule="auto"/>
            </w:pPr>
            <w:r>
              <w:t>Gelos Software Design Document fully completed with all details</w:t>
            </w:r>
          </w:p>
        </w:tc>
        <w:sdt>
          <w:sdtPr>
            <w:id w:val="14045708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82" w:type="dxa"/>
                <w:vAlign w:val="center"/>
              </w:tcPr>
              <w:p w14:paraId="0FC2194A" w14:textId="77777777" w:rsidR="00F87D74" w:rsidRDefault="00F87D74" w:rsidP="00571261">
                <w:pPr>
                  <w:keepLines w:val="0"/>
                  <w:spacing w:before="0" w:after="0"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87D74" w14:paraId="548E2B70" w14:textId="77777777" w:rsidTr="00571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088" w:type="dxa"/>
          </w:tcPr>
          <w:p w14:paraId="4DC0BC27" w14:textId="77777777" w:rsidR="00F87D74" w:rsidRDefault="00F87D74" w:rsidP="00571261">
            <w:pPr>
              <w:keepLines w:val="0"/>
              <w:spacing w:before="0" w:after="0" w:line="240" w:lineRule="auto"/>
            </w:pPr>
            <w:r>
              <w:t>Coding rules for chosen language included</w:t>
            </w:r>
          </w:p>
        </w:tc>
        <w:sdt>
          <w:sdtPr>
            <w:id w:val="6961168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82" w:type="dxa"/>
                <w:vAlign w:val="center"/>
              </w:tcPr>
              <w:p w14:paraId="75FF0C77" w14:textId="77777777" w:rsidR="00F87D74" w:rsidRDefault="00F87D74" w:rsidP="00571261">
                <w:pPr>
                  <w:keepLines w:val="0"/>
                  <w:spacing w:before="0" w:after="0"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87D74" w14:paraId="6C7D4496" w14:textId="77777777" w:rsidTr="00571261">
        <w:tc>
          <w:tcPr>
            <w:tcW w:w="7088" w:type="dxa"/>
          </w:tcPr>
          <w:p w14:paraId="6D254B6A" w14:textId="26404742" w:rsidR="00F87D74" w:rsidRDefault="00F87D74" w:rsidP="00571261">
            <w:pPr>
              <w:keepLines w:val="0"/>
              <w:spacing w:before="0" w:after="0" w:line="240" w:lineRule="auto"/>
            </w:pPr>
            <w:r>
              <w:t xml:space="preserve">Data library variables defined </w:t>
            </w:r>
          </w:p>
        </w:tc>
        <w:sdt>
          <w:sdtPr>
            <w:id w:val="281077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82" w:type="dxa"/>
                <w:vAlign w:val="center"/>
              </w:tcPr>
              <w:p w14:paraId="4ACB18A5" w14:textId="77777777" w:rsidR="00F87D74" w:rsidRDefault="00F87D74" w:rsidP="00571261">
                <w:pPr>
                  <w:keepLines w:val="0"/>
                  <w:spacing w:before="0" w:after="0"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87D74" w14:paraId="7113A2C8" w14:textId="77777777" w:rsidTr="00571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088" w:type="dxa"/>
          </w:tcPr>
          <w:p w14:paraId="1CBD15BF" w14:textId="0AFA8107" w:rsidR="00F87D74" w:rsidRDefault="00F87D74" w:rsidP="00571261">
            <w:pPr>
              <w:keepLines w:val="0"/>
              <w:spacing w:before="0" w:after="0" w:line="240" w:lineRule="auto"/>
            </w:pPr>
            <w:r>
              <w:t xml:space="preserve">Variable scope defined </w:t>
            </w:r>
          </w:p>
        </w:tc>
        <w:sdt>
          <w:sdtPr>
            <w:id w:val="16110936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82" w:type="dxa"/>
                <w:vAlign w:val="center"/>
              </w:tcPr>
              <w:p w14:paraId="1CF7FF8E" w14:textId="77777777" w:rsidR="00F87D74" w:rsidRDefault="00F87D74" w:rsidP="00571261">
                <w:pPr>
                  <w:keepLines w:val="0"/>
                  <w:spacing w:before="0" w:after="0"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87D74" w14:paraId="36066E8F" w14:textId="77777777" w:rsidTr="00571261">
        <w:tc>
          <w:tcPr>
            <w:tcW w:w="7088" w:type="dxa"/>
          </w:tcPr>
          <w:p w14:paraId="1958B557" w14:textId="4734990C" w:rsidR="00F87D74" w:rsidRDefault="00F87D74" w:rsidP="00571261">
            <w:pPr>
              <w:keepLines w:val="0"/>
              <w:spacing w:before="0" w:after="0" w:line="240" w:lineRule="auto"/>
            </w:pPr>
            <w:r>
              <w:t xml:space="preserve">Library of functions defined </w:t>
            </w:r>
          </w:p>
        </w:tc>
        <w:sdt>
          <w:sdtPr>
            <w:id w:val="13413515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82" w:type="dxa"/>
                <w:vAlign w:val="center"/>
              </w:tcPr>
              <w:p w14:paraId="7B31869F" w14:textId="77777777" w:rsidR="00F87D74" w:rsidRDefault="00F87D74" w:rsidP="00571261">
                <w:pPr>
                  <w:keepLines w:val="0"/>
                  <w:spacing w:before="0" w:after="0"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87D74" w14:paraId="563698E8" w14:textId="77777777" w:rsidTr="00571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088" w:type="dxa"/>
          </w:tcPr>
          <w:p w14:paraId="2FCC33E6" w14:textId="47E04158" w:rsidR="00F87D74" w:rsidRDefault="00F87D74" w:rsidP="00571261">
            <w:pPr>
              <w:keepLines w:val="0"/>
              <w:spacing w:before="0" w:after="0" w:line="240" w:lineRule="auto"/>
            </w:pPr>
            <w:r>
              <w:t xml:space="preserve">Program test data </w:t>
            </w:r>
            <w:r w:rsidR="007668DC">
              <w:t xml:space="preserve">file created </w:t>
            </w:r>
          </w:p>
        </w:tc>
        <w:sdt>
          <w:sdtPr>
            <w:id w:val="6707605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82" w:type="dxa"/>
                <w:vAlign w:val="center"/>
              </w:tcPr>
              <w:p w14:paraId="47EFD120" w14:textId="77777777" w:rsidR="00F87D74" w:rsidRDefault="00F87D74" w:rsidP="00571261">
                <w:pPr>
                  <w:keepLines w:val="0"/>
                  <w:spacing w:before="0" w:after="0"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87D74" w14:paraId="0F63015E" w14:textId="77777777" w:rsidTr="00571261">
        <w:tc>
          <w:tcPr>
            <w:tcW w:w="7088" w:type="dxa"/>
          </w:tcPr>
          <w:p w14:paraId="0794E5C9" w14:textId="01379A99" w:rsidR="00F87D74" w:rsidRDefault="00F87D74" w:rsidP="00571261">
            <w:pPr>
              <w:keepLines w:val="0"/>
              <w:spacing w:before="0" w:after="0" w:line="240" w:lineRule="auto"/>
            </w:pPr>
            <w:r>
              <w:t xml:space="preserve">Program algorithm designed </w:t>
            </w:r>
          </w:p>
        </w:tc>
        <w:sdt>
          <w:sdtPr>
            <w:id w:val="-3615899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82" w:type="dxa"/>
                <w:vAlign w:val="center"/>
              </w:tcPr>
              <w:p w14:paraId="763FF9E7" w14:textId="77777777" w:rsidR="00F87D74" w:rsidRDefault="00F87D74" w:rsidP="00571261">
                <w:pPr>
                  <w:keepLines w:val="0"/>
                  <w:spacing w:before="0" w:after="0"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87D74" w14:paraId="0F8066EF" w14:textId="77777777" w:rsidTr="00571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088" w:type="dxa"/>
          </w:tcPr>
          <w:p w14:paraId="64381CBB" w14:textId="4D3299F3" w:rsidR="00F87D74" w:rsidRDefault="00F87D74" w:rsidP="00571261">
            <w:pPr>
              <w:keepLines w:val="0"/>
              <w:spacing w:before="0" w:after="0" w:line="240" w:lineRule="auto"/>
            </w:pPr>
            <w:r>
              <w:t xml:space="preserve">Program code created </w:t>
            </w:r>
          </w:p>
        </w:tc>
        <w:sdt>
          <w:sdtPr>
            <w:id w:val="1626655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82" w:type="dxa"/>
                <w:vAlign w:val="center"/>
              </w:tcPr>
              <w:p w14:paraId="57B32ADE" w14:textId="77777777" w:rsidR="00F87D74" w:rsidRDefault="00F87D74" w:rsidP="00571261">
                <w:pPr>
                  <w:keepLines w:val="0"/>
                  <w:spacing w:before="0" w:after="0"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668DC" w14:paraId="40F36EFF" w14:textId="77777777" w:rsidTr="00571261">
        <w:tc>
          <w:tcPr>
            <w:tcW w:w="7088" w:type="dxa"/>
          </w:tcPr>
          <w:p w14:paraId="29E25AA8" w14:textId="1C97D325" w:rsidR="007668DC" w:rsidRDefault="007668DC" w:rsidP="007668DC">
            <w:pPr>
              <w:keepLines w:val="0"/>
              <w:spacing w:before="0" w:after="0" w:line="240" w:lineRule="auto"/>
            </w:pPr>
            <w:r>
              <w:t>Program code uses good design principles (white space, indents, etc)</w:t>
            </w:r>
          </w:p>
        </w:tc>
        <w:sdt>
          <w:sdtPr>
            <w:id w:val="17536238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82" w:type="dxa"/>
                <w:vAlign w:val="center"/>
              </w:tcPr>
              <w:p w14:paraId="6BBCB187" w14:textId="0EB0EB66" w:rsidR="007668DC" w:rsidRDefault="007668DC" w:rsidP="007668DC">
                <w:pPr>
                  <w:keepLines w:val="0"/>
                  <w:spacing w:before="0" w:after="0"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668DC" w14:paraId="6E36707E" w14:textId="77777777" w:rsidTr="00571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088" w:type="dxa"/>
          </w:tcPr>
          <w:p w14:paraId="017A018C" w14:textId="7D7CE2DC" w:rsidR="007668DC" w:rsidRDefault="007668DC" w:rsidP="007668DC">
            <w:pPr>
              <w:keepLines w:val="0"/>
              <w:spacing w:before="0" w:after="0" w:line="240" w:lineRule="auto"/>
            </w:pPr>
            <w:r>
              <w:t>Program code is commented throughout</w:t>
            </w:r>
          </w:p>
        </w:tc>
        <w:sdt>
          <w:sdtPr>
            <w:id w:val="5576779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82" w:type="dxa"/>
                <w:vAlign w:val="center"/>
              </w:tcPr>
              <w:p w14:paraId="4099FAC7" w14:textId="530B8CCF" w:rsidR="007668DC" w:rsidRDefault="007668DC" w:rsidP="007668DC">
                <w:pPr>
                  <w:keepLines w:val="0"/>
                  <w:spacing w:before="0" w:after="0"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668DC" w14:paraId="6DBAB77A" w14:textId="77777777" w:rsidTr="00571261">
        <w:tc>
          <w:tcPr>
            <w:tcW w:w="7088" w:type="dxa"/>
          </w:tcPr>
          <w:p w14:paraId="4BF9A1F6" w14:textId="7C807D23" w:rsidR="007668DC" w:rsidRDefault="007668DC" w:rsidP="007668DC">
            <w:pPr>
              <w:keepLines w:val="0"/>
              <w:spacing w:before="0" w:after="0" w:line="240" w:lineRule="auto"/>
            </w:pPr>
            <w:r>
              <w:t xml:space="preserve">Test cases </w:t>
            </w:r>
            <w:r w:rsidR="008162B5">
              <w:t>completed</w:t>
            </w:r>
            <w:r>
              <w:t xml:space="preserve"> </w:t>
            </w:r>
          </w:p>
        </w:tc>
        <w:sdt>
          <w:sdtPr>
            <w:id w:val="12469913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82" w:type="dxa"/>
                <w:vAlign w:val="center"/>
              </w:tcPr>
              <w:p w14:paraId="42C72A9E" w14:textId="6916A7A0" w:rsidR="007668DC" w:rsidRDefault="007668DC" w:rsidP="007668DC">
                <w:pPr>
                  <w:keepLines w:val="0"/>
                  <w:spacing w:before="0" w:after="0"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24BE8" w14:paraId="3C33250E" w14:textId="77777777" w:rsidTr="00571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088" w:type="dxa"/>
          </w:tcPr>
          <w:p w14:paraId="2EE55631" w14:textId="30DBC9D5" w:rsidR="00724BE8" w:rsidRDefault="00724BE8" w:rsidP="00724BE8">
            <w:pPr>
              <w:keepLines w:val="0"/>
              <w:spacing w:before="0" w:after="0" w:line="240" w:lineRule="auto"/>
            </w:pPr>
            <w:r>
              <w:t>Screenshots correctly named and saved and zipped</w:t>
            </w:r>
          </w:p>
        </w:tc>
        <w:sdt>
          <w:sdtPr>
            <w:id w:val="-21362408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82" w:type="dxa"/>
                <w:vAlign w:val="center"/>
              </w:tcPr>
              <w:p w14:paraId="2F286839" w14:textId="5B01CCE4" w:rsidR="00724BE8" w:rsidRDefault="00724BE8" w:rsidP="00724BE8">
                <w:pPr>
                  <w:keepLines w:val="0"/>
                  <w:spacing w:before="0" w:after="0"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24BE8" w14:paraId="13AE719C" w14:textId="77777777" w:rsidTr="00571261">
        <w:tc>
          <w:tcPr>
            <w:tcW w:w="7088" w:type="dxa"/>
          </w:tcPr>
          <w:p w14:paraId="2F1DB97C" w14:textId="21F15548" w:rsidR="00724BE8" w:rsidRDefault="00724BE8" w:rsidP="00724BE8">
            <w:pPr>
              <w:keepLines w:val="0"/>
              <w:spacing w:before="0" w:after="0" w:line="240" w:lineRule="auto"/>
            </w:pPr>
            <w:r>
              <w:t xml:space="preserve">Software evaluation completed </w:t>
            </w:r>
          </w:p>
        </w:tc>
        <w:sdt>
          <w:sdtPr>
            <w:id w:val="2238079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82" w:type="dxa"/>
                <w:vAlign w:val="center"/>
              </w:tcPr>
              <w:p w14:paraId="22618EC2" w14:textId="109030C5" w:rsidR="00724BE8" w:rsidRDefault="00724BE8" w:rsidP="00724BE8">
                <w:pPr>
                  <w:keepLines w:val="0"/>
                  <w:spacing w:before="0" w:after="0"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24BE8" w14:paraId="63AE31F7" w14:textId="77777777" w:rsidTr="00571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088" w:type="dxa"/>
          </w:tcPr>
          <w:p w14:paraId="26492BF0" w14:textId="77777777" w:rsidR="00724BE8" w:rsidRDefault="00724BE8" w:rsidP="00724BE8">
            <w:pPr>
              <w:keepLines w:val="0"/>
              <w:spacing w:before="0" w:after="0" w:line="240" w:lineRule="auto"/>
            </w:pPr>
            <w:r>
              <w:t>Changes required from feedback completed</w:t>
            </w:r>
          </w:p>
        </w:tc>
        <w:sdt>
          <w:sdtPr>
            <w:id w:val="12220968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82" w:type="dxa"/>
                <w:vAlign w:val="center"/>
              </w:tcPr>
              <w:p w14:paraId="60276DDA" w14:textId="63829A72" w:rsidR="00724BE8" w:rsidRDefault="00724BE8" w:rsidP="00724BE8">
                <w:pPr>
                  <w:keepLines w:val="0"/>
                  <w:spacing w:before="0" w:after="0"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24BE8" w14:paraId="475C81B0" w14:textId="77777777" w:rsidTr="00571261">
        <w:tc>
          <w:tcPr>
            <w:tcW w:w="7088" w:type="dxa"/>
          </w:tcPr>
          <w:p w14:paraId="5BF5C62F" w14:textId="6613AA57" w:rsidR="00724BE8" w:rsidRDefault="00724BE8" w:rsidP="00724BE8">
            <w:pPr>
              <w:keepLines w:val="0"/>
              <w:spacing w:before="0" w:after="0" w:line="240" w:lineRule="auto"/>
            </w:pPr>
            <w:r>
              <w:t>Self-Evaluation completed</w:t>
            </w:r>
          </w:p>
        </w:tc>
        <w:sdt>
          <w:sdtPr>
            <w:id w:val="20838756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82" w:type="dxa"/>
                <w:vAlign w:val="center"/>
              </w:tcPr>
              <w:p w14:paraId="7EC0D947" w14:textId="012330FE" w:rsidR="00724BE8" w:rsidRDefault="00724BE8" w:rsidP="00724BE8">
                <w:pPr>
                  <w:keepLines w:val="0"/>
                  <w:spacing w:before="0" w:after="0"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10503B34" w14:textId="77777777" w:rsidR="00F87D74" w:rsidRDefault="00F87D74" w:rsidP="00F87D74">
      <w:pPr>
        <w:keepLines w:val="0"/>
        <w:spacing w:before="0" w:after="0" w:line="240" w:lineRule="auto"/>
      </w:pPr>
    </w:p>
    <w:p w14:paraId="7E0C3524" w14:textId="5EFFE2EF" w:rsidR="00912531" w:rsidRDefault="00912531">
      <w:pPr>
        <w:keepLines w:val="0"/>
        <w:spacing w:before="0" w:after="0" w:line="240" w:lineRule="auto"/>
      </w:pPr>
      <w:r>
        <w:br w:type="page"/>
      </w:r>
    </w:p>
    <w:p w14:paraId="54F7B23D" w14:textId="6998D822" w:rsidR="00912531" w:rsidRDefault="00912531" w:rsidP="00AB216C">
      <w:pPr>
        <w:pStyle w:val="Heading1"/>
      </w:pPr>
      <w:bookmarkStart w:id="21" w:name="_Toc81985367"/>
      <w:r>
        <w:lastRenderedPageBreak/>
        <w:t>Software Final Approval</w:t>
      </w:r>
      <w:bookmarkEnd w:id="21"/>
    </w:p>
    <w:p w14:paraId="27A885EA" w14:textId="34CDC567" w:rsidR="00A17FBA" w:rsidRPr="00A17FBA" w:rsidRDefault="00A17FBA" w:rsidP="00A17FBA">
      <w:pPr>
        <w:pStyle w:val="Body"/>
        <w:rPr>
          <w:b/>
          <w:bCs/>
          <w:i/>
          <w:iCs/>
        </w:rPr>
      </w:pPr>
      <w:r w:rsidRPr="00A17FBA">
        <w:rPr>
          <w:b/>
          <w:bCs/>
          <w:i/>
          <w:iCs/>
        </w:rPr>
        <w:t xml:space="preserve">Supervisors use </w:t>
      </w:r>
      <w:proofErr w:type="gramStart"/>
      <w:r w:rsidRPr="00A17FBA">
        <w:rPr>
          <w:b/>
          <w:bCs/>
          <w:i/>
          <w:iCs/>
        </w:rPr>
        <w:t>only</w:t>
      </w:r>
      <w:proofErr w:type="gramEnd"/>
    </w:p>
    <w:tbl>
      <w:tblPr>
        <w:tblStyle w:val="Gelostable"/>
        <w:tblW w:w="0" w:type="auto"/>
        <w:tblLook w:val="04A0" w:firstRow="1" w:lastRow="0" w:firstColumn="1" w:lastColumn="0" w:noHBand="0" w:noVBand="1"/>
      </w:tblPr>
      <w:tblGrid>
        <w:gridCol w:w="3969"/>
        <w:gridCol w:w="5101"/>
      </w:tblGrid>
      <w:tr w:rsidR="00912531" w:rsidRPr="0096068C" w14:paraId="1EEC1320" w14:textId="77777777" w:rsidTr="003729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69" w:type="dxa"/>
          </w:tcPr>
          <w:p w14:paraId="3D7DA933" w14:textId="77777777" w:rsidR="00912531" w:rsidRPr="0096068C" w:rsidRDefault="00912531" w:rsidP="00571261">
            <w:pPr>
              <w:rPr>
                <w:b/>
                <w:bCs/>
                <w:color w:val="FFFFFF" w:themeColor="background1"/>
              </w:rPr>
            </w:pPr>
            <w:r w:rsidRPr="0096068C">
              <w:rPr>
                <w:b/>
                <w:bCs/>
                <w:color w:val="FFFFFF" w:themeColor="background1"/>
              </w:rPr>
              <w:t xml:space="preserve">Software </w:t>
            </w:r>
            <w:r>
              <w:rPr>
                <w:b/>
                <w:bCs/>
                <w:color w:val="FFFFFF" w:themeColor="background1"/>
              </w:rPr>
              <w:t>Approval</w:t>
            </w:r>
          </w:p>
        </w:tc>
        <w:tc>
          <w:tcPr>
            <w:tcW w:w="5101" w:type="dxa"/>
          </w:tcPr>
          <w:p w14:paraId="18D0D79B" w14:textId="77777777" w:rsidR="00912531" w:rsidRPr="0096068C" w:rsidRDefault="00912531" w:rsidP="00571261">
            <w:pPr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</w:tc>
      </w:tr>
      <w:tr w:rsidR="00912531" w14:paraId="4874AB82" w14:textId="77777777" w:rsidTr="00372987">
        <w:tc>
          <w:tcPr>
            <w:tcW w:w="3969" w:type="dxa"/>
          </w:tcPr>
          <w:p w14:paraId="61A686D8" w14:textId="77777777" w:rsidR="00912531" w:rsidRDefault="00912531" w:rsidP="00571261">
            <w:r>
              <w:t>Name:</w:t>
            </w:r>
          </w:p>
        </w:tc>
        <w:tc>
          <w:tcPr>
            <w:tcW w:w="5101" w:type="dxa"/>
          </w:tcPr>
          <w:p w14:paraId="4C8FEC9A" w14:textId="77777777" w:rsidR="00912531" w:rsidRDefault="00912531" w:rsidP="00571261"/>
        </w:tc>
      </w:tr>
      <w:tr w:rsidR="00912531" w:rsidRPr="00A4786A" w14:paraId="0D9FC931" w14:textId="77777777" w:rsidTr="003729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969" w:type="dxa"/>
          </w:tcPr>
          <w:p w14:paraId="3EE472B8" w14:textId="77777777" w:rsidR="00912531" w:rsidRPr="00A4786A" w:rsidRDefault="00912531" w:rsidP="00571261">
            <w:pPr>
              <w:rPr>
                <w:color w:val="auto"/>
              </w:rPr>
            </w:pPr>
            <w:r w:rsidRPr="00A4786A">
              <w:rPr>
                <w:color w:val="auto"/>
              </w:rPr>
              <w:t>Role:</w:t>
            </w:r>
          </w:p>
        </w:tc>
        <w:tc>
          <w:tcPr>
            <w:tcW w:w="5101" w:type="dxa"/>
          </w:tcPr>
          <w:p w14:paraId="5D11C42D" w14:textId="77777777" w:rsidR="00912531" w:rsidRPr="00A4786A" w:rsidRDefault="00912531" w:rsidP="00571261">
            <w:pPr>
              <w:rPr>
                <w:b/>
                <w:bCs/>
                <w:color w:val="auto"/>
              </w:rPr>
            </w:pPr>
          </w:p>
        </w:tc>
      </w:tr>
      <w:tr w:rsidR="00372987" w14:paraId="38AEA568" w14:textId="77777777" w:rsidTr="00372987">
        <w:tc>
          <w:tcPr>
            <w:tcW w:w="3969" w:type="dxa"/>
          </w:tcPr>
          <w:p w14:paraId="743C0519" w14:textId="35146C79" w:rsidR="00372987" w:rsidRDefault="00372987" w:rsidP="00571261">
            <w:r>
              <w:t>Program meets design specifications:</w:t>
            </w:r>
          </w:p>
        </w:tc>
        <w:sdt>
          <w:sdtPr>
            <w:id w:val="-12851936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01" w:type="dxa"/>
              </w:tcPr>
              <w:p w14:paraId="3D9C8532" w14:textId="3F1BCAF1" w:rsidR="00372987" w:rsidRDefault="00372987" w:rsidP="0037298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12531" w14:paraId="7975306C" w14:textId="77777777" w:rsidTr="003729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969" w:type="dxa"/>
          </w:tcPr>
          <w:p w14:paraId="45F62448" w14:textId="77777777" w:rsidR="00912531" w:rsidRDefault="00912531" w:rsidP="00571261">
            <w:r>
              <w:t>Signature:</w:t>
            </w:r>
          </w:p>
        </w:tc>
        <w:tc>
          <w:tcPr>
            <w:tcW w:w="5101" w:type="dxa"/>
          </w:tcPr>
          <w:p w14:paraId="0EDAC2F0" w14:textId="77777777" w:rsidR="00912531" w:rsidRDefault="00912531" w:rsidP="00571261"/>
        </w:tc>
      </w:tr>
      <w:tr w:rsidR="00912531" w14:paraId="7009D29F" w14:textId="77777777" w:rsidTr="00372987">
        <w:tc>
          <w:tcPr>
            <w:tcW w:w="3969" w:type="dxa"/>
          </w:tcPr>
          <w:p w14:paraId="1FCFAB21" w14:textId="77777777" w:rsidR="00912531" w:rsidRDefault="00912531" w:rsidP="00571261">
            <w:r>
              <w:t>Date:</w:t>
            </w:r>
          </w:p>
        </w:tc>
        <w:tc>
          <w:tcPr>
            <w:tcW w:w="5101" w:type="dxa"/>
          </w:tcPr>
          <w:p w14:paraId="7CE4C942" w14:textId="77777777" w:rsidR="00912531" w:rsidRDefault="00912531" w:rsidP="00571261"/>
        </w:tc>
      </w:tr>
    </w:tbl>
    <w:p w14:paraId="43E22276" w14:textId="77777777" w:rsidR="00912531" w:rsidRDefault="00912531" w:rsidP="00912531">
      <w:pPr>
        <w:pStyle w:val="Form1SectionTitle"/>
      </w:pPr>
    </w:p>
    <w:p w14:paraId="19B1CC4F" w14:textId="77777777" w:rsidR="00686B33" w:rsidRPr="00686B33" w:rsidRDefault="00686B33" w:rsidP="00795868"/>
    <w:sectPr w:rsidR="00686B33" w:rsidRPr="00686B33" w:rsidSect="00B23F93">
      <w:pgSz w:w="11906" w:h="16840" w:code="9"/>
      <w:pgMar w:top="2268" w:right="1418" w:bottom="1701" w:left="1418" w:header="567" w:footer="28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95558" w14:textId="77777777" w:rsidR="00B23F93" w:rsidRDefault="00B23F93" w:rsidP="00DC29E7">
      <w:r>
        <w:separator/>
      </w:r>
    </w:p>
    <w:p w14:paraId="767BF0CD" w14:textId="77777777" w:rsidR="00B23F93" w:rsidRDefault="00B23F93" w:rsidP="00DC29E7"/>
  </w:endnote>
  <w:endnote w:type="continuationSeparator" w:id="0">
    <w:p w14:paraId="0AECD3A8" w14:textId="77777777" w:rsidR="00B23F93" w:rsidRDefault="00B23F93" w:rsidP="00DC29E7">
      <w:r>
        <w:continuationSeparator/>
      </w:r>
    </w:p>
    <w:p w14:paraId="3A8099DD" w14:textId="77777777" w:rsidR="00B23F93" w:rsidRDefault="00B23F93" w:rsidP="00DC29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2133B" w14:textId="77777777" w:rsidR="00530A7C" w:rsidRDefault="00530A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2E54D" w14:textId="77777777" w:rsidR="00571261" w:rsidRPr="00740B99" w:rsidRDefault="00571261" w:rsidP="000039E9">
    <w:pPr>
      <w:pStyle w:val="TableHeaderRow"/>
      <w:shd w:val="clear" w:color="auto" w:fill="404040" w:themeFill="text1" w:themeFillTint="BF"/>
      <w:tabs>
        <w:tab w:val="right" w:pos="12871"/>
      </w:tabs>
    </w:pPr>
    <w:r w:rsidRPr="00740B99">
      <w:rPr>
        <w:b w:val="0"/>
        <w:bCs/>
      </w:rPr>
      <w:t>Software Design Document</w:t>
    </w:r>
    <w:r w:rsidRPr="00740B99">
      <w:tab/>
    </w:r>
    <w:r w:rsidRPr="00740B99">
      <w:rPr>
        <w:b w:val="0"/>
        <w:bCs/>
      </w:rPr>
      <w:t xml:space="preserve">Page </w:t>
    </w:r>
    <w:r w:rsidRPr="00740B99">
      <w:rPr>
        <w:b w:val="0"/>
        <w:bCs/>
      </w:rPr>
      <w:fldChar w:fldCharType="begin"/>
    </w:r>
    <w:r w:rsidRPr="00740B99">
      <w:rPr>
        <w:b w:val="0"/>
        <w:bCs/>
      </w:rPr>
      <w:instrText xml:space="preserve"> PAGE  \* Arabic  \* MERGEFORMAT </w:instrText>
    </w:r>
    <w:r w:rsidRPr="00740B99">
      <w:rPr>
        <w:b w:val="0"/>
        <w:bCs/>
      </w:rPr>
      <w:fldChar w:fldCharType="separate"/>
    </w:r>
    <w:r w:rsidRPr="00740B99">
      <w:rPr>
        <w:b w:val="0"/>
        <w:bCs/>
      </w:rPr>
      <w:t>1</w:t>
    </w:r>
    <w:r w:rsidRPr="00740B99">
      <w:rPr>
        <w:b w:val="0"/>
        <w:bCs/>
      </w:rPr>
      <w:fldChar w:fldCharType="end"/>
    </w:r>
    <w:r w:rsidRPr="00740B99">
      <w:rPr>
        <w:b w:val="0"/>
        <w:bCs/>
      </w:rPr>
      <w:t xml:space="preserve"> of </w:t>
    </w:r>
    <w:r w:rsidRPr="00740B99">
      <w:rPr>
        <w:b w:val="0"/>
        <w:bCs/>
      </w:rPr>
      <w:fldChar w:fldCharType="begin"/>
    </w:r>
    <w:r w:rsidRPr="00740B99">
      <w:rPr>
        <w:b w:val="0"/>
        <w:bCs/>
      </w:rPr>
      <w:instrText xml:space="preserve"> NUMPAGES  \* Arabic  \* MERGEFORMAT </w:instrText>
    </w:r>
    <w:r w:rsidRPr="00740B99">
      <w:rPr>
        <w:b w:val="0"/>
        <w:bCs/>
      </w:rPr>
      <w:fldChar w:fldCharType="separate"/>
    </w:r>
    <w:r w:rsidRPr="00740B99">
      <w:rPr>
        <w:b w:val="0"/>
        <w:bCs/>
      </w:rPr>
      <w:t>3</w:t>
    </w:r>
    <w:r w:rsidRPr="00740B99">
      <w:rPr>
        <w:b w:val="0"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8CFA3" w14:textId="77777777" w:rsidR="00530A7C" w:rsidRDefault="00530A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22C57" w14:textId="77777777" w:rsidR="00B23F93" w:rsidRDefault="00B23F93" w:rsidP="00DC29E7">
      <w:r>
        <w:separator/>
      </w:r>
    </w:p>
    <w:p w14:paraId="42CBDACD" w14:textId="77777777" w:rsidR="00B23F93" w:rsidRDefault="00B23F93" w:rsidP="00DC29E7"/>
  </w:footnote>
  <w:footnote w:type="continuationSeparator" w:id="0">
    <w:p w14:paraId="06DE822A" w14:textId="77777777" w:rsidR="00B23F93" w:rsidRDefault="00B23F93" w:rsidP="00DC29E7">
      <w:r>
        <w:continuationSeparator/>
      </w:r>
    </w:p>
    <w:p w14:paraId="21343C42" w14:textId="77777777" w:rsidR="00B23F93" w:rsidRDefault="00B23F93" w:rsidP="00DC29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A931E" w14:textId="77777777" w:rsidR="00530A7C" w:rsidRDefault="00530A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C0727" w14:textId="77777777" w:rsidR="00571261" w:rsidRDefault="00571261" w:rsidP="00144E12">
    <w:pPr>
      <w:pStyle w:val="Form1SectionTitle"/>
      <w:spacing w:before="120" w:after="120"/>
      <w:jc w:val="right"/>
    </w:pPr>
    <w:r>
      <w:rPr>
        <w:noProof/>
        <w:lang w:eastAsia="en-AU"/>
      </w:rPr>
      <w:drawing>
        <wp:anchor distT="0" distB="0" distL="114300" distR="114300" simplePos="0" relativeHeight="251670528" behindDoc="1" locked="0" layoutInCell="1" allowOverlap="1" wp14:anchorId="266C9A8F" wp14:editId="2F7224A9">
          <wp:simplePos x="0" y="0"/>
          <wp:positionH relativeFrom="page">
            <wp:align>right</wp:align>
          </wp:positionH>
          <wp:positionV relativeFrom="paragraph">
            <wp:posOffset>-359410</wp:posOffset>
          </wp:positionV>
          <wp:extent cx="7553325" cy="10679701"/>
          <wp:effectExtent l="0" t="0" r="0" b="7620"/>
          <wp:wrapNone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797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Software Design Document</w:t>
    </w:r>
  </w:p>
  <w:p w14:paraId="544B3BBB" w14:textId="7064EC60" w:rsidR="00571261" w:rsidRDefault="00571261" w:rsidP="00144E12">
    <w:pPr>
      <w:pStyle w:val="Form1SectionTitle"/>
      <w:spacing w:before="240"/>
      <w:jc w:val="right"/>
    </w:pPr>
    <w:r w:rsidRPr="00144E12">
      <w:t>Programmer</w:t>
    </w:r>
    <w:r w:rsidRPr="00470BD8">
      <w:rPr>
        <w:rStyle w:val="Heading4Char"/>
      </w:rPr>
      <w:t>:</w:t>
    </w:r>
    <w:r>
      <w:t xml:space="preserve"> </w:t>
    </w:r>
    <w:sdt>
      <w:sdtPr>
        <w:rPr>
          <w:rStyle w:val="Heading4Char"/>
        </w:rPr>
        <w:id w:val="133679577"/>
        <w:placeholder>
          <w:docPart w:val="1D29DD2CB42B4634A5257CA08EE5974F"/>
        </w:placeholder>
      </w:sdtPr>
      <w:sdtContent>
        <w:r w:rsidR="00530A7C">
          <w:rPr>
            <w:rStyle w:val="Heading4Char"/>
          </w:rPr>
          <w:t>Tiana Zou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E9E0F" w14:textId="77777777" w:rsidR="00571261" w:rsidRDefault="00571261">
    <w:pPr>
      <w:pStyle w:val="Header"/>
    </w:pPr>
    <w:r>
      <w:rPr>
        <w:noProof/>
      </w:rPr>
      <w:drawing>
        <wp:anchor distT="0" distB="0" distL="114300" distR="114300" simplePos="0" relativeHeight="251669504" behindDoc="1" locked="0" layoutInCell="1" allowOverlap="1" wp14:anchorId="48F53086" wp14:editId="01536950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0000" cy="10688400"/>
          <wp:effectExtent l="0" t="0" r="3175" b="0"/>
          <wp:wrapNone/>
          <wp:docPr id="4" name="Picture 4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1068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1ED91" w14:textId="77777777" w:rsidR="00571261" w:rsidRDefault="00571261" w:rsidP="00144E12">
    <w:pPr>
      <w:pStyle w:val="Form1SectionTitle"/>
      <w:spacing w:before="120" w:after="120"/>
      <w:jc w:val="right"/>
    </w:pPr>
    <w:r>
      <w:rPr>
        <w:noProof/>
        <w:lang w:eastAsia="en-AU"/>
      </w:rPr>
      <w:drawing>
        <wp:anchor distT="0" distB="0" distL="114300" distR="114300" simplePos="0" relativeHeight="251667456" behindDoc="1" locked="0" layoutInCell="1" allowOverlap="1" wp14:anchorId="6B63080A" wp14:editId="5138522E">
          <wp:simplePos x="0" y="0"/>
          <wp:positionH relativeFrom="page">
            <wp:align>right</wp:align>
          </wp:positionH>
          <wp:positionV relativeFrom="paragraph">
            <wp:posOffset>-359410</wp:posOffset>
          </wp:positionV>
          <wp:extent cx="7553325" cy="10679701"/>
          <wp:effectExtent l="0" t="0" r="0" b="762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797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Software Design Document</w:t>
    </w:r>
  </w:p>
  <w:p w14:paraId="0693B3BD" w14:textId="2B8707DD" w:rsidR="00571261" w:rsidRDefault="00571261" w:rsidP="00144E12">
    <w:pPr>
      <w:pStyle w:val="Form1SectionTitle"/>
      <w:spacing w:before="240"/>
      <w:jc w:val="right"/>
    </w:pPr>
    <w:r w:rsidRPr="00144E12">
      <w:t>Programmer</w:t>
    </w:r>
    <w:r w:rsidRPr="00470BD8">
      <w:rPr>
        <w:rStyle w:val="Heading4Char"/>
      </w:rPr>
      <w:t>:</w:t>
    </w:r>
    <w:r>
      <w:t xml:space="preserve"> </w:t>
    </w:r>
    <w:sdt>
      <w:sdtPr>
        <w:rPr>
          <w:rStyle w:val="Heading4Char"/>
        </w:rPr>
        <w:id w:val="-187063517"/>
        <w:placeholder>
          <w:docPart w:val="3A6B4AEEB7EC4FF4B0F13EF8ADE6A72D"/>
        </w:placeholder>
        <w:showingPlcHdr/>
      </w:sdtPr>
      <w:sdtContent>
        <w:r w:rsidRPr="00144E12">
          <w:rPr>
            <w:rStyle w:val="Heading4Char"/>
          </w:rPr>
          <w:t>Student Name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67EDB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1FCE0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0F86B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3089E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6A65C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BCC2B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E4B6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346678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C59EBE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4E182C"/>
    <w:multiLevelType w:val="multilevel"/>
    <w:tmpl w:val="8AB6D8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0" w15:restartNumberingAfterBreak="0">
    <w:nsid w:val="0F2A0093"/>
    <w:multiLevelType w:val="hybridMultilevel"/>
    <w:tmpl w:val="4E8E1BD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F8733F"/>
    <w:multiLevelType w:val="multilevel"/>
    <w:tmpl w:val="CA3CF9C8"/>
    <w:lvl w:ilvl="0">
      <w:start w:val="1"/>
      <w:numFmt w:val="bullet"/>
      <w:pStyle w:val="Heading3ListBullet"/>
      <w:lvlText w:val=""/>
      <w:lvlJc w:val="left"/>
      <w:pPr>
        <w:tabs>
          <w:tab w:val="num" w:pos="2211"/>
        </w:tabs>
        <w:ind w:left="1429" w:hanging="357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2778"/>
        </w:tabs>
        <w:ind w:left="2143" w:hanging="35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3703" w:hanging="35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214097"/>
    <w:multiLevelType w:val="multilevel"/>
    <w:tmpl w:val="DD4419D8"/>
    <w:lvl w:ilvl="0">
      <w:start w:val="1"/>
      <w:numFmt w:val="decimal"/>
      <w:pStyle w:val="Heading1List"/>
      <w:lvlText w:val="%1."/>
      <w:lvlJc w:val="left"/>
      <w:pPr>
        <w:ind w:left="720" w:hanging="360"/>
      </w:pPr>
    </w:lvl>
    <w:lvl w:ilvl="1">
      <w:start w:val="1"/>
      <w:numFmt w:val="decimal"/>
      <w:pStyle w:val="Heading2List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pStyle w:val="Heading3List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13" w15:restartNumberingAfterBreak="0">
    <w:nsid w:val="23A06074"/>
    <w:multiLevelType w:val="hybridMultilevel"/>
    <w:tmpl w:val="CA828596"/>
    <w:lvl w:ilvl="0" w:tplc="6128A400">
      <w:start w:val="1"/>
      <w:numFmt w:val="bullet"/>
      <w:lvlText w:val=""/>
      <w:lvlJc w:val="left"/>
      <w:pPr>
        <w:ind w:left="1797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4" w15:restartNumberingAfterBreak="0">
    <w:nsid w:val="2EB05B49"/>
    <w:multiLevelType w:val="multilevel"/>
    <w:tmpl w:val="B4D25830"/>
    <w:lvl w:ilvl="0">
      <w:start w:val="1"/>
      <w:numFmt w:val="decimal"/>
      <w:lvlText w:val="%1."/>
      <w:lvlJc w:val="left"/>
      <w:pPr>
        <w:ind w:left="1151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18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85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1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3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5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9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14" w:hanging="180"/>
      </w:pPr>
      <w:rPr>
        <w:rFonts w:hint="default"/>
      </w:rPr>
    </w:lvl>
  </w:abstractNum>
  <w:abstractNum w:abstractNumId="15" w15:restartNumberingAfterBreak="0">
    <w:nsid w:val="2F10384A"/>
    <w:multiLevelType w:val="multilevel"/>
    <w:tmpl w:val="9B36FBCA"/>
    <w:lvl w:ilvl="0">
      <w:start w:val="1"/>
      <w:numFmt w:val="bullet"/>
      <w:lvlText w:val=""/>
      <w:lvlJc w:val="left"/>
      <w:pPr>
        <w:ind w:left="1151" w:hanging="357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718" w:hanging="357"/>
      </w:pPr>
      <w:rPr>
        <w:rFonts w:ascii="Symbol" w:hAnsi="Symbol" w:hint="default"/>
        <w:b w:val="0"/>
        <w:i w:val="0"/>
        <w:sz w:val="21"/>
      </w:rPr>
    </w:lvl>
    <w:lvl w:ilvl="2">
      <w:start w:val="1"/>
      <w:numFmt w:val="bullet"/>
      <w:lvlText w:val=""/>
      <w:lvlJc w:val="left"/>
      <w:pPr>
        <w:ind w:left="2285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339C3130"/>
    <w:multiLevelType w:val="multilevel"/>
    <w:tmpl w:val="7908B01E"/>
    <w:lvl w:ilvl="0">
      <w:start w:val="1"/>
      <w:numFmt w:val="bullet"/>
      <w:lvlText w:val=""/>
      <w:lvlJc w:val="left"/>
      <w:pPr>
        <w:ind w:left="714" w:hanging="354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29" w:hanging="35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39787A"/>
    <w:multiLevelType w:val="multilevel"/>
    <w:tmpl w:val="9DB24A56"/>
    <w:lvl w:ilvl="0">
      <w:start w:val="1"/>
      <w:numFmt w:val="bullet"/>
      <w:pStyle w:val="Heading2ListBullet"/>
      <w:lvlText w:val=""/>
      <w:lvlJc w:val="left"/>
      <w:pPr>
        <w:tabs>
          <w:tab w:val="num" w:pos="1644"/>
        </w:tabs>
        <w:ind w:left="1072" w:hanging="358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2211"/>
        </w:tabs>
        <w:ind w:left="1786" w:hanging="35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3136" w:hanging="35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1E44F1"/>
    <w:multiLevelType w:val="multilevel"/>
    <w:tmpl w:val="ADFC150E"/>
    <w:lvl w:ilvl="0">
      <w:start w:val="1"/>
      <w:numFmt w:val="decimal"/>
      <w:pStyle w:val="Heading2ListNum"/>
      <w:lvlText w:val="%1."/>
      <w:lvlJc w:val="left"/>
      <w:pPr>
        <w:ind w:left="1072" w:hanging="35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87"/>
        </w:tabs>
        <w:ind w:left="1786" w:hanging="35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3136" w:hanging="358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396797"/>
    <w:multiLevelType w:val="hybridMultilevel"/>
    <w:tmpl w:val="1EE0EDD6"/>
    <w:lvl w:ilvl="0" w:tplc="B84839CC">
      <w:start w:val="1"/>
      <w:numFmt w:val="lowerLetter"/>
      <w:lvlText w:val="%1."/>
      <w:lvlJc w:val="left"/>
      <w:pPr>
        <w:ind w:left="1797" w:hanging="360"/>
      </w:pPr>
      <w:rPr>
        <w:rFonts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0" w15:restartNumberingAfterBreak="0">
    <w:nsid w:val="3FD93627"/>
    <w:multiLevelType w:val="hybridMultilevel"/>
    <w:tmpl w:val="7336567C"/>
    <w:lvl w:ilvl="0" w:tplc="0C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1" w15:restartNumberingAfterBreak="0">
    <w:nsid w:val="42382AD8"/>
    <w:multiLevelType w:val="hybridMultilevel"/>
    <w:tmpl w:val="C944B98A"/>
    <w:lvl w:ilvl="0" w:tplc="0C0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2" w15:restartNumberingAfterBreak="0">
    <w:nsid w:val="4D527E24"/>
    <w:multiLevelType w:val="multilevel"/>
    <w:tmpl w:val="6CB03778"/>
    <w:lvl w:ilvl="0">
      <w:start w:val="1"/>
      <w:numFmt w:val="decimal"/>
      <w:pStyle w:val="Heading3ListNum"/>
      <w:lvlText w:val="%1."/>
      <w:lvlJc w:val="left"/>
      <w:pPr>
        <w:ind w:left="1429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778"/>
        </w:tabs>
        <w:ind w:left="2143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703" w:hanging="35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56541F0B"/>
    <w:multiLevelType w:val="hybridMultilevel"/>
    <w:tmpl w:val="21807580"/>
    <w:lvl w:ilvl="0" w:tplc="4EF46078">
      <w:start w:val="1"/>
      <w:numFmt w:val="bullet"/>
      <w:pStyle w:val="Table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061E6B"/>
    <w:multiLevelType w:val="hybridMultilevel"/>
    <w:tmpl w:val="4AD8A872"/>
    <w:lvl w:ilvl="0" w:tplc="0C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5" w15:restartNumberingAfterBreak="0">
    <w:nsid w:val="65DB3DDE"/>
    <w:multiLevelType w:val="hybridMultilevel"/>
    <w:tmpl w:val="96E2E88E"/>
    <w:lvl w:ilvl="0" w:tplc="4F8C10DE">
      <w:start w:val="1"/>
      <w:numFmt w:val="decimal"/>
      <w:pStyle w:val="TableListNum"/>
      <w:lvlText w:val="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4506061"/>
    <w:multiLevelType w:val="multilevel"/>
    <w:tmpl w:val="FDB0EDE2"/>
    <w:lvl w:ilvl="0">
      <w:start w:val="1"/>
      <w:numFmt w:val="bullet"/>
      <w:pStyle w:val="ListBullet"/>
      <w:lvlText w:val=""/>
      <w:lvlJc w:val="left"/>
      <w:pPr>
        <w:ind w:left="714" w:hanging="354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29" w:hanging="35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D350B8"/>
    <w:multiLevelType w:val="multilevel"/>
    <w:tmpl w:val="F56E23A8"/>
    <w:lvl w:ilvl="0">
      <w:start w:val="1"/>
      <w:numFmt w:val="decimal"/>
      <w:pStyle w:val="ListNumber"/>
      <w:lvlText w:val="%1."/>
      <w:lvlJc w:val="left"/>
      <w:pPr>
        <w:ind w:left="714" w:hanging="354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29" w:hanging="357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324C85"/>
    <w:multiLevelType w:val="hybridMultilevel"/>
    <w:tmpl w:val="84648A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092717">
    <w:abstractNumId w:val="16"/>
  </w:num>
  <w:num w:numId="2" w16cid:durableId="339280077">
    <w:abstractNumId w:val="13"/>
  </w:num>
  <w:num w:numId="3" w16cid:durableId="1404911664">
    <w:abstractNumId w:val="27"/>
  </w:num>
  <w:num w:numId="4" w16cid:durableId="330068829">
    <w:abstractNumId w:val="23"/>
  </w:num>
  <w:num w:numId="5" w16cid:durableId="1769504589">
    <w:abstractNumId w:val="25"/>
  </w:num>
  <w:num w:numId="6" w16cid:durableId="722364742">
    <w:abstractNumId w:val="19"/>
  </w:num>
  <w:num w:numId="7" w16cid:durableId="1946965055">
    <w:abstractNumId w:val="9"/>
  </w:num>
  <w:num w:numId="8" w16cid:durableId="1829511494">
    <w:abstractNumId w:val="6"/>
  </w:num>
  <w:num w:numId="9" w16cid:durableId="94332634">
    <w:abstractNumId w:val="5"/>
  </w:num>
  <w:num w:numId="10" w16cid:durableId="1018316229">
    <w:abstractNumId w:val="4"/>
  </w:num>
  <w:num w:numId="11" w16cid:durableId="825051476">
    <w:abstractNumId w:val="2"/>
  </w:num>
  <w:num w:numId="12" w16cid:durableId="1793669884">
    <w:abstractNumId w:val="1"/>
  </w:num>
  <w:num w:numId="13" w16cid:durableId="2033918794">
    <w:abstractNumId w:val="0"/>
  </w:num>
  <w:num w:numId="14" w16cid:durableId="425729782">
    <w:abstractNumId w:val="20"/>
  </w:num>
  <w:num w:numId="15" w16cid:durableId="910769490">
    <w:abstractNumId w:val="21"/>
  </w:num>
  <w:num w:numId="16" w16cid:durableId="1550872085">
    <w:abstractNumId w:val="24"/>
  </w:num>
  <w:num w:numId="17" w16cid:durableId="1331176791">
    <w:abstractNumId w:val="18"/>
  </w:num>
  <w:num w:numId="18" w16cid:durableId="871963155">
    <w:abstractNumId w:val="12"/>
  </w:num>
  <w:num w:numId="19" w16cid:durableId="727070832">
    <w:abstractNumId w:val="17"/>
  </w:num>
  <w:num w:numId="20" w16cid:durableId="1005127681">
    <w:abstractNumId w:val="11"/>
  </w:num>
  <w:num w:numId="21" w16cid:durableId="1976325118">
    <w:abstractNumId w:val="15"/>
  </w:num>
  <w:num w:numId="22" w16cid:durableId="1456413185">
    <w:abstractNumId w:val="14"/>
  </w:num>
  <w:num w:numId="23" w16cid:durableId="622926492">
    <w:abstractNumId w:val="22"/>
  </w:num>
  <w:num w:numId="24" w16cid:durableId="118763600">
    <w:abstractNumId w:val="8"/>
  </w:num>
  <w:num w:numId="25" w16cid:durableId="248972683">
    <w:abstractNumId w:val="7"/>
  </w:num>
  <w:num w:numId="26" w16cid:durableId="1585995605">
    <w:abstractNumId w:val="3"/>
  </w:num>
  <w:num w:numId="27" w16cid:durableId="178920273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98722371">
    <w:abstractNumId w:val="16"/>
  </w:num>
  <w:num w:numId="29" w16cid:durableId="403837357">
    <w:abstractNumId w:val="27"/>
  </w:num>
  <w:num w:numId="30" w16cid:durableId="1350987329">
    <w:abstractNumId w:val="23"/>
  </w:num>
  <w:num w:numId="31" w16cid:durableId="1438864825">
    <w:abstractNumId w:val="25"/>
  </w:num>
  <w:num w:numId="32" w16cid:durableId="815143257">
    <w:abstractNumId w:val="26"/>
  </w:num>
  <w:num w:numId="33" w16cid:durableId="2038316084">
    <w:abstractNumId w:val="28"/>
  </w:num>
  <w:num w:numId="34" w16cid:durableId="194657092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yNLQ0sTAxMzM1MzdX0lEKTi0uzszPAykwNKoFAHFHj90tAAAA"/>
  </w:docVars>
  <w:rsids>
    <w:rsidRoot w:val="00470BD8"/>
    <w:rsid w:val="000036CC"/>
    <w:rsid w:val="000039E9"/>
    <w:rsid w:val="00003C92"/>
    <w:rsid w:val="00005CB0"/>
    <w:rsid w:val="00006F9F"/>
    <w:rsid w:val="0001002B"/>
    <w:rsid w:val="00010C4E"/>
    <w:rsid w:val="00010F17"/>
    <w:rsid w:val="000156FE"/>
    <w:rsid w:val="00016F7C"/>
    <w:rsid w:val="00020F22"/>
    <w:rsid w:val="000223F9"/>
    <w:rsid w:val="000236B2"/>
    <w:rsid w:val="0002584B"/>
    <w:rsid w:val="00033A23"/>
    <w:rsid w:val="00036639"/>
    <w:rsid w:val="00036681"/>
    <w:rsid w:val="0004103C"/>
    <w:rsid w:val="00041C1E"/>
    <w:rsid w:val="00047CBA"/>
    <w:rsid w:val="00056BA9"/>
    <w:rsid w:val="00057CDA"/>
    <w:rsid w:val="000647C4"/>
    <w:rsid w:val="00064C5F"/>
    <w:rsid w:val="00070A47"/>
    <w:rsid w:val="00070DBB"/>
    <w:rsid w:val="0007250C"/>
    <w:rsid w:val="00074E2D"/>
    <w:rsid w:val="000752A4"/>
    <w:rsid w:val="000824A8"/>
    <w:rsid w:val="000830A7"/>
    <w:rsid w:val="000929B6"/>
    <w:rsid w:val="00093162"/>
    <w:rsid w:val="00093823"/>
    <w:rsid w:val="00093942"/>
    <w:rsid w:val="00097BE4"/>
    <w:rsid w:val="000A1362"/>
    <w:rsid w:val="000A3AC1"/>
    <w:rsid w:val="000A5E23"/>
    <w:rsid w:val="000A6169"/>
    <w:rsid w:val="000B0106"/>
    <w:rsid w:val="000B318C"/>
    <w:rsid w:val="000B5912"/>
    <w:rsid w:val="000C0280"/>
    <w:rsid w:val="000C388B"/>
    <w:rsid w:val="000C70FA"/>
    <w:rsid w:val="000D2735"/>
    <w:rsid w:val="000D55BA"/>
    <w:rsid w:val="000E0B43"/>
    <w:rsid w:val="000E4E6A"/>
    <w:rsid w:val="000E52DD"/>
    <w:rsid w:val="000F0696"/>
    <w:rsid w:val="000F1C60"/>
    <w:rsid w:val="000F232D"/>
    <w:rsid w:val="000F4814"/>
    <w:rsid w:val="000F7FFA"/>
    <w:rsid w:val="0010327A"/>
    <w:rsid w:val="00104AEF"/>
    <w:rsid w:val="00106366"/>
    <w:rsid w:val="00121EEA"/>
    <w:rsid w:val="00121FB3"/>
    <w:rsid w:val="00125EED"/>
    <w:rsid w:val="00132AD7"/>
    <w:rsid w:val="0013370B"/>
    <w:rsid w:val="00134379"/>
    <w:rsid w:val="00136A85"/>
    <w:rsid w:val="00143CB7"/>
    <w:rsid w:val="0014465B"/>
    <w:rsid w:val="001446C8"/>
    <w:rsid w:val="001448C6"/>
    <w:rsid w:val="00144C2D"/>
    <w:rsid w:val="00144E12"/>
    <w:rsid w:val="00145C62"/>
    <w:rsid w:val="00146B5B"/>
    <w:rsid w:val="0014734D"/>
    <w:rsid w:val="00150E73"/>
    <w:rsid w:val="001515E1"/>
    <w:rsid w:val="001527B4"/>
    <w:rsid w:val="001530C6"/>
    <w:rsid w:val="001533F9"/>
    <w:rsid w:val="001562A4"/>
    <w:rsid w:val="00162953"/>
    <w:rsid w:val="00165669"/>
    <w:rsid w:val="001704A1"/>
    <w:rsid w:val="00176576"/>
    <w:rsid w:val="00177C42"/>
    <w:rsid w:val="00181E57"/>
    <w:rsid w:val="00184584"/>
    <w:rsid w:val="00193516"/>
    <w:rsid w:val="0019436C"/>
    <w:rsid w:val="001944DC"/>
    <w:rsid w:val="00195A41"/>
    <w:rsid w:val="00196B48"/>
    <w:rsid w:val="00197975"/>
    <w:rsid w:val="001979F8"/>
    <w:rsid w:val="001A189D"/>
    <w:rsid w:val="001A1ADA"/>
    <w:rsid w:val="001A4579"/>
    <w:rsid w:val="001A51E0"/>
    <w:rsid w:val="001B1AE5"/>
    <w:rsid w:val="001B2629"/>
    <w:rsid w:val="001C2848"/>
    <w:rsid w:val="001C38DB"/>
    <w:rsid w:val="001C3B08"/>
    <w:rsid w:val="001C4189"/>
    <w:rsid w:val="001C4A61"/>
    <w:rsid w:val="001C7FCF"/>
    <w:rsid w:val="001D1A09"/>
    <w:rsid w:val="001D53C7"/>
    <w:rsid w:val="001D5A13"/>
    <w:rsid w:val="001E17BE"/>
    <w:rsid w:val="001E50AC"/>
    <w:rsid w:val="001E7200"/>
    <w:rsid w:val="001F04E2"/>
    <w:rsid w:val="001F154C"/>
    <w:rsid w:val="001F259B"/>
    <w:rsid w:val="001F44E8"/>
    <w:rsid w:val="002022A0"/>
    <w:rsid w:val="00203FB9"/>
    <w:rsid w:val="00206F7E"/>
    <w:rsid w:val="0020721A"/>
    <w:rsid w:val="00207E48"/>
    <w:rsid w:val="00212446"/>
    <w:rsid w:val="002156DE"/>
    <w:rsid w:val="00216902"/>
    <w:rsid w:val="00217D72"/>
    <w:rsid w:val="0022245B"/>
    <w:rsid w:val="002229D6"/>
    <w:rsid w:val="002262D7"/>
    <w:rsid w:val="00226C99"/>
    <w:rsid w:val="00227831"/>
    <w:rsid w:val="00230496"/>
    <w:rsid w:val="002312E1"/>
    <w:rsid w:val="00231BFB"/>
    <w:rsid w:val="0023472A"/>
    <w:rsid w:val="002359CA"/>
    <w:rsid w:val="002418D1"/>
    <w:rsid w:val="0024291D"/>
    <w:rsid w:val="002452E6"/>
    <w:rsid w:val="0025090E"/>
    <w:rsid w:val="00251797"/>
    <w:rsid w:val="002517A2"/>
    <w:rsid w:val="002517AB"/>
    <w:rsid w:val="002519C8"/>
    <w:rsid w:val="00251D43"/>
    <w:rsid w:val="002529E4"/>
    <w:rsid w:val="00252EBB"/>
    <w:rsid w:val="00254159"/>
    <w:rsid w:val="0025475A"/>
    <w:rsid w:val="00261ED0"/>
    <w:rsid w:val="0026330A"/>
    <w:rsid w:val="00263F34"/>
    <w:rsid w:val="00266773"/>
    <w:rsid w:val="00273956"/>
    <w:rsid w:val="00274579"/>
    <w:rsid w:val="00276F79"/>
    <w:rsid w:val="00277124"/>
    <w:rsid w:val="0027772C"/>
    <w:rsid w:val="00282F96"/>
    <w:rsid w:val="002839F9"/>
    <w:rsid w:val="002851E5"/>
    <w:rsid w:val="00285EFE"/>
    <w:rsid w:val="00285F2E"/>
    <w:rsid w:val="00287955"/>
    <w:rsid w:val="002A4D18"/>
    <w:rsid w:val="002A5F92"/>
    <w:rsid w:val="002A638A"/>
    <w:rsid w:val="002A64B8"/>
    <w:rsid w:val="002A66FB"/>
    <w:rsid w:val="002B1FE9"/>
    <w:rsid w:val="002B542A"/>
    <w:rsid w:val="002B5604"/>
    <w:rsid w:val="002B7368"/>
    <w:rsid w:val="002D50C0"/>
    <w:rsid w:val="002D5FA9"/>
    <w:rsid w:val="002E18D5"/>
    <w:rsid w:val="002E3EA0"/>
    <w:rsid w:val="002E6B4C"/>
    <w:rsid w:val="002F3D87"/>
    <w:rsid w:val="002F4F18"/>
    <w:rsid w:val="002F6ACF"/>
    <w:rsid w:val="00300077"/>
    <w:rsid w:val="003045A4"/>
    <w:rsid w:val="003055E8"/>
    <w:rsid w:val="00305DA3"/>
    <w:rsid w:val="0031081B"/>
    <w:rsid w:val="003119A4"/>
    <w:rsid w:val="00314003"/>
    <w:rsid w:val="003148B8"/>
    <w:rsid w:val="00317341"/>
    <w:rsid w:val="00317883"/>
    <w:rsid w:val="00321099"/>
    <w:rsid w:val="00325240"/>
    <w:rsid w:val="00330F81"/>
    <w:rsid w:val="00335773"/>
    <w:rsid w:val="00335BCA"/>
    <w:rsid w:val="003371D0"/>
    <w:rsid w:val="0034477F"/>
    <w:rsid w:val="00344AE9"/>
    <w:rsid w:val="003459C3"/>
    <w:rsid w:val="00350422"/>
    <w:rsid w:val="003507A5"/>
    <w:rsid w:val="003512E7"/>
    <w:rsid w:val="00351D16"/>
    <w:rsid w:val="0035370D"/>
    <w:rsid w:val="00354878"/>
    <w:rsid w:val="00355ED0"/>
    <w:rsid w:val="0035747C"/>
    <w:rsid w:val="0036211F"/>
    <w:rsid w:val="00362EEA"/>
    <w:rsid w:val="00363888"/>
    <w:rsid w:val="00367157"/>
    <w:rsid w:val="00367310"/>
    <w:rsid w:val="00371141"/>
    <w:rsid w:val="0037221D"/>
    <w:rsid w:val="00372987"/>
    <w:rsid w:val="00375F0F"/>
    <w:rsid w:val="003833C4"/>
    <w:rsid w:val="00384E8E"/>
    <w:rsid w:val="003860E5"/>
    <w:rsid w:val="003863AF"/>
    <w:rsid w:val="00386FDF"/>
    <w:rsid w:val="003911CC"/>
    <w:rsid w:val="0039511C"/>
    <w:rsid w:val="003A0F66"/>
    <w:rsid w:val="003A6726"/>
    <w:rsid w:val="003B3512"/>
    <w:rsid w:val="003B3A75"/>
    <w:rsid w:val="003B46B7"/>
    <w:rsid w:val="003B7DAA"/>
    <w:rsid w:val="003C58E6"/>
    <w:rsid w:val="003D7277"/>
    <w:rsid w:val="003E16B8"/>
    <w:rsid w:val="003E30B9"/>
    <w:rsid w:val="003E5CA4"/>
    <w:rsid w:val="003F143F"/>
    <w:rsid w:val="003F16F1"/>
    <w:rsid w:val="003F6911"/>
    <w:rsid w:val="00400899"/>
    <w:rsid w:val="00407A05"/>
    <w:rsid w:val="00415252"/>
    <w:rsid w:val="00415771"/>
    <w:rsid w:val="00417A73"/>
    <w:rsid w:val="00421E45"/>
    <w:rsid w:val="004220ED"/>
    <w:rsid w:val="004238B1"/>
    <w:rsid w:val="004263A1"/>
    <w:rsid w:val="004271D3"/>
    <w:rsid w:val="00427495"/>
    <w:rsid w:val="00427783"/>
    <w:rsid w:val="00430C39"/>
    <w:rsid w:val="00430E2F"/>
    <w:rsid w:val="00431F7B"/>
    <w:rsid w:val="00436546"/>
    <w:rsid w:val="00441266"/>
    <w:rsid w:val="00452A9D"/>
    <w:rsid w:val="00454D45"/>
    <w:rsid w:val="00455344"/>
    <w:rsid w:val="0045570A"/>
    <w:rsid w:val="00457AB5"/>
    <w:rsid w:val="0046008A"/>
    <w:rsid w:val="0046017E"/>
    <w:rsid w:val="00463D97"/>
    <w:rsid w:val="00464372"/>
    <w:rsid w:val="00470BD8"/>
    <w:rsid w:val="00470F56"/>
    <w:rsid w:val="00471ED3"/>
    <w:rsid w:val="00472D58"/>
    <w:rsid w:val="00482E55"/>
    <w:rsid w:val="00482F9F"/>
    <w:rsid w:val="004834FA"/>
    <w:rsid w:val="00484D0A"/>
    <w:rsid w:val="00485262"/>
    <w:rsid w:val="0049048C"/>
    <w:rsid w:val="00495306"/>
    <w:rsid w:val="004966FD"/>
    <w:rsid w:val="004A127C"/>
    <w:rsid w:val="004A3557"/>
    <w:rsid w:val="004A5486"/>
    <w:rsid w:val="004A5758"/>
    <w:rsid w:val="004A5F8B"/>
    <w:rsid w:val="004B0E5D"/>
    <w:rsid w:val="004B0E72"/>
    <w:rsid w:val="004B1C1F"/>
    <w:rsid w:val="004B4C9C"/>
    <w:rsid w:val="004B5070"/>
    <w:rsid w:val="004B5503"/>
    <w:rsid w:val="004C6A8B"/>
    <w:rsid w:val="004D02BA"/>
    <w:rsid w:val="004D3A66"/>
    <w:rsid w:val="004D403A"/>
    <w:rsid w:val="004D4F10"/>
    <w:rsid w:val="004D643D"/>
    <w:rsid w:val="004E0099"/>
    <w:rsid w:val="004E2C77"/>
    <w:rsid w:val="004E507B"/>
    <w:rsid w:val="004F00A6"/>
    <w:rsid w:val="004F4E32"/>
    <w:rsid w:val="005007AE"/>
    <w:rsid w:val="00504861"/>
    <w:rsid w:val="00505C52"/>
    <w:rsid w:val="00515C35"/>
    <w:rsid w:val="00516B6A"/>
    <w:rsid w:val="005176D4"/>
    <w:rsid w:val="00524237"/>
    <w:rsid w:val="00526558"/>
    <w:rsid w:val="005273C1"/>
    <w:rsid w:val="00530A7C"/>
    <w:rsid w:val="00530D3D"/>
    <w:rsid w:val="00530FC1"/>
    <w:rsid w:val="00531EA9"/>
    <w:rsid w:val="00532F03"/>
    <w:rsid w:val="00534C19"/>
    <w:rsid w:val="00544225"/>
    <w:rsid w:val="0054724F"/>
    <w:rsid w:val="005504F9"/>
    <w:rsid w:val="00551987"/>
    <w:rsid w:val="00556583"/>
    <w:rsid w:val="00556BFE"/>
    <w:rsid w:val="0055734E"/>
    <w:rsid w:val="0056345E"/>
    <w:rsid w:val="00564620"/>
    <w:rsid w:val="00565937"/>
    <w:rsid w:val="00565D95"/>
    <w:rsid w:val="0057034F"/>
    <w:rsid w:val="00571261"/>
    <w:rsid w:val="00572764"/>
    <w:rsid w:val="0057561A"/>
    <w:rsid w:val="005777A0"/>
    <w:rsid w:val="00577E53"/>
    <w:rsid w:val="00580DAE"/>
    <w:rsid w:val="005819E1"/>
    <w:rsid w:val="005824B8"/>
    <w:rsid w:val="00585708"/>
    <w:rsid w:val="005857CD"/>
    <w:rsid w:val="005867AD"/>
    <w:rsid w:val="00590934"/>
    <w:rsid w:val="00593BB1"/>
    <w:rsid w:val="00594EBF"/>
    <w:rsid w:val="00597B55"/>
    <w:rsid w:val="005A3246"/>
    <w:rsid w:val="005A509A"/>
    <w:rsid w:val="005B39E5"/>
    <w:rsid w:val="005C084D"/>
    <w:rsid w:val="005D1A09"/>
    <w:rsid w:val="005D2E74"/>
    <w:rsid w:val="005D39B8"/>
    <w:rsid w:val="005D6CBC"/>
    <w:rsid w:val="005D710F"/>
    <w:rsid w:val="005D7DAC"/>
    <w:rsid w:val="005E0253"/>
    <w:rsid w:val="005E08BA"/>
    <w:rsid w:val="005E2C9F"/>
    <w:rsid w:val="005E344A"/>
    <w:rsid w:val="005E740E"/>
    <w:rsid w:val="005F3690"/>
    <w:rsid w:val="005F5E34"/>
    <w:rsid w:val="006003BB"/>
    <w:rsid w:val="00600B71"/>
    <w:rsid w:val="00606CE4"/>
    <w:rsid w:val="00610900"/>
    <w:rsid w:val="0061327B"/>
    <w:rsid w:val="006162E3"/>
    <w:rsid w:val="00620F50"/>
    <w:rsid w:val="006221FD"/>
    <w:rsid w:val="0062299D"/>
    <w:rsid w:val="006256A5"/>
    <w:rsid w:val="006318BE"/>
    <w:rsid w:val="006351C6"/>
    <w:rsid w:val="00635657"/>
    <w:rsid w:val="00636B75"/>
    <w:rsid w:val="00637186"/>
    <w:rsid w:val="006371F4"/>
    <w:rsid w:val="00642CB5"/>
    <w:rsid w:val="00643468"/>
    <w:rsid w:val="00646C5C"/>
    <w:rsid w:val="00647E58"/>
    <w:rsid w:val="00650033"/>
    <w:rsid w:val="006508C4"/>
    <w:rsid w:val="00650B58"/>
    <w:rsid w:val="0065322B"/>
    <w:rsid w:val="00653CC0"/>
    <w:rsid w:val="0066107F"/>
    <w:rsid w:val="006660AE"/>
    <w:rsid w:val="006824D7"/>
    <w:rsid w:val="00685F4D"/>
    <w:rsid w:val="0068694C"/>
    <w:rsid w:val="006869B7"/>
    <w:rsid w:val="00686B33"/>
    <w:rsid w:val="0069112E"/>
    <w:rsid w:val="006926C4"/>
    <w:rsid w:val="00696B16"/>
    <w:rsid w:val="006A2616"/>
    <w:rsid w:val="006A40B7"/>
    <w:rsid w:val="006A5265"/>
    <w:rsid w:val="006A6D54"/>
    <w:rsid w:val="006B0621"/>
    <w:rsid w:val="006B09E1"/>
    <w:rsid w:val="006B0B68"/>
    <w:rsid w:val="006B1080"/>
    <w:rsid w:val="006B1175"/>
    <w:rsid w:val="006B1F00"/>
    <w:rsid w:val="006B37ED"/>
    <w:rsid w:val="006B72DB"/>
    <w:rsid w:val="006B7990"/>
    <w:rsid w:val="006C0827"/>
    <w:rsid w:val="006C16A4"/>
    <w:rsid w:val="006C247E"/>
    <w:rsid w:val="006C2BA3"/>
    <w:rsid w:val="006C372C"/>
    <w:rsid w:val="006C4CB9"/>
    <w:rsid w:val="006C6D40"/>
    <w:rsid w:val="006C72CF"/>
    <w:rsid w:val="006D0CD3"/>
    <w:rsid w:val="006D237A"/>
    <w:rsid w:val="006D2BBC"/>
    <w:rsid w:val="006D44AB"/>
    <w:rsid w:val="006D6D1A"/>
    <w:rsid w:val="006E1D9D"/>
    <w:rsid w:val="006E2D11"/>
    <w:rsid w:val="006E3560"/>
    <w:rsid w:val="006E4010"/>
    <w:rsid w:val="006E6BA7"/>
    <w:rsid w:val="006F0654"/>
    <w:rsid w:val="006F42BC"/>
    <w:rsid w:val="006F5373"/>
    <w:rsid w:val="006F571E"/>
    <w:rsid w:val="006F78AE"/>
    <w:rsid w:val="006F7E62"/>
    <w:rsid w:val="00700D87"/>
    <w:rsid w:val="00701457"/>
    <w:rsid w:val="00702C0F"/>
    <w:rsid w:val="007034D4"/>
    <w:rsid w:val="00704D46"/>
    <w:rsid w:val="007100EC"/>
    <w:rsid w:val="007128A5"/>
    <w:rsid w:val="007169AE"/>
    <w:rsid w:val="007174A4"/>
    <w:rsid w:val="0071777C"/>
    <w:rsid w:val="00720C46"/>
    <w:rsid w:val="00721277"/>
    <w:rsid w:val="00724752"/>
    <w:rsid w:val="00724BE8"/>
    <w:rsid w:val="00727520"/>
    <w:rsid w:val="007316EC"/>
    <w:rsid w:val="0073493A"/>
    <w:rsid w:val="00740B99"/>
    <w:rsid w:val="00741528"/>
    <w:rsid w:val="0074208B"/>
    <w:rsid w:val="00744167"/>
    <w:rsid w:val="007479DB"/>
    <w:rsid w:val="0075124A"/>
    <w:rsid w:val="0075239E"/>
    <w:rsid w:val="00752CA0"/>
    <w:rsid w:val="00752D6F"/>
    <w:rsid w:val="00756644"/>
    <w:rsid w:val="00756E01"/>
    <w:rsid w:val="00763F0F"/>
    <w:rsid w:val="0076419C"/>
    <w:rsid w:val="00764B72"/>
    <w:rsid w:val="007668DC"/>
    <w:rsid w:val="00770191"/>
    <w:rsid w:val="007721C0"/>
    <w:rsid w:val="00777CCC"/>
    <w:rsid w:val="007806DA"/>
    <w:rsid w:val="0078217B"/>
    <w:rsid w:val="00783040"/>
    <w:rsid w:val="00783973"/>
    <w:rsid w:val="007840D8"/>
    <w:rsid w:val="007871D0"/>
    <w:rsid w:val="007931D7"/>
    <w:rsid w:val="00794753"/>
    <w:rsid w:val="00795868"/>
    <w:rsid w:val="00797133"/>
    <w:rsid w:val="007975E6"/>
    <w:rsid w:val="007A0631"/>
    <w:rsid w:val="007A06F9"/>
    <w:rsid w:val="007A076E"/>
    <w:rsid w:val="007A09A2"/>
    <w:rsid w:val="007A23C6"/>
    <w:rsid w:val="007A499C"/>
    <w:rsid w:val="007A4C4B"/>
    <w:rsid w:val="007B5325"/>
    <w:rsid w:val="007B65C4"/>
    <w:rsid w:val="007C1436"/>
    <w:rsid w:val="007C6C32"/>
    <w:rsid w:val="007C796C"/>
    <w:rsid w:val="007D1008"/>
    <w:rsid w:val="007D20A5"/>
    <w:rsid w:val="007D4310"/>
    <w:rsid w:val="007D5E4C"/>
    <w:rsid w:val="007D631C"/>
    <w:rsid w:val="007E0EBA"/>
    <w:rsid w:val="007E20C3"/>
    <w:rsid w:val="007E22AB"/>
    <w:rsid w:val="007E5293"/>
    <w:rsid w:val="007E69F7"/>
    <w:rsid w:val="007E6CE6"/>
    <w:rsid w:val="007F1FCC"/>
    <w:rsid w:val="007F25C6"/>
    <w:rsid w:val="007F3875"/>
    <w:rsid w:val="007F5154"/>
    <w:rsid w:val="00801F62"/>
    <w:rsid w:val="0080396B"/>
    <w:rsid w:val="00803C47"/>
    <w:rsid w:val="00804E93"/>
    <w:rsid w:val="008059DC"/>
    <w:rsid w:val="00807EEC"/>
    <w:rsid w:val="00810D35"/>
    <w:rsid w:val="008162B5"/>
    <w:rsid w:val="0082016D"/>
    <w:rsid w:val="0082039F"/>
    <w:rsid w:val="008206DF"/>
    <w:rsid w:val="0082101E"/>
    <w:rsid w:val="008236A9"/>
    <w:rsid w:val="00823E00"/>
    <w:rsid w:val="0082441E"/>
    <w:rsid w:val="00827189"/>
    <w:rsid w:val="00830FE4"/>
    <w:rsid w:val="00832C30"/>
    <w:rsid w:val="00836CF2"/>
    <w:rsid w:val="00837D65"/>
    <w:rsid w:val="00841FC6"/>
    <w:rsid w:val="0084712D"/>
    <w:rsid w:val="00847D70"/>
    <w:rsid w:val="00852E9D"/>
    <w:rsid w:val="00853EE7"/>
    <w:rsid w:val="0085451F"/>
    <w:rsid w:val="008607D3"/>
    <w:rsid w:val="00861E82"/>
    <w:rsid w:val="00862AC3"/>
    <w:rsid w:val="00865FAD"/>
    <w:rsid w:val="008666F2"/>
    <w:rsid w:val="00872753"/>
    <w:rsid w:val="0087469F"/>
    <w:rsid w:val="00874846"/>
    <w:rsid w:val="00874B14"/>
    <w:rsid w:val="0087585A"/>
    <w:rsid w:val="0088180A"/>
    <w:rsid w:val="008824A7"/>
    <w:rsid w:val="00882D99"/>
    <w:rsid w:val="008872D6"/>
    <w:rsid w:val="008905E5"/>
    <w:rsid w:val="00890D3A"/>
    <w:rsid w:val="00892373"/>
    <w:rsid w:val="0089604A"/>
    <w:rsid w:val="00896A7F"/>
    <w:rsid w:val="008A0B18"/>
    <w:rsid w:val="008A36F3"/>
    <w:rsid w:val="008A375C"/>
    <w:rsid w:val="008A40D7"/>
    <w:rsid w:val="008A457C"/>
    <w:rsid w:val="008A4A43"/>
    <w:rsid w:val="008A5E81"/>
    <w:rsid w:val="008A6AF2"/>
    <w:rsid w:val="008A6B9A"/>
    <w:rsid w:val="008A6F79"/>
    <w:rsid w:val="008B0CC4"/>
    <w:rsid w:val="008B3326"/>
    <w:rsid w:val="008B58A3"/>
    <w:rsid w:val="008C056C"/>
    <w:rsid w:val="008C0B9F"/>
    <w:rsid w:val="008C12EB"/>
    <w:rsid w:val="008C23B2"/>
    <w:rsid w:val="008C3C8C"/>
    <w:rsid w:val="008C4933"/>
    <w:rsid w:val="008D0FE2"/>
    <w:rsid w:val="008D1A41"/>
    <w:rsid w:val="008D3257"/>
    <w:rsid w:val="008D40B7"/>
    <w:rsid w:val="008D684C"/>
    <w:rsid w:val="008E2288"/>
    <w:rsid w:val="008E3C5D"/>
    <w:rsid w:val="008E6234"/>
    <w:rsid w:val="008F1557"/>
    <w:rsid w:val="008F1AFB"/>
    <w:rsid w:val="008F1BC4"/>
    <w:rsid w:val="008F23AF"/>
    <w:rsid w:val="008F2404"/>
    <w:rsid w:val="008F40C7"/>
    <w:rsid w:val="008F4C82"/>
    <w:rsid w:val="00902D23"/>
    <w:rsid w:val="00903BE9"/>
    <w:rsid w:val="00905335"/>
    <w:rsid w:val="00906D49"/>
    <w:rsid w:val="00906E2B"/>
    <w:rsid w:val="00910621"/>
    <w:rsid w:val="00912531"/>
    <w:rsid w:val="009133A0"/>
    <w:rsid w:val="00914C0C"/>
    <w:rsid w:val="00922334"/>
    <w:rsid w:val="00925021"/>
    <w:rsid w:val="00925373"/>
    <w:rsid w:val="009344BC"/>
    <w:rsid w:val="00940501"/>
    <w:rsid w:val="00941F09"/>
    <w:rsid w:val="00943D90"/>
    <w:rsid w:val="00944686"/>
    <w:rsid w:val="0094617F"/>
    <w:rsid w:val="00946DDD"/>
    <w:rsid w:val="00953870"/>
    <w:rsid w:val="009542CA"/>
    <w:rsid w:val="00954C20"/>
    <w:rsid w:val="009557F9"/>
    <w:rsid w:val="0095667C"/>
    <w:rsid w:val="0096068C"/>
    <w:rsid w:val="00962243"/>
    <w:rsid w:val="00963AF4"/>
    <w:rsid w:val="00963F34"/>
    <w:rsid w:val="009645C6"/>
    <w:rsid w:val="00964769"/>
    <w:rsid w:val="00974012"/>
    <w:rsid w:val="00983BE0"/>
    <w:rsid w:val="00983BF6"/>
    <w:rsid w:val="00985D23"/>
    <w:rsid w:val="0098793A"/>
    <w:rsid w:val="00991BC5"/>
    <w:rsid w:val="009922BB"/>
    <w:rsid w:val="0099521C"/>
    <w:rsid w:val="00996DDD"/>
    <w:rsid w:val="00997FCC"/>
    <w:rsid w:val="009A449A"/>
    <w:rsid w:val="009B1239"/>
    <w:rsid w:val="009B3F96"/>
    <w:rsid w:val="009B6EC9"/>
    <w:rsid w:val="009C3039"/>
    <w:rsid w:val="009C5BD5"/>
    <w:rsid w:val="009D2126"/>
    <w:rsid w:val="009E0D36"/>
    <w:rsid w:val="009E3224"/>
    <w:rsid w:val="009E42F1"/>
    <w:rsid w:val="009E4EF1"/>
    <w:rsid w:val="009E6349"/>
    <w:rsid w:val="009E68AC"/>
    <w:rsid w:val="009F0231"/>
    <w:rsid w:val="009F2776"/>
    <w:rsid w:val="009F36C9"/>
    <w:rsid w:val="009F66AE"/>
    <w:rsid w:val="009F73E6"/>
    <w:rsid w:val="00A00590"/>
    <w:rsid w:val="00A00CBD"/>
    <w:rsid w:val="00A02030"/>
    <w:rsid w:val="00A05CA8"/>
    <w:rsid w:val="00A10BAB"/>
    <w:rsid w:val="00A11B41"/>
    <w:rsid w:val="00A123CD"/>
    <w:rsid w:val="00A131D1"/>
    <w:rsid w:val="00A14736"/>
    <w:rsid w:val="00A17FBA"/>
    <w:rsid w:val="00A21A66"/>
    <w:rsid w:val="00A2662E"/>
    <w:rsid w:val="00A26EAE"/>
    <w:rsid w:val="00A314BD"/>
    <w:rsid w:val="00A314EF"/>
    <w:rsid w:val="00A32135"/>
    <w:rsid w:val="00A3392D"/>
    <w:rsid w:val="00A33FEC"/>
    <w:rsid w:val="00A3496A"/>
    <w:rsid w:val="00A353BD"/>
    <w:rsid w:val="00A42748"/>
    <w:rsid w:val="00A4664A"/>
    <w:rsid w:val="00A4666C"/>
    <w:rsid w:val="00A467F3"/>
    <w:rsid w:val="00A4786A"/>
    <w:rsid w:val="00A505F0"/>
    <w:rsid w:val="00A5322A"/>
    <w:rsid w:val="00A53B89"/>
    <w:rsid w:val="00A53C45"/>
    <w:rsid w:val="00A54139"/>
    <w:rsid w:val="00A64E84"/>
    <w:rsid w:val="00A67D93"/>
    <w:rsid w:val="00A706B5"/>
    <w:rsid w:val="00A7447B"/>
    <w:rsid w:val="00A74C1B"/>
    <w:rsid w:val="00A74DFE"/>
    <w:rsid w:val="00A74E80"/>
    <w:rsid w:val="00A75C63"/>
    <w:rsid w:val="00A76C61"/>
    <w:rsid w:val="00A81286"/>
    <w:rsid w:val="00A85212"/>
    <w:rsid w:val="00A879AF"/>
    <w:rsid w:val="00A916C3"/>
    <w:rsid w:val="00A920A3"/>
    <w:rsid w:val="00AA0824"/>
    <w:rsid w:val="00AA2CBA"/>
    <w:rsid w:val="00AA4FC8"/>
    <w:rsid w:val="00AB216C"/>
    <w:rsid w:val="00AB5687"/>
    <w:rsid w:val="00AB56D8"/>
    <w:rsid w:val="00AB664A"/>
    <w:rsid w:val="00AC1A13"/>
    <w:rsid w:val="00AC1B5D"/>
    <w:rsid w:val="00AC257E"/>
    <w:rsid w:val="00AC47D2"/>
    <w:rsid w:val="00AC4CE1"/>
    <w:rsid w:val="00AC6DAA"/>
    <w:rsid w:val="00AD0438"/>
    <w:rsid w:val="00AD12F8"/>
    <w:rsid w:val="00AD1E41"/>
    <w:rsid w:val="00AD2660"/>
    <w:rsid w:val="00AE0740"/>
    <w:rsid w:val="00AE10A2"/>
    <w:rsid w:val="00AE2671"/>
    <w:rsid w:val="00AE431A"/>
    <w:rsid w:val="00AE546A"/>
    <w:rsid w:val="00AE614B"/>
    <w:rsid w:val="00AF01A9"/>
    <w:rsid w:val="00AF30E8"/>
    <w:rsid w:val="00AF3490"/>
    <w:rsid w:val="00AF4E67"/>
    <w:rsid w:val="00AF7B1E"/>
    <w:rsid w:val="00B0096F"/>
    <w:rsid w:val="00B02C39"/>
    <w:rsid w:val="00B03CA3"/>
    <w:rsid w:val="00B0729A"/>
    <w:rsid w:val="00B11A05"/>
    <w:rsid w:val="00B14C74"/>
    <w:rsid w:val="00B20D33"/>
    <w:rsid w:val="00B22D4E"/>
    <w:rsid w:val="00B23F93"/>
    <w:rsid w:val="00B25FE5"/>
    <w:rsid w:val="00B26B98"/>
    <w:rsid w:val="00B26DD4"/>
    <w:rsid w:val="00B32B23"/>
    <w:rsid w:val="00B346F7"/>
    <w:rsid w:val="00B3511A"/>
    <w:rsid w:val="00B3682B"/>
    <w:rsid w:val="00B3696D"/>
    <w:rsid w:val="00B435E8"/>
    <w:rsid w:val="00B45CE3"/>
    <w:rsid w:val="00B50224"/>
    <w:rsid w:val="00B51B90"/>
    <w:rsid w:val="00B52D18"/>
    <w:rsid w:val="00B56C98"/>
    <w:rsid w:val="00B57838"/>
    <w:rsid w:val="00B57F45"/>
    <w:rsid w:val="00B61C54"/>
    <w:rsid w:val="00B63EDB"/>
    <w:rsid w:val="00B712C4"/>
    <w:rsid w:val="00B71D82"/>
    <w:rsid w:val="00B71ECF"/>
    <w:rsid w:val="00B74D73"/>
    <w:rsid w:val="00B76610"/>
    <w:rsid w:val="00B8171A"/>
    <w:rsid w:val="00B81A32"/>
    <w:rsid w:val="00B83C46"/>
    <w:rsid w:val="00B868E0"/>
    <w:rsid w:val="00B90686"/>
    <w:rsid w:val="00B9226C"/>
    <w:rsid w:val="00B92D24"/>
    <w:rsid w:val="00B95082"/>
    <w:rsid w:val="00B95706"/>
    <w:rsid w:val="00B95B06"/>
    <w:rsid w:val="00B974C9"/>
    <w:rsid w:val="00BB0059"/>
    <w:rsid w:val="00BB1711"/>
    <w:rsid w:val="00BB254A"/>
    <w:rsid w:val="00BB7B37"/>
    <w:rsid w:val="00BB7C52"/>
    <w:rsid w:val="00BC0583"/>
    <w:rsid w:val="00BC0D66"/>
    <w:rsid w:val="00BC4101"/>
    <w:rsid w:val="00BD1EF3"/>
    <w:rsid w:val="00BD4A25"/>
    <w:rsid w:val="00BD619F"/>
    <w:rsid w:val="00BE1DB1"/>
    <w:rsid w:val="00BE1E7B"/>
    <w:rsid w:val="00BE263F"/>
    <w:rsid w:val="00BE41EA"/>
    <w:rsid w:val="00BE4924"/>
    <w:rsid w:val="00BE537C"/>
    <w:rsid w:val="00BE5643"/>
    <w:rsid w:val="00BE7ECC"/>
    <w:rsid w:val="00BF52A9"/>
    <w:rsid w:val="00BF54FB"/>
    <w:rsid w:val="00BF7BC8"/>
    <w:rsid w:val="00C04B36"/>
    <w:rsid w:val="00C06B0F"/>
    <w:rsid w:val="00C13670"/>
    <w:rsid w:val="00C14596"/>
    <w:rsid w:val="00C1467F"/>
    <w:rsid w:val="00C14EEE"/>
    <w:rsid w:val="00C157C2"/>
    <w:rsid w:val="00C159DE"/>
    <w:rsid w:val="00C16EE0"/>
    <w:rsid w:val="00C20949"/>
    <w:rsid w:val="00C20DD2"/>
    <w:rsid w:val="00C21610"/>
    <w:rsid w:val="00C24F80"/>
    <w:rsid w:val="00C26DDF"/>
    <w:rsid w:val="00C27A7C"/>
    <w:rsid w:val="00C303ED"/>
    <w:rsid w:val="00C321E4"/>
    <w:rsid w:val="00C35703"/>
    <w:rsid w:val="00C3571E"/>
    <w:rsid w:val="00C357AB"/>
    <w:rsid w:val="00C368ED"/>
    <w:rsid w:val="00C36C64"/>
    <w:rsid w:val="00C379F7"/>
    <w:rsid w:val="00C37BA9"/>
    <w:rsid w:val="00C37E52"/>
    <w:rsid w:val="00C41A61"/>
    <w:rsid w:val="00C429C8"/>
    <w:rsid w:val="00C44488"/>
    <w:rsid w:val="00C45F62"/>
    <w:rsid w:val="00C47D18"/>
    <w:rsid w:val="00C534D6"/>
    <w:rsid w:val="00C577AF"/>
    <w:rsid w:val="00C60043"/>
    <w:rsid w:val="00C60152"/>
    <w:rsid w:val="00C64DF3"/>
    <w:rsid w:val="00C67451"/>
    <w:rsid w:val="00C7085F"/>
    <w:rsid w:val="00C70BC7"/>
    <w:rsid w:val="00C70F9B"/>
    <w:rsid w:val="00C734EF"/>
    <w:rsid w:val="00C75B8D"/>
    <w:rsid w:val="00C75D14"/>
    <w:rsid w:val="00C80A05"/>
    <w:rsid w:val="00C81742"/>
    <w:rsid w:val="00C85AFF"/>
    <w:rsid w:val="00C87527"/>
    <w:rsid w:val="00C91085"/>
    <w:rsid w:val="00C918CD"/>
    <w:rsid w:val="00C91CF5"/>
    <w:rsid w:val="00C92C81"/>
    <w:rsid w:val="00C9703E"/>
    <w:rsid w:val="00CA10B6"/>
    <w:rsid w:val="00CA1C8C"/>
    <w:rsid w:val="00CB11ED"/>
    <w:rsid w:val="00CB2B4B"/>
    <w:rsid w:val="00CB6C80"/>
    <w:rsid w:val="00CC185E"/>
    <w:rsid w:val="00CC2BC4"/>
    <w:rsid w:val="00CC4EC9"/>
    <w:rsid w:val="00CC582F"/>
    <w:rsid w:val="00CD00D7"/>
    <w:rsid w:val="00CE077D"/>
    <w:rsid w:val="00CE36BC"/>
    <w:rsid w:val="00CE4643"/>
    <w:rsid w:val="00CF019E"/>
    <w:rsid w:val="00CF3141"/>
    <w:rsid w:val="00CF433D"/>
    <w:rsid w:val="00CF43E2"/>
    <w:rsid w:val="00CF51B5"/>
    <w:rsid w:val="00D00CC6"/>
    <w:rsid w:val="00D0117F"/>
    <w:rsid w:val="00D01973"/>
    <w:rsid w:val="00D03D12"/>
    <w:rsid w:val="00D057C3"/>
    <w:rsid w:val="00D06921"/>
    <w:rsid w:val="00D06C98"/>
    <w:rsid w:val="00D12043"/>
    <w:rsid w:val="00D1562A"/>
    <w:rsid w:val="00D16AD3"/>
    <w:rsid w:val="00D21768"/>
    <w:rsid w:val="00D2188D"/>
    <w:rsid w:val="00D2606D"/>
    <w:rsid w:val="00D27377"/>
    <w:rsid w:val="00D33BAE"/>
    <w:rsid w:val="00D34365"/>
    <w:rsid w:val="00D50EDC"/>
    <w:rsid w:val="00D51543"/>
    <w:rsid w:val="00D51D5F"/>
    <w:rsid w:val="00D51F96"/>
    <w:rsid w:val="00D530A6"/>
    <w:rsid w:val="00D53247"/>
    <w:rsid w:val="00D57AEE"/>
    <w:rsid w:val="00D61646"/>
    <w:rsid w:val="00D61C16"/>
    <w:rsid w:val="00D62A19"/>
    <w:rsid w:val="00D63ECE"/>
    <w:rsid w:val="00D653C8"/>
    <w:rsid w:val="00D70C28"/>
    <w:rsid w:val="00D72941"/>
    <w:rsid w:val="00D73940"/>
    <w:rsid w:val="00D74A21"/>
    <w:rsid w:val="00D75419"/>
    <w:rsid w:val="00D761E7"/>
    <w:rsid w:val="00D761EF"/>
    <w:rsid w:val="00D842CF"/>
    <w:rsid w:val="00D8481F"/>
    <w:rsid w:val="00D8676D"/>
    <w:rsid w:val="00D87471"/>
    <w:rsid w:val="00D94048"/>
    <w:rsid w:val="00D94238"/>
    <w:rsid w:val="00D94D72"/>
    <w:rsid w:val="00DA028D"/>
    <w:rsid w:val="00DA168D"/>
    <w:rsid w:val="00DA2084"/>
    <w:rsid w:val="00DA51DD"/>
    <w:rsid w:val="00DA63C2"/>
    <w:rsid w:val="00DA69F7"/>
    <w:rsid w:val="00DB0A3B"/>
    <w:rsid w:val="00DB350E"/>
    <w:rsid w:val="00DC0DC7"/>
    <w:rsid w:val="00DC243C"/>
    <w:rsid w:val="00DC29E7"/>
    <w:rsid w:val="00DC497F"/>
    <w:rsid w:val="00DC5C5A"/>
    <w:rsid w:val="00DC750F"/>
    <w:rsid w:val="00DD0F42"/>
    <w:rsid w:val="00DE123A"/>
    <w:rsid w:val="00DE40F7"/>
    <w:rsid w:val="00DE77C9"/>
    <w:rsid w:val="00DF1653"/>
    <w:rsid w:val="00E000B8"/>
    <w:rsid w:val="00E01885"/>
    <w:rsid w:val="00E026FA"/>
    <w:rsid w:val="00E02D16"/>
    <w:rsid w:val="00E068B0"/>
    <w:rsid w:val="00E11453"/>
    <w:rsid w:val="00E149B8"/>
    <w:rsid w:val="00E16319"/>
    <w:rsid w:val="00E22CC3"/>
    <w:rsid w:val="00E25055"/>
    <w:rsid w:val="00E30288"/>
    <w:rsid w:val="00E30493"/>
    <w:rsid w:val="00E30C97"/>
    <w:rsid w:val="00E335D5"/>
    <w:rsid w:val="00E3776A"/>
    <w:rsid w:val="00E4076D"/>
    <w:rsid w:val="00E40939"/>
    <w:rsid w:val="00E4153E"/>
    <w:rsid w:val="00E4155D"/>
    <w:rsid w:val="00E4188F"/>
    <w:rsid w:val="00E4314E"/>
    <w:rsid w:val="00E44113"/>
    <w:rsid w:val="00E45F62"/>
    <w:rsid w:val="00E47474"/>
    <w:rsid w:val="00E477E3"/>
    <w:rsid w:val="00E5052D"/>
    <w:rsid w:val="00E50DA7"/>
    <w:rsid w:val="00E5319A"/>
    <w:rsid w:val="00E5524B"/>
    <w:rsid w:val="00E63921"/>
    <w:rsid w:val="00E6790E"/>
    <w:rsid w:val="00E7354D"/>
    <w:rsid w:val="00E7410E"/>
    <w:rsid w:val="00E76EFC"/>
    <w:rsid w:val="00E775E8"/>
    <w:rsid w:val="00E803BF"/>
    <w:rsid w:val="00E83E98"/>
    <w:rsid w:val="00E84FE0"/>
    <w:rsid w:val="00E85A00"/>
    <w:rsid w:val="00E876DB"/>
    <w:rsid w:val="00E905D0"/>
    <w:rsid w:val="00E92C0C"/>
    <w:rsid w:val="00E93050"/>
    <w:rsid w:val="00EA13F9"/>
    <w:rsid w:val="00EA4154"/>
    <w:rsid w:val="00EA4184"/>
    <w:rsid w:val="00EA4B78"/>
    <w:rsid w:val="00EB0F0A"/>
    <w:rsid w:val="00EB130C"/>
    <w:rsid w:val="00EB192B"/>
    <w:rsid w:val="00EB34C3"/>
    <w:rsid w:val="00EB7BE6"/>
    <w:rsid w:val="00EC08C6"/>
    <w:rsid w:val="00EC2180"/>
    <w:rsid w:val="00EC5AD3"/>
    <w:rsid w:val="00ED04A7"/>
    <w:rsid w:val="00ED0FBE"/>
    <w:rsid w:val="00ED5D18"/>
    <w:rsid w:val="00ED6B01"/>
    <w:rsid w:val="00ED6C02"/>
    <w:rsid w:val="00EE092D"/>
    <w:rsid w:val="00EE1855"/>
    <w:rsid w:val="00EE1DF7"/>
    <w:rsid w:val="00F046F5"/>
    <w:rsid w:val="00F10216"/>
    <w:rsid w:val="00F1312A"/>
    <w:rsid w:val="00F13B5A"/>
    <w:rsid w:val="00F1456A"/>
    <w:rsid w:val="00F17739"/>
    <w:rsid w:val="00F17996"/>
    <w:rsid w:val="00F20C30"/>
    <w:rsid w:val="00F22DF7"/>
    <w:rsid w:val="00F234F2"/>
    <w:rsid w:val="00F2589B"/>
    <w:rsid w:val="00F2754E"/>
    <w:rsid w:val="00F304AF"/>
    <w:rsid w:val="00F30A6E"/>
    <w:rsid w:val="00F33CBF"/>
    <w:rsid w:val="00F34D1C"/>
    <w:rsid w:val="00F35842"/>
    <w:rsid w:val="00F37FCC"/>
    <w:rsid w:val="00F45B96"/>
    <w:rsid w:val="00F50C19"/>
    <w:rsid w:val="00F52AE1"/>
    <w:rsid w:val="00F53BDB"/>
    <w:rsid w:val="00F53BF9"/>
    <w:rsid w:val="00F53CEB"/>
    <w:rsid w:val="00F555ED"/>
    <w:rsid w:val="00F55B96"/>
    <w:rsid w:val="00F62EB1"/>
    <w:rsid w:val="00F63DAA"/>
    <w:rsid w:val="00F647D4"/>
    <w:rsid w:val="00F65D4D"/>
    <w:rsid w:val="00F675FB"/>
    <w:rsid w:val="00F73886"/>
    <w:rsid w:val="00F73F98"/>
    <w:rsid w:val="00F74999"/>
    <w:rsid w:val="00F74DB8"/>
    <w:rsid w:val="00F75053"/>
    <w:rsid w:val="00F87421"/>
    <w:rsid w:val="00F87D74"/>
    <w:rsid w:val="00F901DD"/>
    <w:rsid w:val="00F90694"/>
    <w:rsid w:val="00F90DC2"/>
    <w:rsid w:val="00F91C59"/>
    <w:rsid w:val="00F962FF"/>
    <w:rsid w:val="00F97EF9"/>
    <w:rsid w:val="00FA055D"/>
    <w:rsid w:val="00FA4BC5"/>
    <w:rsid w:val="00FA6226"/>
    <w:rsid w:val="00FA6855"/>
    <w:rsid w:val="00FA7A40"/>
    <w:rsid w:val="00FC4D4E"/>
    <w:rsid w:val="00FC546D"/>
    <w:rsid w:val="00FD0D8F"/>
    <w:rsid w:val="00FD1E6F"/>
    <w:rsid w:val="00FD3471"/>
    <w:rsid w:val="00FD395C"/>
    <w:rsid w:val="00FD4A6A"/>
    <w:rsid w:val="00FD5866"/>
    <w:rsid w:val="00FD59DA"/>
    <w:rsid w:val="00FD65CB"/>
    <w:rsid w:val="00FD6DF5"/>
    <w:rsid w:val="00FE525E"/>
    <w:rsid w:val="00FE5E5C"/>
    <w:rsid w:val="00FE62D8"/>
    <w:rsid w:val="00FF00ED"/>
    <w:rsid w:val="00FF0D5C"/>
    <w:rsid w:val="00FF539A"/>
    <w:rsid w:val="00FF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3415DA"/>
  <w15:docId w15:val="{C3C4CD81-EAC9-497E-9ECB-DA63EEC34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3571E"/>
    <w:pPr>
      <w:keepLines/>
      <w:spacing w:before="200" w:after="200" w:line="288" w:lineRule="auto"/>
    </w:pPr>
    <w:rPr>
      <w:rFonts w:ascii="Calibri" w:hAnsi="Calibri"/>
      <w:color w:val="000000"/>
      <w:sz w:val="24"/>
      <w:lang w:val="en-AU"/>
    </w:rPr>
  </w:style>
  <w:style w:type="paragraph" w:styleId="Heading1">
    <w:name w:val="heading 1"/>
    <w:basedOn w:val="Title"/>
    <w:next w:val="Normal"/>
    <w:link w:val="Heading1Char"/>
    <w:autoRedefine/>
    <w:uiPriority w:val="9"/>
    <w:qFormat/>
    <w:rsid w:val="00954C20"/>
    <w:pPr>
      <w:spacing w:before="720" w:after="240"/>
      <w:outlineLvl w:val="0"/>
    </w:pPr>
    <w:rPr>
      <w:b w:val="0"/>
      <w:noProof/>
      <w:color w:val="A08463" w:themeColor="accent2"/>
    </w:rPr>
  </w:style>
  <w:style w:type="paragraph" w:styleId="Heading2">
    <w:name w:val="heading 2"/>
    <w:next w:val="Normal"/>
    <w:link w:val="Heading2Char"/>
    <w:uiPriority w:val="9"/>
    <w:unhideWhenUsed/>
    <w:qFormat/>
    <w:rsid w:val="009E6349"/>
    <w:pPr>
      <w:keepNext/>
      <w:spacing w:before="360" w:after="240" w:line="440" w:lineRule="exact"/>
      <w:outlineLvl w:val="1"/>
    </w:pPr>
    <w:rPr>
      <w:rFonts w:ascii="Georgia" w:eastAsiaTheme="majorEastAsia" w:hAnsi="Georgia" w:cs="Arial"/>
      <w:color w:val="424754" w:themeColor="text2"/>
      <w:sz w:val="44"/>
      <w:szCs w:val="40"/>
    </w:rPr>
  </w:style>
  <w:style w:type="paragraph" w:styleId="Heading3">
    <w:name w:val="heading 3"/>
    <w:next w:val="Normal"/>
    <w:link w:val="Heading3Char"/>
    <w:uiPriority w:val="9"/>
    <w:unhideWhenUsed/>
    <w:qFormat/>
    <w:rsid w:val="009E6349"/>
    <w:pPr>
      <w:keepNext/>
      <w:numPr>
        <w:ilvl w:val="2"/>
      </w:numPr>
      <w:spacing w:before="360" w:after="240"/>
      <w:outlineLvl w:val="2"/>
    </w:pPr>
    <w:rPr>
      <w:rFonts w:ascii="Georgia" w:eastAsiaTheme="majorEastAsia" w:hAnsi="Georgia" w:cs="Arial"/>
      <w:color w:val="077A99" w:themeColor="accent3"/>
      <w:spacing w:val="-10"/>
      <w:sz w:val="36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6349"/>
    <w:pPr>
      <w:keepNext/>
      <w:spacing w:line="264" w:lineRule="auto"/>
      <w:outlineLvl w:val="3"/>
    </w:pPr>
    <w:rPr>
      <w:rFonts w:eastAsiaTheme="majorEastAsia" w:cstheme="majorBidi"/>
      <w:b/>
      <w:iCs/>
      <w:color w:val="000000" w:themeColor="text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9E6349"/>
    <w:pPr>
      <w:keepNext/>
      <w:outlineLvl w:val="4"/>
    </w:pPr>
    <w:rPr>
      <w:rFonts w:eastAsiaTheme="majorEastAsia" w:cstheme="majorBidi"/>
      <w:b/>
      <w:color w:val="424754" w:themeColor="text2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9E6349"/>
    <w:pPr>
      <w:keepNext/>
      <w:spacing w:before="40" w:after="0"/>
      <w:outlineLvl w:val="5"/>
    </w:pPr>
    <w:rPr>
      <w:rFonts w:eastAsiaTheme="majorEastAsia" w:cstheme="majorBidi"/>
      <w:color w:val="A08463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DC243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C243C"/>
    <w:pPr>
      <w:spacing w:before="120" w:after="120"/>
    </w:pPr>
  </w:style>
  <w:style w:type="paragraph" w:customStyle="1" w:styleId="TableText">
    <w:name w:val="Table Text"/>
    <w:basedOn w:val="Normal"/>
    <w:uiPriority w:val="1"/>
    <w:qFormat/>
    <w:rsid w:val="00DC243C"/>
    <w:pPr>
      <w:widowControl/>
      <w:spacing w:before="0" w:after="0" w:line="264" w:lineRule="auto"/>
    </w:pPr>
  </w:style>
  <w:style w:type="table" w:styleId="TableGrid">
    <w:name w:val="Table Grid"/>
    <w:basedOn w:val="TableNormal"/>
    <w:uiPriority w:val="39"/>
    <w:rsid w:val="00DC24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24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43C"/>
    <w:rPr>
      <w:rFonts w:ascii="Arial" w:hAnsi="Arial"/>
      <w:color w:val="000000"/>
      <w:sz w:val="20"/>
      <w:lang w:val="en-AU"/>
    </w:rPr>
  </w:style>
  <w:style w:type="paragraph" w:styleId="Footer">
    <w:name w:val="footer"/>
    <w:link w:val="FooterChar"/>
    <w:uiPriority w:val="99"/>
    <w:unhideWhenUsed/>
    <w:rsid w:val="00D51D5F"/>
    <w:pPr>
      <w:tabs>
        <w:tab w:val="right" w:pos="9638"/>
        <w:tab w:val="right" w:pos="14572"/>
      </w:tabs>
      <w:ind w:left="-284" w:right="-284"/>
    </w:pPr>
    <w:rPr>
      <w:rFonts w:ascii="Calibri" w:hAnsi="Calibri" w:cs="Arial"/>
      <w:color w:val="FFFFFF" w:themeColor="background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D51D5F"/>
    <w:rPr>
      <w:rFonts w:ascii="Calibri" w:hAnsi="Calibri" w:cs="Arial"/>
      <w:color w:val="FFFFFF" w:themeColor="background1"/>
      <w:sz w:val="16"/>
      <w:szCs w:val="16"/>
    </w:rPr>
  </w:style>
  <w:style w:type="paragraph" w:styleId="NoSpacing">
    <w:name w:val="No Spacing"/>
    <w:basedOn w:val="Normal"/>
    <w:uiPriority w:val="1"/>
    <w:qFormat/>
    <w:rsid w:val="00DC243C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54C20"/>
    <w:rPr>
      <w:rFonts w:ascii="Georgia" w:eastAsiaTheme="majorEastAsia" w:hAnsi="Georgia" w:cstheme="majorBidi"/>
      <w:noProof/>
      <w:color w:val="A08463" w:themeColor="accent2"/>
      <w:spacing w:val="-10"/>
      <w:sz w:val="56"/>
      <w:szCs w:val="56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9E6349"/>
    <w:rPr>
      <w:rFonts w:ascii="Georgia" w:eastAsiaTheme="majorEastAsia" w:hAnsi="Georgia" w:cs="Arial"/>
      <w:color w:val="424754" w:themeColor="text2"/>
      <w:sz w:val="44"/>
      <w:szCs w:val="40"/>
    </w:rPr>
  </w:style>
  <w:style w:type="paragraph" w:styleId="Title">
    <w:name w:val="Title"/>
    <w:next w:val="Normal"/>
    <w:link w:val="TitleChar"/>
    <w:uiPriority w:val="10"/>
    <w:rsid w:val="009E6349"/>
    <w:pPr>
      <w:spacing w:after="120" w:line="560" w:lineRule="exact"/>
    </w:pPr>
    <w:rPr>
      <w:rFonts w:ascii="Georgia" w:eastAsiaTheme="majorEastAsia" w:hAnsi="Georgia" w:cstheme="majorBidi"/>
      <w:b/>
      <w:color w:val="424754" w:themeColor="text2"/>
      <w:spacing w:val="-10"/>
      <w:sz w:val="56"/>
      <w:szCs w:val="56"/>
      <w:lang w:val="en-AU"/>
    </w:rPr>
  </w:style>
  <w:style w:type="character" w:customStyle="1" w:styleId="TitleChar">
    <w:name w:val="Title Char"/>
    <w:basedOn w:val="DefaultParagraphFont"/>
    <w:link w:val="Title"/>
    <w:uiPriority w:val="10"/>
    <w:rsid w:val="009E6349"/>
    <w:rPr>
      <w:rFonts w:ascii="Georgia" w:eastAsiaTheme="majorEastAsia" w:hAnsi="Georgia" w:cstheme="majorBidi"/>
      <w:b/>
      <w:color w:val="424754" w:themeColor="text2"/>
      <w:spacing w:val="-10"/>
      <w:sz w:val="56"/>
      <w:szCs w:val="5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9E6349"/>
    <w:rPr>
      <w:rFonts w:ascii="Georgia" w:eastAsiaTheme="majorEastAsia" w:hAnsi="Georgia" w:cs="Arial"/>
      <w:color w:val="077A99" w:themeColor="accent3"/>
      <w:spacing w:val="-10"/>
      <w:sz w:val="36"/>
      <w:szCs w:val="28"/>
    </w:rPr>
  </w:style>
  <w:style w:type="character" w:styleId="PlaceholderText">
    <w:name w:val="Placeholder Text"/>
    <w:basedOn w:val="DefaultParagraphFont"/>
    <w:uiPriority w:val="99"/>
    <w:semiHidden/>
    <w:rsid w:val="00DC243C"/>
    <w:rPr>
      <w:color w:val="808080"/>
    </w:rPr>
  </w:style>
  <w:style w:type="table" w:customStyle="1" w:styleId="Gelostable">
    <w:name w:val="Gelos table"/>
    <w:basedOn w:val="TableNormal"/>
    <w:uiPriority w:val="99"/>
    <w:rsid w:val="00E30C97"/>
    <w:pPr>
      <w:widowControl/>
    </w:pPr>
    <w:rPr>
      <w:rFonts w:ascii="Calibri" w:hAnsi="Calibri"/>
      <w:sz w:val="24"/>
    </w:rPr>
    <w:tblPr>
      <w:tblStyleRowBandSize w:val="1"/>
      <w:tblBorders>
        <w:top w:val="single" w:sz="2" w:space="0" w:color="424754" w:themeColor="text2"/>
        <w:bottom w:val="single" w:sz="2" w:space="0" w:color="424754" w:themeColor="text2"/>
        <w:insideH w:val="single" w:sz="2" w:space="0" w:color="424754" w:themeColor="text2"/>
        <w:insideV w:val="single" w:sz="2" w:space="0" w:color="424754" w:themeColor="text2"/>
      </w:tblBorders>
      <w:tblCellMar>
        <w:top w:w="113" w:type="dxa"/>
        <w:bottom w:w="113" w:type="dxa"/>
      </w:tblCellMar>
    </w:tblPr>
    <w:tblStylePr w:type="firstRow">
      <w:rPr>
        <w:rFonts w:ascii="Calibri" w:hAnsi="Calibri"/>
        <w:b w:val="0"/>
        <w:i w:val="0"/>
        <w:color w:val="FFFFFF" w:themeColor="background1"/>
        <w:sz w:val="24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424754" w:themeFill="text2"/>
      </w:tcPr>
    </w:tblStylePr>
    <w:tblStylePr w:type="band2Horz">
      <w:tblPr/>
      <w:tcPr>
        <w:shd w:val="clear" w:color="auto" w:fill="E9EFF2" w:themeFill="accent4" w:themeFillTint="33"/>
      </w:tcPr>
    </w:tblStylePr>
  </w:style>
  <w:style w:type="paragraph" w:styleId="ListBullet">
    <w:name w:val="List Bullet"/>
    <w:basedOn w:val="ListParagraph"/>
    <w:uiPriority w:val="99"/>
    <w:unhideWhenUsed/>
    <w:rsid w:val="00C3571E"/>
    <w:pPr>
      <w:numPr>
        <w:numId w:val="32"/>
      </w:numPr>
      <w:spacing w:before="60" w:after="60"/>
    </w:pPr>
    <w:rPr>
      <w:noProof/>
    </w:rPr>
  </w:style>
  <w:style w:type="paragraph" w:styleId="ListNumber">
    <w:name w:val="List Number"/>
    <w:basedOn w:val="ListBullet"/>
    <w:uiPriority w:val="99"/>
    <w:unhideWhenUsed/>
    <w:rsid w:val="00DC243C"/>
    <w:pPr>
      <w:numPr>
        <w:numId w:val="29"/>
      </w:numPr>
    </w:pPr>
  </w:style>
  <w:style w:type="table" w:styleId="GridTable1Light-Accent4">
    <w:name w:val="Grid Table 1 Light Accent 4"/>
    <w:basedOn w:val="TableNormal"/>
    <w:uiPriority w:val="46"/>
    <w:rsid w:val="00DC243C"/>
    <w:tblPr>
      <w:tblStyleRowBandSize w:val="1"/>
      <w:tblStyleColBandSize w:val="1"/>
      <w:tblBorders>
        <w:top w:val="single" w:sz="4" w:space="0" w:color="D4E0E5" w:themeColor="accent4" w:themeTint="66"/>
        <w:left w:val="single" w:sz="4" w:space="0" w:color="D4E0E5" w:themeColor="accent4" w:themeTint="66"/>
        <w:bottom w:val="single" w:sz="4" w:space="0" w:color="D4E0E5" w:themeColor="accent4" w:themeTint="66"/>
        <w:right w:val="single" w:sz="4" w:space="0" w:color="D4E0E5" w:themeColor="accent4" w:themeTint="66"/>
        <w:insideH w:val="single" w:sz="4" w:space="0" w:color="D4E0E5" w:themeColor="accent4" w:themeTint="66"/>
        <w:insideV w:val="single" w:sz="4" w:space="0" w:color="D4E0E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ED0D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0D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43C"/>
    <w:tblPr>
      <w:tblStyleRowBandSize w:val="1"/>
      <w:tblStyleColBandSize w:val="1"/>
      <w:tblBorders>
        <w:top w:val="single" w:sz="4" w:space="0" w:color="79DDF9" w:themeColor="accent3" w:themeTint="66"/>
        <w:left w:val="single" w:sz="4" w:space="0" w:color="79DDF9" w:themeColor="accent3" w:themeTint="66"/>
        <w:bottom w:val="single" w:sz="4" w:space="0" w:color="79DDF9" w:themeColor="accent3" w:themeTint="66"/>
        <w:right w:val="single" w:sz="4" w:space="0" w:color="79DDF9" w:themeColor="accent3" w:themeTint="66"/>
        <w:insideH w:val="single" w:sz="4" w:space="0" w:color="79DDF9" w:themeColor="accent3" w:themeTint="66"/>
        <w:insideV w:val="single" w:sz="4" w:space="0" w:color="79DDF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36CCF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6CCF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DC243C"/>
    <w:tblPr>
      <w:tblStyleRowBandSize w:val="1"/>
      <w:tblStyleColBandSize w:val="1"/>
      <w:tblBorders>
        <w:top w:val="single" w:sz="4" w:space="0" w:color="D9CDC0" w:themeColor="accent2" w:themeTint="66"/>
        <w:left w:val="single" w:sz="4" w:space="0" w:color="D9CDC0" w:themeColor="accent2" w:themeTint="66"/>
        <w:bottom w:val="single" w:sz="4" w:space="0" w:color="D9CDC0" w:themeColor="accent2" w:themeTint="66"/>
        <w:right w:val="single" w:sz="4" w:space="0" w:color="D9CDC0" w:themeColor="accent2" w:themeTint="66"/>
        <w:insideH w:val="single" w:sz="4" w:space="0" w:color="D9CDC0" w:themeColor="accent2" w:themeTint="66"/>
        <w:insideV w:val="single" w:sz="4" w:space="0" w:color="D9CDC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6B5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B5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43C"/>
    <w:tblPr>
      <w:tblStyleRowBandSize w:val="1"/>
      <w:tblStyleColBandSize w:val="1"/>
      <w:tblBorders>
        <w:top w:val="single" w:sz="4" w:space="0" w:color="F1DDBE" w:themeColor="accent1" w:themeTint="66"/>
        <w:left w:val="single" w:sz="4" w:space="0" w:color="F1DDBE" w:themeColor="accent1" w:themeTint="66"/>
        <w:bottom w:val="single" w:sz="4" w:space="0" w:color="F1DDBE" w:themeColor="accent1" w:themeTint="66"/>
        <w:right w:val="single" w:sz="4" w:space="0" w:color="F1DDBE" w:themeColor="accent1" w:themeTint="66"/>
        <w:insideH w:val="single" w:sz="4" w:space="0" w:color="F1DDBE" w:themeColor="accent1" w:themeTint="66"/>
        <w:insideV w:val="single" w:sz="4" w:space="0" w:color="F1DDB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CC9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CC9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DC243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-Accent1">
    <w:name w:val="List Table 2 Accent 1"/>
    <w:basedOn w:val="TableNormal"/>
    <w:uiPriority w:val="47"/>
    <w:rsid w:val="00DC243C"/>
    <w:tblPr>
      <w:tblStyleRowBandSize w:val="1"/>
      <w:tblStyleColBandSize w:val="1"/>
      <w:tblBorders>
        <w:top w:val="single" w:sz="4" w:space="0" w:color="EACC9E" w:themeColor="accent1" w:themeTint="99"/>
        <w:bottom w:val="single" w:sz="4" w:space="0" w:color="EACC9E" w:themeColor="accent1" w:themeTint="99"/>
        <w:insideH w:val="single" w:sz="4" w:space="0" w:color="EACC9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EDE" w:themeFill="accent1" w:themeFillTint="33"/>
      </w:tcPr>
    </w:tblStylePr>
    <w:tblStylePr w:type="band1Horz">
      <w:tblPr/>
      <w:tcPr>
        <w:shd w:val="clear" w:color="auto" w:fill="F8EEDE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43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CC9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CC9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EDE" w:themeFill="accent1" w:themeFillTint="33"/>
      </w:tcPr>
    </w:tblStylePr>
    <w:tblStylePr w:type="band1Horz">
      <w:tblPr/>
      <w:tcPr>
        <w:shd w:val="clear" w:color="auto" w:fill="F8EEDE" w:themeFill="accent1" w:themeFillTint="33"/>
      </w:tcPr>
    </w:tblStylePr>
  </w:style>
  <w:style w:type="table" w:customStyle="1" w:styleId="TablePlan2go">
    <w:name w:val="Table Plan2go"/>
    <w:basedOn w:val="TableNormal"/>
    <w:uiPriority w:val="99"/>
    <w:rsid w:val="00DC243C"/>
    <w:pPr>
      <w:widowControl/>
      <w:spacing w:after="120" w:line="264" w:lineRule="auto"/>
    </w:pPr>
    <w:rPr>
      <w:color w:val="434953"/>
    </w:rPr>
    <w:tblPr>
      <w:tblStyleRowBandSize w:val="1"/>
      <w:tblCellMar>
        <w:top w:w="113" w:type="dxa"/>
        <w:left w:w="113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Theme="majorHAnsi" w:hAnsiTheme="majorHAnsi"/>
        <w:b/>
        <w:sz w:val="22"/>
      </w:rPr>
      <w:tblPr>
        <w:tblCellMar>
          <w:top w:w="57" w:type="dxa"/>
          <w:left w:w="113" w:type="dxa"/>
          <w:bottom w:w="57" w:type="dxa"/>
          <w:right w:w="113" w:type="dxa"/>
        </w:tblCellMar>
      </w:tblPr>
      <w:trPr>
        <w:cantSplit w:val="0"/>
      </w:trPr>
      <w:tcPr>
        <w:tcBorders>
          <w:top w:val="single" w:sz="8" w:space="0" w:color="3BB54A"/>
          <w:left w:val="nil"/>
          <w:bottom w:val="single" w:sz="12" w:space="0" w:color="3BB54A"/>
          <w:right w:val="nil"/>
        </w:tcBorders>
        <w:shd w:val="clear" w:color="auto" w:fill="FFFFFF" w:themeFill="background1"/>
        <w:vAlign w:val="center"/>
      </w:tcPr>
    </w:tblStylePr>
    <w:tblStylePr w:type="band1Horz">
      <w:rPr>
        <w:rFonts w:asciiTheme="majorHAnsi" w:hAnsiTheme="majorHAnsi"/>
        <w:sz w:val="22"/>
      </w:rPr>
      <w:tblPr/>
      <w:tcPr>
        <w:tcBorders>
          <w:bottom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rPr>
        <w:rFonts w:asciiTheme="minorHAnsi" w:hAnsiTheme="minorHAnsi"/>
        <w:sz w:val="22"/>
      </w:rPr>
      <w:tblPr/>
      <w:tcPr>
        <w:shd w:val="clear" w:color="auto" w:fill="FFFFFF" w:themeFill="background1"/>
      </w:tcPr>
    </w:tblStylePr>
  </w:style>
  <w:style w:type="paragraph" w:styleId="TOCHeading">
    <w:name w:val="TOC Heading"/>
    <w:next w:val="Normal"/>
    <w:uiPriority w:val="39"/>
    <w:unhideWhenUsed/>
    <w:qFormat/>
    <w:rsid w:val="00C3571E"/>
    <w:pPr>
      <w:spacing w:after="360"/>
    </w:pPr>
    <w:rPr>
      <w:rFonts w:ascii="Georgia" w:eastAsiaTheme="majorEastAsia" w:hAnsi="Georgia" w:cstheme="majorBidi"/>
      <w:color w:val="A08463" w:themeColor="accent2"/>
      <w:spacing w:val="-10"/>
      <w:sz w:val="56"/>
      <w:szCs w:val="56"/>
    </w:rPr>
  </w:style>
  <w:style w:type="paragraph" w:styleId="Subtitle">
    <w:name w:val="Subtitle"/>
    <w:next w:val="Normal"/>
    <w:link w:val="SubtitleChar"/>
    <w:uiPriority w:val="11"/>
    <w:rsid w:val="00721277"/>
    <w:pPr>
      <w:spacing w:before="120" w:after="360" w:line="440" w:lineRule="exact"/>
    </w:pPr>
    <w:rPr>
      <w:rFonts w:ascii="Calibri" w:eastAsiaTheme="majorEastAsia" w:hAnsi="Calibri" w:cs="Arial"/>
      <w:color w:val="A08463" w:themeColor="accent2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721277"/>
    <w:rPr>
      <w:rFonts w:ascii="Calibri" w:eastAsiaTheme="majorEastAsia" w:hAnsi="Calibri" w:cs="Arial"/>
      <w:color w:val="A08463" w:themeColor="accent2"/>
      <w:sz w:val="40"/>
      <w:szCs w:val="40"/>
    </w:rPr>
  </w:style>
  <w:style w:type="paragraph" w:customStyle="1" w:styleId="TableHeaderRow">
    <w:name w:val="Table Header Row"/>
    <w:basedOn w:val="TableText"/>
    <w:uiPriority w:val="1"/>
    <w:qFormat/>
    <w:rsid w:val="00EA4154"/>
    <w:pPr>
      <w:spacing w:line="240" w:lineRule="auto"/>
    </w:pPr>
    <w:rPr>
      <w:rFonts w:cs="Arial"/>
      <w:b/>
      <w:color w:val="FFFFFF" w:themeColor="background1"/>
    </w:rPr>
  </w:style>
  <w:style w:type="paragraph" w:customStyle="1" w:styleId="TableListBullet">
    <w:name w:val="Table List Bullet"/>
    <w:basedOn w:val="TableText"/>
    <w:uiPriority w:val="1"/>
    <w:qFormat/>
    <w:rsid w:val="00DC243C"/>
    <w:pPr>
      <w:numPr>
        <w:numId w:val="30"/>
      </w:numPr>
    </w:pPr>
  </w:style>
  <w:style w:type="table" w:customStyle="1" w:styleId="TablePlan2go2">
    <w:name w:val="Table Plan2go 2"/>
    <w:basedOn w:val="TablePlan2go"/>
    <w:uiPriority w:val="99"/>
    <w:rsid w:val="00DC243C"/>
    <w:tblPr/>
    <w:tblStylePr w:type="firstRow">
      <w:pPr>
        <w:wordWrap/>
        <w:spacing w:beforeLines="0" w:before="0" w:beforeAutospacing="0" w:afterLines="0" w:after="0" w:afterAutospacing="0" w:line="240" w:lineRule="auto"/>
        <w:jc w:val="left"/>
      </w:pPr>
      <w:rPr>
        <w:rFonts w:asciiTheme="majorHAnsi" w:hAnsiTheme="majorHAnsi"/>
        <w:b/>
        <w:sz w:val="22"/>
      </w:rPr>
      <w:tblPr>
        <w:tblCellMar>
          <w:top w:w="57" w:type="dxa"/>
          <w:left w:w="113" w:type="dxa"/>
          <w:bottom w:w="57" w:type="dxa"/>
          <w:right w:w="113" w:type="dxa"/>
        </w:tblCellMar>
      </w:tblPr>
      <w:trPr>
        <w:cantSplit w:val="0"/>
        <w:tblHeader/>
      </w:trPr>
      <w:tcPr>
        <w:tcBorders>
          <w:top w:val="single" w:sz="8" w:space="0" w:color="3BB54A"/>
          <w:left w:val="nil"/>
          <w:bottom w:val="single" w:sz="12" w:space="0" w:color="3BB54A"/>
          <w:right w:val="nil"/>
        </w:tcBorders>
        <w:shd w:val="clear" w:color="auto" w:fill="FFFFFF" w:themeFill="background1"/>
        <w:tcMar>
          <w:top w:w="57" w:type="dxa"/>
          <w:left w:w="0" w:type="nil"/>
          <w:bottom w:w="57" w:type="dxa"/>
          <w:right w:w="0" w:type="nil"/>
        </w:tcMar>
        <w:vAlign w:val="center"/>
      </w:tcPr>
    </w:tblStylePr>
    <w:tblStylePr w:type="band1Horz">
      <w:rPr>
        <w:rFonts w:asciiTheme="majorHAnsi" w:hAnsiTheme="majorHAnsi"/>
        <w:sz w:val="22"/>
      </w:rPr>
      <w:tblPr/>
      <w:tcPr>
        <w:tcBorders>
          <w:bottom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rPr>
        <w:rFonts w:asciiTheme="minorHAnsi" w:hAnsiTheme="minorHAnsi"/>
        <w:sz w:val="22"/>
      </w:rPr>
      <w:tblPr/>
      <w:tcPr>
        <w:shd w:val="clear" w:color="auto" w:fill="FFFFFF" w:themeFill="background1"/>
      </w:tcPr>
    </w:tblStylePr>
  </w:style>
  <w:style w:type="paragraph" w:customStyle="1" w:styleId="TableListNum">
    <w:name w:val="Table List Num"/>
    <w:basedOn w:val="TableListBullet"/>
    <w:autoRedefine/>
    <w:uiPriority w:val="1"/>
    <w:qFormat/>
    <w:rsid w:val="00DC243C"/>
    <w:pPr>
      <w:numPr>
        <w:numId w:val="31"/>
      </w:numPr>
      <w:textboxTightWrap w:val="allLines"/>
    </w:pPr>
    <w:rPr>
      <w:color w:val="auto"/>
    </w:rPr>
  </w:style>
  <w:style w:type="paragraph" w:customStyle="1" w:styleId="TableText-Sml">
    <w:name w:val="Table Text-Sml"/>
    <w:basedOn w:val="TableText"/>
    <w:uiPriority w:val="1"/>
    <w:qFormat/>
    <w:rsid w:val="00DC243C"/>
    <w:rPr>
      <w:sz w:val="18"/>
      <w:szCs w:val="17"/>
    </w:rPr>
  </w:style>
  <w:style w:type="paragraph" w:customStyle="1" w:styleId="Figure">
    <w:name w:val="Figure"/>
    <w:basedOn w:val="Normal"/>
    <w:uiPriority w:val="1"/>
    <w:qFormat/>
    <w:rsid w:val="00DC243C"/>
    <w:pPr>
      <w:keepLines w:val="0"/>
      <w:spacing w:before="120" w:after="240" w:line="240" w:lineRule="auto"/>
    </w:pPr>
    <w:rPr>
      <w:i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9E6349"/>
    <w:rPr>
      <w:rFonts w:ascii="Calibri" w:eastAsiaTheme="majorEastAsia" w:hAnsi="Calibri" w:cstheme="majorBidi"/>
      <w:b/>
      <w:iCs/>
      <w:color w:val="000000" w:themeColor="text1"/>
      <w:sz w:val="28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rsid w:val="009E6349"/>
    <w:rPr>
      <w:rFonts w:ascii="Calibri" w:eastAsiaTheme="majorEastAsia" w:hAnsi="Calibri" w:cstheme="majorBidi"/>
      <w:b/>
      <w:color w:val="424754" w:themeColor="text2"/>
      <w:sz w:val="24"/>
      <w:szCs w:val="24"/>
      <w:lang w:val="en-AU"/>
    </w:rPr>
  </w:style>
  <w:style w:type="paragraph" w:customStyle="1" w:styleId="Appendix">
    <w:name w:val="Appendix"/>
    <w:basedOn w:val="Heading1"/>
    <w:uiPriority w:val="1"/>
    <w:qFormat/>
    <w:rsid w:val="00DC243C"/>
  </w:style>
  <w:style w:type="paragraph" w:styleId="TOC2">
    <w:name w:val="toc 2"/>
    <w:basedOn w:val="Normal"/>
    <w:next w:val="Normal"/>
    <w:autoRedefine/>
    <w:uiPriority w:val="39"/>
    <w:unhideWhenUsed/>
    <w:rsid w:val="008B58A3"/>
    <w:pPr>
      <w:tabs>
        <w:tab w:val="left" w:pos="709"/>
        <w:tab w:val="right" w:leader="dot" w:pos="9639"/>
      </w:tabs>
      <w:spacing w:before="60" w:after="60"/>
      <w:ind w:left="227"/>
    </w:pPr>
  </w:style>
  <w:style w:type="paragraph" w:styleId="TOC1">
    <w:name w:val="toc 1"/>
    <w:basedOn w:val="Normal"/>
    <w:next w:val="Normal"/>
    <w:autoRedefine/>
    <w:uiPriority w:val="39"/>
    <w:unhideWhenUsed/>
    <w:rsid w:val="006869B7"/>
    <w:pPr>
      <w:tabs>
        <w:tab w:val="left" w:pos="426"/>
        <w:tab w:val="right" w:leader="dot" w:pos="9854"/>
      </w:tabs>
      <w:spacing w:before="60" w:after="60"/>
    </w:pPr>
    <w:rPr>
      <w:b/>
      <w:noProof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61E82"/>
    <w:pPr>
      <w:tabs>
        <w:tab w:val="left" w:pos="1276"/>
        <w:tab w:val="right" w:leader="dot" w:pos="9070"/>
      </w:tabs>
      <w:spacing w:before="60" w:after="60"/>
      <w:ind w:left="454"/>
    </w:pPr>
    <w:rPr>
      <w:rFonts w:eastAsiaTheme="minorEastAsia" w:cs="Arial"/>
      <w:noProof/>
      <w:color w:val="auto"/>
      <w:szCs w:val="20"/>
      <w:lang w:eastAsia="en-AU"/>
    </w:rPr>
  </w:style>
  <w:style w:type="character" w:styleId="Hyperlink">
    <w:name w:val="Hyperlink"/>
    <w:basedOn w:val="DefaultParagraphFont"/>
    <w:uiPriority w:val="99"/>
    <w:unhideWhenUsed/>
    <w:rsid w:val="009E6349"/>
    <w:rPr>
      <w:color w:val="077A99" w:themeColor="accent3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349"/>
    <w:rPr>
      <w:rFonts w:ascii="Calibri" w:eastAsiaTheme="majorEastAsia" w:hAnsi="Calibri" w:cstheme="majorBidi"/>
      <w:color w:val="A08463" w:themeColor="accent2"/>
      <w:sz w:val="20"/>
      <w:lang w:val="en-AU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71E"/>
    <w:pPr>
      <w:keepNext/>
      <w:pBdr>
        <w:top w:val="single" w:sz="8" w:space="9" w:color="077A99" w:themeColor="accent3"/>
        <w:left w:val="single" w:sz="8" w:space="9" w:color="077A99" w:themeColor="accent3"/>
        <w:bottom w:val="single" w:sz="8" w:space="9" w:color="077A99" w:themeColor="accent3"/>
        <w:right w:val="single" w:sz="8" w:space="9" w:color="077A99" w:themeColor="accent3"/>
      </w:pBdr>
      <w:shd w:val="clear" w:color="auto" w:fill="E9EFF2" w:themeFill="accent4" w:themeFillTint="33"/>
      <w:tabs>
        <w:tab w:val="left" w:pos="567"/>
        <w:tab w:val="left" w:pos="851"/>
      </w:tabs>
      <w:spacing w:after="480" w:line="264" w:lineRule="auto"/>
      <w:ind w:left="170" w:right="170"/>
      <w:contextualSpacing/>
    </w:pPr>
    <w:rPr>
      <w:noProof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71E"/>
    <w:rPr>
      <w:rFonts w:ascii="Calibri" w:hAnsi="Calibri"/>
      <w:noProof/>
      <w:color w:val="000000" w:themeColor="text1"/>
      <w:sz w:val="24"/>
      <w:shd w:val="clear" w:color="auto" w:fill="E9EFF2" w:themeFill="accent4" w:themeFillTint="33"/>
      <w:lang w:val="en-AU"/>
    </w:rPr>
  </w:style>
  <w:style w:type="table" w:customStyle="1" w:styleId="LCL">
    <w:name w:val="L+CL"/>
    <w:basedOn w:val="TableNormal"/>
    <w:uiPriority w:val="99"/>
    <w:rsid w:val="00DC243C"/>
    <w:pPr>
      <w:widowControl/>
      <w:spacing w:line="300" w:lineRule="auto"/>
    </w:pPr>
    <w:rPr>
      <w:rFonts w:ascii="Georgia" w:hAnsi="Georgia"/>
    </w:rPr>
    <w:tblPr>
      <w:tblStyleRowBandSize w:val="1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top w:w="113" w:type="dxa"/>
        <w:bottom w:w="113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Franklin Gothic Demi" w:hAnsi="Franklin Gothic Demi"/>
        <w:color w:val="FFFFFF" w:themeColor="background1"/>
        <w:sz w:val="22"/>
      </w:rPr>
      <w:tblPr/>
      <w:tcPr>
        <w:shd w:val="clear" w:color="auto" w:fill="000000" w:themeFill="text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pPr>
        <w:wordWrap/>
        <w:spacing w:beforeLines="0" w:before="0" w:beforeAutospacing="0" w:afterLines="0" w:after="0" w:afterAutospacing="0"/>
      </w:pPr>
      <w:tblPr/>
      <w:tcPr>
        <w:shd w:val="clear" w:color="auto" w:fill="F1EEEE"/>
      </w:tcPr>
    </w:tblStylePr>
  </w:style>
  <w:style w:type="paragraph" w:customStyle="1" w:styleId="Heading1List">
    <w:name w:val="Heading 1 List"/>
    <w:basedOn w:val="Heading1"/>
    <w:qFormat/>
    <w:rsid w:val="009E6349"/>
    <w:pPr>
      <w:keepNext/>
      <w:widowControl/>
      <w:numPr>
        <w:numId w:val="18"/>
      </w:numPr>
      <w:ind w:left="992" w:hanging="992"/>
    </w:pPr>
  </w:style>
  <w:style w:type="paragraph" w:customStyle="1" w:styleId="Heading2List">
    <w:name w:val="Heading 2 List"/>
    <w:basedOn w:val="Heading2"/>
    <w:qFormat/>
    <w:rsid w:val="009E6349"/>
    <w:pPr>
      <w:widowControl/>
      <w:numPr>
        <w:ilvl w:val="1"/>
        <w:numId w:val="18"/>
      </w:numPr>
      <w:ind w:left="1276" w:hanging="992"/>
      <w:outlineLvl w:val="9"/>
    </w:pPr>
    <w:rPr>
      <w:rFonts w:cstheme="majorBidi"/>
    </w:rPr>
  </w:style>
  <w:style w:type="paragraph" w:customStyle="1" w:styleId="Heading3List">
    <w:name w:val="Heading 3 List"/>
    <w:qFormat/>
    <w:rsid w:val="009E6349"/>
    <w:pPr>
      <w:keepNext/>
      <w:widowControl/>
      <w:numPr>
        <w:ilvl w:val="2"/>
        <w:numId w:val="18"/>
      </w:numPr>
      <w:spacing w:before="360" w:after="240"/>
      <w:ind w:left="1843" w:hanging="1134"/>
    </w:pPr>
    <w:rPr>
      <w:rFonts w:ascii="Georgia" w:eastAsiaTheme="majorEastAsia" w:hAnsi="Georgia" w:cstheme="majorBidi"/>
      <w:color w:val="077A99" w:themeColor="accent3"/>
      <w:spacing w:val="-10"/>
      <w:sz w:val="36"/>
      <w:szCs w:val="28"/>
    </w:rPr>
  </w:style>
  <w:style w:type="paragraph" w:styleId="Caption">
    <w:name w:val="caption"/>
    <w:next w:val="Normal"/>
    <w:uiPriority w:val="35"/>
    <w:unhideWhenUsed/>
    <w:qFormat/>
    <w:rsid w:val="00C3571E"/>
    <w:pPr>
      <w:keepNext/>
      <w:spacing w:before="240" w:after="120"/>
    </w:pPr>
    <w:rPr>
      <w:rFonts w:ascii="Calibri" w:hAnsi="Calibri"/>
      <w:i/>
      <w:iCs/>
      <w:sz w:val="18"/>
      <w:szCs w:val="18"/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DC24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43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43C"/>
    <w:rPr>
      <w:rFonts w:ascii="Arial" w:hAnsi="Arial"/>
      <w:color w:val="000000"/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4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43C"/>
    <w:rPr>
      <w:rFonts w:ascii="Arial" w:hAnsi="Arial"/>
      <w:b/>
      <w:bCs/>
      <w:color w:val="000000"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243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43C"/>
    <w:rPr>
      <w:rFonts w:ascii="Segoe UI" w:hAnsi="Segoe UI" w:cs="Segoe UI"/>
      <w:color w:val="000000"/>
      <w:sz w:val="18"/>
      <w:szCs w:val="18"/>
      <w:lang w:val="en-AU"/>
    </w:rPr>
  </w:style>
  <w:style w:type="paragraph" w:styleId="Revision">
    <w:name w:val="Revision"/>
    <w:hidden/>
    <w:uiPriority w:val="99"/>
    <w:semiHidden/>
    <w:rsid w:val="00556583"/>
    <w:pPr>
      <w:widowControl/>
    </w:pPr>
    <w:rPr>
      <w:rFonts w:ascii="Arial" w:hAnsi="Arial"/>
      <w:color w:val="000000"/>
      <w:sz w:val="20"/>
      <w:lang w:val="en-AU"/>
    </w:rPr>
  </w:style>
  <w:style w:type="paragraph" w:customStyle="1" w:styleId="Logo">
    <w:name w:val="Logo"/>
    <w:uiPriority w:val="1"/>
    <w:qFormat/>
    <w:rsid w:val="00C3571E"/>
    <w:pPr>
      <w:spacing w:after="600"/>
      <w:ind w:left="-425"/>
    </w:pPr>
    <w:rPr>
      <w:rFonts w:ascii="Calibri" w:hAnsi="Calibri"/>
      <w:noProof/>
      <w:color w:val="000000"/>
      <w:sz w:val="20"/>
      <w:lang w:val="en-AU" w:eastAsia="en-AU"/>
    </w:rPr>
  </w:style>
  <w:style w:type="paragraph" w:customStyle="1" w:styleId="Heading2ListBullet">
    <w:name w:val="Heading 2 List Bullet"/>
    <w:basedOn w:val="Normal"/>
    <w:qFormat/>
    <w:rsid w:val="00E01885"/>
    <w:pPr>
      <w:widowControl/>
      <w:numPr>
        <w:numId w:val="19"/>
      </w:numPr>
      <w:spacing w:before="60" w:after="60"/>
      <w:ind w:left="1071" w:hanging="357"/>
    </w:pPr>
    <w:rPr>
      <w:szCs w:val="20"/>
      <w:lang w:eastAsia="ja-JP"/>
    </w:rPr>
  </w:style>
  <w:style w:type="paragraph" w:customStyle="1" w:styleId="Heading2ListNum">
    <w:name w:val="Heading 2 List Num"/>
    <w:basedOn w:val="Normal"/>
    <w:qFormat/>
    <w:rsid w:val="00E01885"/>
    <w:pPr>
      <w:widowControl/>
      <w:numPr>
        <w:numId w:val="17"/>
      </w:numPr>
      <w:spacing w:before="60" w:after="60"/>
      <w:ind w:left="1071" w:hanging="357"/>
    </w:pPr>
    <w:rPr>
      <w:szCs w:val="20"/>
      <w:lang w:eastAsia="ja-JP"/>
    </w:rPr>
  </w:style>
  <w:style w:type="paragraph" w:customStyle="1" w:styleId="Heading3ListBullet">
    <w:name w:val="Heading 3 List Bullet"/>
    <w:basedOn w:val="Normal"/>
    <w:qFormat/>
    <w:rsid w:val="0027772C"/>
    <w:pPr>
      <w:widowControl/>
      <w:numPr>
        <w:numId w:val="20"/>
      </w:numPr>
      <w:spacing w:before="60" w:after="60"/>
    </w:pPr>
    <w:rPr>
      <w:lang w:eastAsia="ja-JP"/>
    </w:rPr>
  </w:style>
  <w:style w:type="paragraph" w:customStyle="1" w:styleId="Heading2ListBody">
    <w:name w:val="Heading 2 List Body"/>
    <w:basedOn w:val="Normal"/>
    <w:qFormat/>
    <w:rsid w:val="00D94238"/>
    <w:pPr>
      <w:widowControl/>
      <w:ind w:left="283"/>
    </w:pPr>
    <w:rPr>
      <w:color w:val="auto"/>
      <w:szCs w:val="20"/>
      <w:lang w:eastAsia="ja-JP"/>
    </w:rPr>
  </w:style>
  <w:style w:type="paragraph" w:customStyle="1" w:styleId="Heading3ListBody">
    <w:name w:val="Heading 3 List Body"/>
    <w:basedOn w:val="Normal"/>
    <w:qFormat/>
    <w:rsid w:val="00D51F96"/>
    <w:pPr>
      <w:widowControl/>
      <w:ind w:left="709"/>
    </w:pPr>
    <w:rPr>
      <w:color w:val="auto"/>
      <w:szCs w:val="20"/>
      <w:lang w:eastAsia="ja-JP"/>
    </w:rPr>
  </w:style>
  <w:style w:type="paragraph" w:customStyle="1" w:styleId="Heading3ListNum">
    <w:name w:val="Heading 3 List Num"/>
    <w:basedOn w:val="Normal"/>
    <w:qFormat/>
    <w:rsid w:val="0027772C"/>
    <w:pPr>
      <w:widowControl/>
      <w:numPr>
        <w:numId w:val="23"/>
      </w:numPr>
      <w:spacing w:before="60" w:after="60"/>
    </w:pPr>
    <w:rPr>
      <w:lang w:eastAsia="ja-JP"/>
    </w:rPr>
  </w:style>
  <w:style w:type="paragraph" w:customStyle="1" w:styleId="TableText-SmlBullet">
    <w:name w:val="Table Text-Sml Bullet"/>
    <w:basedOn w:val="TableListBullet"/>
    <w:uiPriority w:val="1"/>
    <w:qFormat/>
    <w:rsid w:val="00DC243C"/>
    <w:pPr>
      <w:numPr>
        <w:numId w:val="0"/>
      </w:numPr>
      <w:ind w:left="227" w:hanging="227"/>
    </w:pPr>
    <w:rPr>
      <w:sz w:val="18"/>
      <w:szCs w:val="18"/>
    </w:rPr>
  </w:style>
  <w:style w:type="character" w:styleId="Strong">
    <w:name w:val="Strong"/>
    <w:basedOn w:val="DefaultParagraphFont"/>
    <w:uiPriority w:val="22"/>
    <w:qFormat/>
    <w:rsid w:val="00DC243C"/>
    <w:rPr>
      <w:b/>
      <w:bCs/>
      <w:color w:val="auto"/>
      <w:spacing w:val="6"/>
    </w:rPr>
  </w:style>
  <w:style w:type="paragraph" w:customStyle="1" w:styleId="Form">
    <w:name w:val="Form"/>
    <w:basedOn w:val="Normal"/>
    <w:uiPriority w:val="1"/>
    <w:qFormat/>
    <w:rsid w:val="00B868E0"/>
    <w:pPr>
      <w:pBdr>
        <w:top w:val="single" w:sz="2" w:space="6" w:color="E7E6E6" w:themeColor="background2"/>
        <w:bottom w:val="single" w:sz="2" w:space="6" w:color="E7E6E6" w:themeColor="background2"/>
        <w:between w:val="single" w:sz="2" w:space="6" w:color="E7E6E6" w:themeColor="background2"/>
      </w:pBdr>
      <w:tabs>
        <w:tab w:val="left" w:pos="1276"/>
        <w:tab w:val="right" w:pos="6663"/>
        <w:tab w:val="left" w:pos="6804"/>
      </w:tabs>
      <w:spacing w:before="240" w:after="480" w:line="240" w:lineRule="auto"/>
      <w:contextualSpacing/>
    </w:pPr>
    <w:rPr>
      <w:szCs w:val="20"/>
    </w:rPr>
  </w:style>
  <w:style w:type="paragraph" w:customStyle="1" w:styleId="Subsubtitle">
    <w:name w:val="Subsubtitle"/>
    <w:uiPriority w:val="1"/>
    <w:qFormat/>
    <w:rsid w:val="00721277"/>
    <w:pPr>
      <w:spacing w:before="200" w:after="200"/>
    </w:pPr>
    <w:rPr>
      <w:rFonts w:ascii="Calibri" w:eastAsiaTheme="majorEastAsia" w:hAnsi="Calibri" w:cstheme="majorBidi"/>
      <w:b/>
      <w:noProof/>
      <w:sz w:val="24"/>
      <w:szCs w:val="24"/>
      <w:lang w:val="en-AU"/>
    </w:rPr>
  </w:style>
  <w:style w:type="paragraph" w:customStyle="1" w:styleId="Frame">
    <w:name w:val="Frame"/>
    <w:basedOn w:val="Normal"/>
    <w:uiPriority w:val="1"/>
    <w:qFormat/>
    <w:rsid w:val="00B868E0"/>
    <w:pPr>
      <w:framePr w:w="8789" w:wrap="around" w:vAnchor="text" w:hAnchor="text" w:xAlign="center" w:y="1"/>
      <w:pBdr>
        <w:top w:val="single" w:sz="8" w:space="8" w:color="E7E6E6" w:themeColor="background2"/>
        <w:left w:val="single" w:sz="8" w:space="8" w:color="E7E6E6" w:themeColor="background2"/>
        <w:bottom w:val="single" w:sz="8" w:space="8" w:color="E7E6E6" w:themeColor="background2"/>
        <w:right w:val="single" w:sz="8" w:space="8" w:color="E7E6E6" w:themeColor="background2"/>
      </w:pBdr>
      <w:spacing w:before="0" w:after="0"/>
    </w:pPr>
    <w:rPr>
      <w:noProof/>
    </w:rPr>
  </w:style>
  <w:style w:type="paragraph" w:customStyle="1" w:styleId="Form2FieldTitle">
    <w:name w:val="Form 2Field Title"/>
    <w:uiPriority w:val="1"/>
    <w:qFormat/>
    <w:rsid w:val="00C3571E"/>
    <w:pPr>
      <w:keepNext/>
      <w:tabs>
        <w:tab w:val="left" w:pos="4536"/>
      </w:tabs>
      <w:spacing w:before="120"/>
    </w:pPr>
    <w:rPr>
      <w:rFonts w:ascii="Calibri" w:hAnsi="Calibri" w:cs="Arial"/>
      <w:b/>
      <w:color w:val="000000" w:themeColor="text1"/>
      <w:sz w:val="18"/>
      <w:szCs w:val="18"/>
      <w:lang w:val="en-AU"/>
    </w:rPr>
  </w:style>
  <w:style w:type="paragraph" w:customStyle="1" w:styleId="Form3Field">
    <w:name w:val="Form 3Field"/>
    <w:uiPriority w:val="1"/>
    <w:qFormat/>
    <w:rsid w:val="00C3571E"/>
    <w:pPr>
      <w:pBdr>
        <w:bottom w:val="single" w:sz="8" w:space="4" w:color="94B2BF" w:themeColor="accent4"/>
      </w:pBdr>
      <w:tabs>
        <w:tab w:val="left" w:pos="4536"/>
      </w:tabs>
      <w:spacing w:before="60" w:after="60"/>
    </w:pPr>
    <w:rPr>
      <w:rFonts w:ascii="Calibri" w:hAnsi="Calibri" w:cs="Arial"/>
      <w:color w:val="000000" w:themeColor="text1"/>
      <w:sz w:val="20"/>
      <w:szCs w:val="20"/>
      <w:lang w:val="en-AU"/>
    </w:rPr>
  </w:style>
  <w:style w:type="paragraph" w:customStyle="1" w:styleId="Form1SectionTitle">
    <w:name w:val="Form 1Section Title"/>
    <w:uiPriority w:val="1"/>
    <w:qFormat/>
    <w:rsid w:val="0056345E"/>
    <w:pPr>
      <w:keepNext/>
      <w:spacing w:before="360" w:after="240"/>
    </w:pPr>
    <w:rPr>
      <w:rFonts w:ascii="Arial" w:eastAsiaTheme="majorEastAsia" w:hAnsi="Arial" w:cstheme="majorBidi"/>
      <w:b/>
      <w:iCs/>
      <w:color w:val="A08463" w:themeColor="accent2"/>
      <w:sz w:val="28"/>
      <w:szCs w:val="24"/>
      <w:lang w:val="en-AU"/>
    </w:rPr>
  </w:style>
  <w:style w:type="table" w:customStyle="1" w:styleId="ROItable">
    <w:name w:val="ROI table"/>
    <w:basedOn w:val="TableGrid1"/>
    <w:uiPriority w:val="99"/>
    <w:rsid w:val="00400899"/>
    <w:pPr>
      <w:widowControl/>
    </w:pPr>
    <w:rPr>
      <w:rFonts w:ascii="Trebuchet MS" w:hAnsi="Trebuchet MS"/>
      <w:sz w:val="20"/>
      <w:szCs w:val="20"/>
      <w:lang w:val="en-AU" w:eastAsia="en-AU"/>
    </w:rPr>
    <w:tblPr/>
    <w:tcPr>
      <w:shd w:val="clear" w:color="auto" w:fill="auto"/>
    </w:tcPr>
    <w:tblStylePr w:type="firstRow">
      <w:pPr>
        <w:jc w:val="center"/>
      </w:pPr>
      <w:rPr>
        <w:rFonts w:ascii="Trebuchet MS" w:hAnsi="Trebuchet MS"/>
        <w:sz w:val="26"/>
      </w:rPr>
      <w:tblPr/>
      <w:tcPr>
        <w:shd w:val="clear" w:color="auto" w:fill="D9D9D9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400899"/>
    <w:pPr>
      <w:keepLines/>
      <w:spacing w:before="200" w:after="200" w:line="288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ody">
    <w:name w:val="Body"/>
    <w:basedOn w:val="Normal"/>
    <w:link w:val="BodyChar"/>
    <w:qFormat/>
    <w:rsid w:val="00C47D18"/>
    <w:pPr>
      <w:keepLines w:val="0"/>
      <w:widowControl/>
      <w:tabs>
        <w:tab w:val="left" w:pos="284"/>
      </w:tabs>
      <w:spacing w:before="120" w:after="120" w:line="300" w:lineRule="auto"/>
    </w:pPr>
    <w:rPr>
      <w:rFonts w:asciiTheme="minorHAnsi" w:hAnsiTheme="minorHAnsi" w:cstheme="minorHAnsi"/>
      <w:color w:val="auto"/>
      <w:szCs w:val="20"/>
    </w:rPr>
  </w:style>
  <w:style w:type="character" w:customStyle="1" w:styleId="BodyChar">
    <w:name w:val="Body Char"/>
    <w:basedOn w:val="DefaultParagraphFont"/>
    <w:link w:val="Body"/>
    <w:locked/>
    <w:rsid w:val="00C47D18"/>
    <w:rPr>
      <w:rFonts w:cstheme="minorHAnsi"/>
      <w:sz w:val="24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9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AFE%20Contractor\Assessment%20Writer\Working%20Files\Cert%20III%20Gaming\Gelos%20Resources\GE_Policy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D29DD2CB42B4634A5257CA08EE59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45BE34-D91F-4E8D-B8DD-ACAF5C9599F8}"/>
      </w:docPartPr>
      <w:docPartBody>
        <w:p w:rsidR="00A966B8" w:rsidRDefault="00613D4B" w:rsidP="00613D4B">
          <w:pPr>
            <w:pStyle w:val="1D29DD2CB42B4634A5257CA08EE5974F"/>
          </w:pPr>
          <w:r w:rsidRPr="00144E12">
            <w:rPr>
              <w:rStyle w:val="Heading4Char"/>
            </w:rPr>
            <w:t>Student Name</w:t>
          </w:r>
        </w:p>
      </w:docPartBody>
    </w:docPart>
    <w:docPart>
      <w:docPartPr>
        <w:name w:val="3A6B4AEEB7EC4FF4B0F13EF8ADE6A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EF948-3EEB-4851-B3DE-86D9F6D7FC03}"/>
      </w:docPartPr>
      <w:docPartBody>
        <w:p w:rsidR="000C6BCA" w:rsidRDefault="00613D4B" w:rsidP="00613D4B">
          <w:pPr>
            <w:pStyle w:val="3A6B4AEEB7EC4FF4B0F13EF8ADE6A72D1"/>
          </w:pPr>
          <w:r w:rsidRPr="00144E12">
            <w:rPr>
              <w:rStyle w:val="Heading4Char"/>
            </w:rPr>
            <w:t>Student Name</w:t>
          </w:r>
        </w:p>
      </w:docPartBody>
    </w:docPart>
    <w:docPart>
      <w:docPartPr>
        <w:name w:val="09A228287C1A4CA8A60DB508A79F8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A54EC-664D-4724-B15D-3629713CA877}"/>
      </w:docPartPr>
      <w:docPartBody>
        <w:p w:rsidR="00613D4B" w:rsidRDefault="00613D4B" w:rsidP="00613D4B">
          <w:pPr>
            <w:pStyle w:val="09A228287C1A4CA8A60DB508A79F8846"/>
          </w:pPr>
          <w:r w:rsidRPr="00653B54">
            <w:rPr>
              <w:rStyle w:val="PlaceholderText"/>
            </w:rPr>
            <w:t>Choose an item.</w:t>
          </w:r>
        </w:p>
      </w:docPartBody>
    </w:docPart>
    <w:docPart>
      <w:docPartPr>
        <w:name w:val="92EC8EB9EA3D40FDA9FA4FB7DC5EB8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D273AF-458A-48DA-8CAA-51F8512495DF}"/>
      </w:docPartPr>
      <w:docPartBody>
        <w:p w:rsidR="00613D4B" w:rsidRDefault="00613D4B" w:rsidP="00613D4B">
          <w:pPr>
            <w:pStyle w:val="92EC8EB9EA3D40FDA9FA4FB7DC5EB8FE"/>
          </w:pPr>
          <w:r w:rsidRPr="00653B54">
            <w:rPr>
              <w:rStyle w:val="PlaceholderText"/>
            </w:rPr>
            <w:t>Choose an item.</w:t>
          </w:r>
        </w:p>
      </w:docPartBody>
    </w:docPart>
    <w:docPart>
      <w:docPartPr>
        <w:name w:val="3FDB65887D3345D7B09F77EECE3B2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53B689-77FA-49BF-8963-78392A9D7FFE}"/>
      </w:docPartPr>
      <w:docPartBody>
        <w:p w:rsidR="00613D4B" w:rsidRDefault="00613D4B" w:rsidP="00613D4B">
          <w:pPr>
            <w:pStyle w:val="3FDB65887D3345D7B09F77EECE3B263A"/>
          </w:pPr>
          <w:r w:rsidRPr="00653B54">
            <w:rPr>
              <w:rStyle w:val="PlaceholderText"/>
            </w:rPr>
            <w:t>Choose an item.</w:t>
          </w:r>
        </w:p>
      </w:docPartBody>
    </w:docPart>
    <w:docPart>
      <w:docPartPr>
        <w:name w:val="A41912531FE14327A8AB513F4BA121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0EBA62-DFA8-4D1B-B204-7F12557BEF9E}"/>
      </w:docPartPr>
      <w:docPartBody>
        <w:p w:rsidR="00613D4B" w:rsidRDefault="00613D4B" w:rsidP="00613D4B">
          <w:pPr>
            <w:pStyle w:val="A41912531FE14327A8AB513F4BA12157"/>
          </w:pPr>
          <w:r w:rsidRPr="00653B54">
            <w:rPr>
              <w:rStyle w:val="PlaceholderText"/>
            </w:rPr>
            <w:t>Choose an item.</w:t>
          </w:r>
        </w:p>
      </w:docPartBody>
    </w:docPart>
    <w:docPart>
      <w:docPartPr>
        <w:name w:val="B41BB21E232F4D37AFABEF574D1027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7CD3A-7554-4025-85CE-A1B0887CC643}"/>
      </w:docPartPr>
      <w:docPartBody>
        <w:p w:rsidR="00613D4B" w:rsidRDefault="00613D4B" w:rsidP="00613D4B">
          <w:pPr>
            <w:pStyle w:val="B41BB21E232F4D37AFABEF574D102736"/>
          </w:pPr>
          <w:r w:rsidRPr="00653B54">
            <w:rPr>
              <w:rStyle w:val="PlaceholderText"/>
            </w:rPr>
            <w:t>Choose an item.</w:t>
          </w:r>
        </w:p>
      </w:docPartBody>
    </w:docPart>
    <w:docPart>
      <w:docPartPr>
        <w:name w:val="627A880A89BE469D925B603DE9DD10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0524C7-4268-4E8C-84E6-5AEDF15E5D51}"/>
      </w:docPartPr>
      <w:docPartBody>
        <w:p w:rsidR="00613D4B" w:rsidRDefault="00613D4B" w:rsidP="00613D4B">
          <w:pPr>
            <w:pStyle w:val="627A880A89BE469D925B603DE9DD10F8"/>
          </w:pPr>
          <w:r w:rsidRPr="00653B54">
            <w:rPr>
              <w:rStyle w:val="PlaceholderText"/>
            </w:rPr>
            <w:t>Choose an item.</w:t>
          </w:r>
        </w:p>
      </w:docPartBody>
    </w:docPart>
    <w:docPart>
      <w:docPartPr>
        <w:name w:val="DBD9DC874A6742DF826C0FF9087C4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3917BA-01B6-41C7-A40D-80B3B577D972}"/>
      </w:docPartPr>
      <w:docPartBody>
        <w:p w:rsidR="00613D4B" w:rsidRDefault="00613D4B" w:rsidP="00613D4B">
          <w:pPr>
            <w:pStyle w:val="DBD9DC874A6742DF826C0FF9087C40B7"/>
          </w:pPr>
          <w:r w:rsidRPr="00653B54">
            <w:rPr>
              <w:rStyle w:val="PlaceholderText"/>
            </w:rPr>
            <w:t>Choose an item.</w:t>
          </w:r>
        </w:p>
      </w:docPartBody>
    </w:docPart>
    <w:docPart>
      <w:docPartPr>
        <w:name w:val="DB2516B5D5BF4CDB9A2C02F1CFD88F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DEADA-4A30-4046-9F4D-5C83A0A6FB45}"/>
      </w:docPartPr>
      <w:docPartBody>
        <w:p w:rsidR="00613D4B" w:rsidRDefault="00613D4B" w:rsidP="00613D4B">
          <w:pPr>
            <w:pStyle w:val="DB2516B5D5BF4CDB9A2C02F1CFD88F74"/>
          </w:pPr>
          <w:r w:rsidRPr="00653B54">
            <w:rPr>
              <w:rStyle w:val="PlaceholderText"/>
            </w:rPr>
            <w:t>Choose an item.</w:t>
          </w:r>
        </w:p>
      </w:docPartBody>
    </w:docPart>
    <w:docPart>
      <w:docPartPr>
        <w:name w:val="195B206410854EC881C5BCB06ACBB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D75924-E550-4C2F-81E1-C6FFF57626ED}"/>
      </w:docPartPr>
      <w:docPartBody>
        <w:p w:rsidR="00613D4B" w:rsidRDefault="00613D4B" w:rsidP="00613D4B">
          <w:pPr>
            <w:pStyle w:val="195B206410854EC881C5BCB06ACBB7E3"/>
          </w:pPr>
          <w:r w:rsidRPr="00653B54">
            <w:rPr>
              <w:rStyle w:val="PlaceholderText"/>
            </w:rPr>
            <w:t>Choose an item.</w:t>
          </w:r>
        </w:p>
      </w:docPartBody>
    </w:docPart>
    <w:docPart>
      <w:docPartPr>
        <w:name w:val="620C7177832744A6869A1D354A2F5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6EA8F-1EA1-47EB-890F-45F7F99ABCEF}"/>
      </w:docPartPr>
      <w:docPartBody>
        <w:p w:rsidR="00613D4B" w:rsidRDefault="00613D4B" w:rsidP="00613D4B">
          <w:pPr>
            <w:pStyle w:val="620C7177832744A6869A1D354A2F5169"/>
          </w:pPr>
          <w:r w:rsidRPr="00653B54">
            <w:rPr>
              <w:rStyle w:val="PlaceholderText"/>
            </w:rPr>
            <w:t>Choose an item.</w:t>
          </w:r>
        </w:p>
      </w:docPartBody>
    </w:docPart>
    <w:docPart>
      <w:docPartPr>
        <w:name w:val="9DC0D874D57941A59CD8CC612D1AD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7AC8A-B045-4C6A-84E5-2A1823F7337E}"/>
      </w:docPartPr>
      <w:docPartBody>
        <w:p w:rsidR="00613D4B" w:rsidRDefault="00613D4B" w:rsidP="00613D4B">
          <w:pPr>
            <w:pStyle w:val="9DC0D874D57941A59CD8CC612D1AD280"/>
          </w:pPr>
          <w:r w:rsidRPr="00653B54">
            <w:rPr>
              <w:rStyle w:val="PlaceholderText"/>
            </w:rPr>
            <w:t>Choose an item.</w:t>
          </w:r>
        </w:p>
      </w:docPartBody>
    </w:docPart>
    <w:docPart>
      <w:docPartPr>
        <w:name w:val="B09AC24C0878495E953D57E5B60267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C1DD7-E955-4339-8DEC-1643690792FE}"/>
      </w:docPartPr>
      <w:docPartBody>
        <w:p w:rsidR="00613D4B" w:rsidRDefault="00613D4B" w:rsidP="00613D4B">
          <w:pPr>
            <w:pStyle w:val="B09AC24C0878495E953D57E5B602670A"/>
          </w:pPr>
          <w:r w:rsidRPr="00653B54">
            <w:rPr>
              <w:rStyle w:val="PlaceholderText"/>
            </w:rPr>
            <w:t>Choose an item.</w:t>
          </w:r>
        </w:p>
      </w:docPartBody>
    </w:docPart>
    <w:docPart>
      <w:docPartPr>
        <w:name w:val="21ABC0580F734EFBB50D38A140CD4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FFF1B9-0221-4E97-9101-4497E9F9BC39}"/>
      </w:docPartPr>
      <w:docPartBody>
        <w:p w:rsidR="00613D4B" w:rsidRDefault="00613D4B" w:rsidP="00613D4B">
          <w:pPr>
            <w:pStyle w:val="21ABC0580F734EFBB50D38A140CD456B"/>
          </w:pPr>
          <w:r w:rsidRPr="00653B54">
            <w:rPr>
              <w:rStyle w:val="PlaceholderText"/>
            </w:rPr>
            <w:t>Choose an item.</w:t>
          </w:r>
        </w:p>
      </w:docPartBody>
    </w:docPart>
    <w:docPart>
      <w:docPartPr>
        <w:name w:val="428C70E125BC4205B27AB79BECB18A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80061-A755-4897-8B19-93945CA3868B}"/>
      </w:docPartPr>
      <w:docPartBody>
        <w:p w:rsidR="00613D4B" w:rsidRDefault="00613D4B" w:rsidP="00613D4B">
          <w:pPr>
            <w:pStyle w:val="428C70E125BC4205B27AB79BECB18AC3"/>
          </w:pPr>
          <w:r w:rsidRPr="00653B54">
            <w:rPr>
              <w:rStyle w:val="PlaceholderText"/>
            </w:rPr>
            <w:t>Choose an item.</w:t>
          </w:r>
        </w:p>
      </w:docPartBody>
    </w:docPart>
    <w:docPart>
      <w:docPartPr>
        <w:name w:val="94A36584F708431089E85907CD3B8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8BCB1B-AE22-45CD-B5A7-2117CB3C7A0D}"/>
      </w:docPartPr>
      <w:docPartBody>
        <w:p w:rsidR="00613D4B" w:rsidRDefault="00613D4B" w:rsidP="00613D4B">
          <w:pPr>
            <w:pStyle w:val="94A36584F708431089E85907CD3B8FC9"/>
          </w:pPr>
          <w:r w:rsidRPr="00653B54">
            <w:rPr>
              <w:rStyle w:val="PlaceholderText"/>
            </w:rPr>
            <w:t>Choose an item.</w:t>
          </w:r>
        </w:p>
      </w:docPartBody>
    </w:docPart>
    <w:docPart>
      <w:docPartPr>
        <w:name w:val="C2DAD1595D1C44168572ED9AD51A5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88E80-1EB9-4D05-B37D-FD31B4004E66}"/>
      </w:docPartPr>
      <w:docPartBody>
        <w:p w:rsidR="00613D4B" w:rsidRDefault="00613D4B" w:rsidP="00613D4B">
          <w:pPr>
            <w:pStyle w:val="C2DAD1595D1C44168572ED9AD51A5671"/>
          </w:pPr>
          <w:r w:rsidRPr="00653B5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0B1"/>
    <w:rsid w:val="000C6BCA"/>
    <w:rsid w:val="00140B61"/>
    <w:rsid w:val="002940B1"/>
    <w:rsid w:val="002A54BB"/>
    <w:rsid w:val="00366DAF"/>
    <w:rsid w:val="004D5486"/>
    <w:rsid w:val="00613D4B"/>
    <w:rsid w:val="008864A5"/>
    <w:rsid w:val="00A804E1"/>
    <w:rsid w:val="00A966B8"/>
    <w:rsid w:val="00D22458"/>
    <w:rsid w:val="00DA39C9"/>
    <w:rsid w:val="00E06799"/>
    <w:rsid w:val="00E176F9"/>
    <w:rsid w:val="00FC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3D4B"/>
    <w:pPr>
      <w:keepNext/>
      <w:keepLines/>
      <w:widowControl w:val="0"/>
      <w:spacing w:before="200" w:after="200" w:line="264" w:lineRule="auto"/>
      <w:outlineLvl w:val="3"/>
    </w:pPr>
    <w:rPr>
      <w:rFonts w:ascii="Calibri" w:eastAsiaTheme="majorEastAsia" w:hAnsi="Calibri" w:cstheme="majorBidi"/>
      <w:b/>
      <w:iCs/>
      <w:color w:val="000000" w:themeColor="text1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3D4B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613D4B"/>
    <w:rPr>
      <w:rFonts w:ascii="Calibri" w:eastAsiaTheme="majorEastAsia" w:hAnsi="Calibri" w:cstheme="majorBidi"/>
      <w:b/>
      <w:iCs/>
      <w:color w:val="000000" w:themeColor="text1"/>
      <w:sz w:val="28"/>
      <w:szCs w:val="28"/>
      <w:lang w:eastAsia="en-US"/>
    </w:rPr>
  </w:style>
  <w:style w:type="paragraph" w:customStyle="1" w:styleId="1D29DD2CB42B4634A5257CA08EE5974F">
    <w:name w:val="1D29DD2CB42B4634A5257CA08EE5974F"/>
    <w:rsid w:val="00613D4B"/>
    <w:pPr>
      <w:keepNext/>
      <w:widowControl w:val="0"/>
      <w:spacing w:before="360" w:after="240" w:line="240" w:lineRule="auto"/>
    </w:pPr>
    <w:rPr>
      <w:rFonts w:ascii="Arial" w:eastAsiaTheme="majorEastAsia" w:hAnsi="Arial" w:cstheme="majorBidi"/>
      <w:b/>
      <w:iCs/>
      <w:color w:val="ED7D31" w:themeColor="accent2"/>
      <w:sz w:val="28"/>
      <w:szCs w:val="24"/>
      <w:lang w:eastAsia="en-US"/>
    </w:rPr>
  </w:style>
  <w:style w:type="paragraph" w:customStyle="1" w:styleId="3A6B4AEEB7EC4FF4B0F13EF8ADE6A72D1">
    <w:name w:val="3A6B4AEEB7EC4FF4B0F13EF8ADE6A72D1"/>
    <w:rsid w:val="00613D4B"/>
    <w:pPr>
      <w:keepNext/>
      <w:widowControl w:val="0"/>
      <w:spacing w:before="360" w:after="240" w:line="240" w:lineRule="auto"/>
    </w:pPr>
    <w:rPr>
      <w:rFonts w:ascii="Arial" w:eastAsiaTheme="majorEastAsia" w:hAnsi="Arial" w:cstheme="majorBidi"/>
      <w:b/>
      <w:iCs/>
      <w:color w:val="ED7D31" w:themeColor="accent2"/>
      <w:sz w:val="28"/>
      <w:szCs w:val="24"/>
      <w:lang w:eastAsia="en-US"/>
    </w:rPr>
  </w:style>
  <w:style w:type="paragraph" w:customStyle="1" w:styleId="09A228287C1A4CA8A60DB508A79F8846">
    <w:name w:val="09A228287C1A4CA8A60DB508A79F8846"/>
    <w:rsid w:val="00613D4B"/>
  </w:style>
  <w:style w:type="paragraph" w:customStyle="1" w:styleId="92EC8EB9EA3D40FDA9FA4FB7DC5EB8FE">
    <w:name w:val="92EC8EB9EA3D40FDA9FA4FB7DC5EB8FE"/>
    <w:rsid w:val="00613D4B"/>
  </w:style>
  <w:style w:type="paragraph" w:customStyle="1" w:styleId="3FDB65887D3345D7B09F77EECE3B263A">
    <w:name w:val="3FDB65887D3345D7B09F77EECE3B263A"/>
    <w:rsid w:val="00613D4B"/>
  </w:style>
  <w:style w:type="paragraph" w:customStyle="1" w:styleId="A41912531FE14327A8AB513F4BA12157">
    <w:name w:val="A41912531FE14327A8AB513F4BA12157"/>
    <w:rsid w:val="00613D4B"/>
  </w:style>
  <w:style w:type="paragraph" w:customStyle="1" w:styleId="B41BB21E232F4D37AFABEF574D102736">
    <w:name w:val="B41BB21E232F4D37AFABEF574D102736"/>
    <w:rsid w:val="00613D4B"/>
  </w:style>
  <w:style w:type="paragraph" w:customStyle="1" w:styleId="627A880A89BE469D925B603DE9DD10F8">
    <w:name w:val="627A880A89BE469D925B603DE9DD10F8"/>
    <w:rsid w:val="00613D4B"/>
  </w:style>
  <w:style w:type="paragraph" w:customStyle="1" w:styleId="DBD9DC874A6742DF826C0FF9087C40B7">
    <w:name w:val="DBD9DC874A6742DF826C0FF9087C40B7"/>
    <w:rsid w:val="00613D4B"/>
  </w:style>
  <w:style w:type="paragraph" w:customStyle="1" w:styleId="DB2516B5D5BF4CDB9A2C02F1CFD88F74">
    <w:name w:val="DB2516B5D5BF4CDB9A2C02F1CFD88F74"/>
    <w:rsid w:val="00613D4B"/>
  </w:style>
  <w:style w:type="paragraph" w:customStyle="1" w:styleId="195B206410854EC881C5BCB06ACBB7E3">
    <w:name w:val="195B206410854EC881C5BCB06ACBB7E3"/>
    <w:rsid w:val="00613D4B"/>
  </w:style>
  <w:style w:type="paragraph" w:customStyle="1" w:styleId="620C7177832744A6869A1D354A2F5169">
    <w:name w:val="620C7177832744A6869A1D354A2F5169"/>
    <w:rsid w:val="00613D4B"/>
  </w:style>
  <w:style w:type="paragraph" w:customStyle="1" w:styleId="9DC0D874D57941A59CD8CC612D1AD280">
    <w:name w:val="9DC0D874D57941A59CD8CC612D1AD280"/>
    <w:rsid w:val="00613D4B"/>
  </w:style>
  <w:style w:type="paragraph" w:customStyle="1" w:styleId="B09AC24C0878495E953D57E5B602670A">
    <w:name w:val="B09AC24C0878495E953D57E5B602670A"/>
    <w:rsid w:val="00613D4B"/>
  </w:style>
  <w:style w:type="paragraph" w:customStyle="1" w:styleId="21ABC0580F734EFBB50D38A140CD456B">
    <w:name w:val="21ABC0580F734EFBB50D38A140CD456B"/>
    <w:rsid w:val="00613D4B"/>
  </w:style>
  <w:style w:type="paragraph" w:customStyle="1" w:styleId="428C70E125BC4205B27AB79BECB18AC3">
    <w:name w:val="428C70E125BC4205B27AB79BECB18AC3"/>
    <w:rsid w:val="00613D4B"/>
  </w:style>
  <w:style w:type="paragraph" w:customStyle="1" w:styleId="94A36584F708431089E85907CD3B8FC9">
    <w:name w:val="94A36584F708431089E85907CD3B8FC9"/>
    <w:rsid w:val="00613D4B"/>
  </w:style>
  <w:style w:type="paragraph" w:customStyle="1" w:styleId="C2DAD1595D1C44168572ED9AD51A5671">
    <w:name w:val="C2DAD1595D1C44168572ED9AD51A5671"/>
    <w:rsid w:val="00613D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Gelos">
  <a:themeElements>
    <a:clrScheme name="Gelos Enterprises">
      <a:dk1>
        <a:sysClr val="windowText" lastClr="000000"/>
      </a:dk1>
      <a:lt1>
        <a:sysClr val="window" lastClr="FFFFFF"/>
      </a:lt1>
      <a:dk2>
        <a:srgbClr val="424754"/>
      </a:dk2>
      <a:lt2>
        <a:srgbClr val="E7E6E6"/>
      </a:lt2>
      <a:accent1>
        <a:srgbClr val="DDAB5E"/>
      </a:accent1>
      <a:accent2>
        <a:srgbClr val="A08463"/>
      </a:accent2>
      <a:accent3>
        <a:srgbClr val="077A99"/>
      </a:accent3>
      <a:accent4>
        <a:srgbClr val="94B2BF"/>
      </a:accent4>
      <a:accent5>
        <a:srgbClr val="5B9BD5"/>
      </a:accent5>
      <a:accent6>
        <a:srgbClr val="FFFFFF"/>
      </a:accent6>
      <a:hlink>
        <a:srgbClr val="077A99"/>
      </a:hlink>
      <a:folHlink>
        <a:srgbClr val="A08463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A5F788BA59DE44B51678E89DCF7E75" ma:contentTypeVersion="13" ma:contentTypeDescription="Create a new document." ma:contentTypeScope="" ma:versionID="58c6a3881cc5658ac98f77cf9a2e4bbe">
  <xsd:schema xmlns:xsd="http://www.w3.org/2001/XMLSchema" xmlns:xs="http://www.w3.org/2001/XMLSchema" xmlns:p="http://schemas.microsoft.com/office/2006/metadata/properties" xmlns:ns2="e4584580-0af9-45d8-8325-98b5def19251" xmlns:ns3="d55f8265-e7ea-4f0a-b324-e74dee5827b1" targetNamespace="http://schemas.microsoft.com/office/2006/metadata/properties" ma:root="true" ma:fieldsID="1d430de79f5190c873596a3fcb652f5f" ns2:_="" ns3:_="">
    <xsd:import namespace="e4584580-0af9-45d8-8325-98b5def19251"/>
    <xsd:import namespace="d55f8265-e7ea-4f0a-b324-e74dee5827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584580-0af9-45d8-8325-98b5def192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5f8265-e7ea-4f0a-b324-e74dee5827b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87B04-D4FD-4295-A76C-26FD59451F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DCCF23-662A-4A36-A7A1-966F8C773A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584580-0af9-45d8-8325-98b5def19251"/>
    <ds:schemaRef ds:uri="d55f8265-e7ea-4f0a-b324-e74dee5827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A27563-8C02-4A65-ADB2-D09326C24229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1ACE7D0A-F7E1-47B6-BCD7-20D2436C1F5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124e982-4ed1-4819-8c70-4a27f3d38393}" enabled="1" method="Standard" siteId="{19537222-55d7-4581-84fb-c2da6e835c7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D:\TAFE Contractor\Assessment Writer\Working Files\Cert III Gaming\Gelos Resources\GE_Policy-template.dotx</Template>
  <TotalTime>0</TotalTime>
  <Pages>14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[Insert Name Policy and Procedure]</vt:lpstr>
    </vt:vector>
  </TitlesOfParts>
  <Company>Drag</Company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[Insert Name Policy and Procedure]</dc:title>
  <dc:creator>Debra Hansen</dc:creator>
  <cp:lastModifiedBy>Tiana Zou</cp:lastModifiedBy>
  <cp:revision>2</cp:revision>
  <dcterms:created xsi:type="dcterms:W3CDTF">2024-03-10T01:23:00Z</dcterms:created>
  <dcterms:modified xsi:type="dcterms:W3CDTF">2024-03-10T01:23:00Z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2014-04-17T00:00:00Z</vt:filetime>
  </property>
  <property fmtid="{D5CDD505-2E9C-101B-9397-08002B2CF9AE}" pid="3" name="LastSaved">
    <vt:filetime>2014-04-17T00:00:00Z</vt:filetime>
  </property>
  <property fmtid="{D5CDD505-2E9C-101B-9397-08002B2CF9AE}" pid="4" name="ContentTypeId">
    <vt:lpwstr>0x01010001A5F788BA59DE44B51678E89DCF7E75</vt:lpwstr>
  </property>
  <property fmtid="{D5CDD505-2E9C-101B-9397-08002B2CF9AE}" pid="5" name="MSIP_Label_1124e982-4ed1-4819-8c70-4a27f3d38393_Enabled">
    <vt:lpwstr>true</vt:lpwstr>
  </property>
  <property fmtid="{D5CDD505-2E9C-101B-9397-08002B2CF9AE}" pid="6" name="MSIP_Label_1124e982-4ed1-4819-8c70-4a27f3d38393_SetDate">
    <vt:lpwstr>2020-11-02T22:38:27Z</vt:lpwstr>
  </property>
  <property fmtid="{D5CDD505-2E9C-101B-9397-08002B2CF9AE}" pid="7" name="MSIP_Label_1124e982-4ed1-4819-8c70-4a27f3d38393_Method">
    <vt:lpwstr>Standard</vt:lpwstr>
  </property>
  <property fmtid="{D5CDD505-2E9C-101B-9397-08002B2CF9AE}" pid="8" name="MSIP_Label_1124e982-4ed1-4819-8c70-4a27f3d38393_Name">
    <vt:lpwstr>No DLM Required</vt:lpwstr>
  </property>
  <property fmtid="{D5CDD505-2E9C-101B-9397-08002B2CF9AE}" pid="9" name="MSIP_Label_1124e982-4ed1-4819-8c70-4a27f3d38393_SiteId">
    <vt:lpwstr>19537222-55d7-4581-84fb-c2da6e835c74</vt:lpwstr>
  </property>
  <property fmtid="{D5CDD505-2E9C-101B-9397-08002B2CF9AE}" pid="10" name="MSIP_Label_1124e982-4ed1-4819-8c70-4a27f3d38393_ActionId">
    <vt:lpwstr>520931a2-ba4c-4b7c-bf1f-000091fe9371</vt:lpwstr>
  </property>
  <property fmtid="{D5CDD505-2E9C-101B-9397-08002B2CF9AE}" pid="11" name="MSIP_Label_1124e982-4ed1-4819-8c70-4a27f3d38393_ContentBits">
    <vt:lpwstr>0</vt:lpwstr>
  </property>
  <property fmtid="{D5CDD505-2E9C-101B-9397-08002B2CF9AE}" pid="12" name="Order">
    <vt:r8>16907900</vt:r8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_ExtendedDescription">
    <vt:lpwstr/>
  </property>
  <property fmtid="{D5CDD505-2E9C-101B-9397-08002B2CF9AE}" pid="16" name="ComplianceAssetId">
    <vt:lpwstr/>
  </property>
  <property fmtid="{D5CDD505-2E9C-101B-9397-08002B2CF9AE}" pid="17" name="TemplateUrl">
    <vt:lpwstr/>
  </property>
</Properties>
</file>