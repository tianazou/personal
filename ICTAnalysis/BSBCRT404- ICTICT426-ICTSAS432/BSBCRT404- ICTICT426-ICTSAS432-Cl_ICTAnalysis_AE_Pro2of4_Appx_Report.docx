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70627" w:rsidR="00D04A07" w:rsidP="00A36086" w:rsidRDefault="00D04A07" w14:paraId="50599C8D" w14:textId="57418B08">
      <w:pPr>
        <w:pStyle w:val="Heading1"/>
      </w:pPr>
      <w:bookmarkStart w:name="_Toc511220124" w:id="0"/>
      <w:r>
        <w:t xml:space="preserve">Assessment event </w:t>
      </w:r>
      <w:r w:rsidR="00F61025">
        <w:t>2</w:t>
      </w:r>
      <w:r>
        <w:t xml:space="preserve"> of </w:t>
      </w:r>
      <w:r w:rsidR="00DD1E3E">
        <w:t>4</w:t>
      </w:r>
      <w:r>
        <w:t xml:space="preserve">: </w:t>
      </w:r>
      <w:r w:rsidR="00F61025">
        <w:t>Project</w:t>
      </w:r>
      <w:r w:rsidR="00A32747">
        <w:t xml:space="preserve"> </w:t>
      </w:r>
      <w:r w:rsidR="003349C2">
        <w:t>Report</w:t>
      </w:r>
    </w:p>
    <w:p w:rsidRPr="00A56627" w:rsidR="00D04A07" w:rsidP="00A56627" w:rsidRDefault="00D04A07" w14:paraId="50599C90" w14:textId="77777777">
      <w:pPr>
        <w:pStyle w:val="Heading2"/>
      </w:pPr>
      <w:r w:rsidRPr="00A56627">
        <w:t>Criteria</w:t>
      </w:r>
    </w:p>
    <w:p w:rsidR="00D04A07" w:rsidP="00390AE1" w:rsidRDefault="00D04A07" w14:paraId="50599C91" w14:textId="77777777">
      <w:pPr>
        <w:pStyle w:val="Heading3"/>
      </w:pPr>
      <w:bookmarkStart w:name="_Hlk62904028" w:id="1"/>
      <w:r w:rsidRPr="007A6B4A">
        <w:t>Unit code</w:t>
      </w:r>
      <w:r>
        <w:t xml:space="preserve"> and </w:t>
      </w:r>
      <w:r w:rsidRPr="007A6B4A">
        <w:t>name</w:t>
      </w:r>
    </w:p>
    <w:p w:rsidR="00DD1E3E" w:rsidP="00DD1E3E" w:rsidRDefault="00DD1E3E" w14:paraId="7C462AF9" w14:textId="316F0322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bookmarkStart w:name="Unit" w:id="2"/>
      <w:r>
        <w:rPr>
          <w:szCs w:val="24"/>
          <w:lang w:eastAsia="en-AU"/>
        </w:rPr>
        <w:t>Cluster | ICT Analysis</w:t>
      </w:r>
    </w:p>
    <w:p w:rsidRPr="00B91BC2" w:rsidR="00D04A07" w:rsidP="00DD1E3E" w:rsidRDefault="00D04A07" w14:paraId="50599C92" w14:textId="5B523849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BSBCRT404 | Apply advanced critical thinking to work processes</w:t>
      </w:r>
    </w:p>
    <w:p w:rsidR="00DD1E3E" w:rsidP="00DD1E3E" w:rsidRDefault="00D04A07" w14:paraId="21D09E36" w14:textId="7777777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ICTICT426 | Identify and evaluate emerging technologies and practices</w:t>
      </w:r>
    </w:p>
    <w:p w:rsidRPr="00B91BC2" w:rsidR="00D04A07" w:rsidP="00DD1E3E" w:rsidRDefault="00D04A07" w14:paraId="50599C94" w14:textId="33140355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ICTSAS432 | Identify and resolve client ICT problems</w:t>
      </w:r>
      <w:bookmarkEnd w:id="2"/>
    </w:p>
    <w:p w:rsidRPr="006C3212" w:rsidR="00D04A07" w:rsidP="00390AE1" w:rsidRDefault="00D04A07" w14:paraId="50599C95" w14:textId="77777777">
      <w:pPr>
        <w:pStyle w:val="Heading3"/>
      </w:pPr>
      <w:r w:rsidRPr="006C3212">
        <w:t>Qualification/Course code and name</w:t>
      </w:r>
    </w:p>
    <w:p w:rsidRPr="006C3212" w:rsidR="00D04A07" w:rsidP="3CA18371" w:rsidRDefault="00D04A07" w14:paraId="50599C97" w14:textId="7777777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tabs>
          <w:tab w:val="left" w:pos="2700"/>
        </w:tabs>
        <w:rPr>
          <w:lang w:eastAsia="en-AU"/>
        </w:rPr>
      </w:pPr>
      <w:r w:rsidRPr="3CA18371">
        <w:rPr>
          <w:color w:val="242424"/>
          <w:shd w:val="clear" w:color="auto" w:fill="FFFFFF"/>
        </w:rPr>
        <w:t>Select your Qualification/Course code and name from the dropdown</w:t>
      </w:r>
      <w:r w:rsidRPr="3CA18371">
        <w:rPr>
          <w:lang w:eastAsia="en-AU"/>
        </w:rPr>
        <w:t>.</w:t>
      </w:r>
    </w:p>
    <w:p w:rsidR="00D04A07" w:rsidP="003466BB" w:rsidRDefault="00000000" w14:paraId="50599C98" w14:textId="7777777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tabs>
          <w:tab w:val="left" w:pos="3480"/>
        </w:tabs>
        <w:rPr>
          <w:szCs w:val="24"/>
          <w:lang w:eastAsia="en-AU"/>
        </w:rPr>
      </w:pPr>
      <w:sdt>
        <w:sdtPr>
          <w:rPr>
            <w:szCs w:val="24"/>
            <w:lang w:eastAsia="en-AU"/>
          </w:rPr>
          <w:id w:val="430860117"/>
          <w:placeholder>
            <w:docPart w:val="8F791B81BDFB43D091D20CF0D9628520"/>
          </w:placeholder>
          <w:comboBox>
            <w:listItem w:displayText="Code | Course name" w:value="Code | Course name"/>
            <w:listItem w:displayText="ICT40120 | Certificate IV in Information Technology" w:value="ICT40120 | Certificate IV in Information Technology"/>
          </w:comboBox>
        </w:sdtPr>
        <w:sdtContent>
          <w:r w:rsidR="00D04A07">
            <w:rPr>
              <w:szCs w:val="24"/>
              <w:lang w:eastAsia="en-AU"/>
            </w:rPr>
            <w:t>Code | Course name</w:t>
          </w:r>
        </w:sdtContent>
      </w:sdt>
    </w:p>
    <w:bookmarkEnd w:id="1"/>
    <w:p w:rsidRPr="00952BA3" w:rsidR="00D04A07" w:rsidP="00A56627" w:rsidRDefault="00D04A07" w14:paraId="50599C9A" w14:textId="77777777">
      <w:pPr>
        <w:pStyle w:val="Heading2"/>
      </w:pPr>
      <w:r w:rsidRPr="00952BA3">
        <w:t>Student details</w:t>
      </w:r>
    </w:p>
    <w:p w:rsidRPr="00952BA3" w:rsidR="00D04A07" w:rsidP="00CC1626" w:rsidRDefault="00D04A07" w14:paraId="50599C9B" w14:textId="77777777">
      <w:pPr>
        <w:pStyle w:val="FormTitle"/>
      </w:pPr>
      <w:r w:rsidR="00D04A07">
        <w:rPr/>
        <w:t>Student name</w:t>
      </w:r>
    </w:p>
    <w:p w:rsidR="00D04A07" w:rsidP="00CC1626" w:rsidRDefault="00D04A07" w14:paraId="50599C9D" w14:textId="77777777">
      <w:pPr>
        <w:pStyle w:val="FormTitle"/>
      </w:pPr>
      <w:r w:rsidRPr="00952BA3">
        <w:t>Student number</w:t>
      </w:r>
    </w:p>
    <w:p w:rsidRPr="00D83795" w:rsidR="00D04A07" w:rsidP="003750FE" w:rsidRDefault="00D04A07" w14:paraId="50599C9E" w14:textId="77777777">
      <w:pPr>
        <w:pStyle w:val="FormLine-Box"/>
        <w:rPr>
          <w:lang w:eastAsia="en-AU"/>
        </w:rPr>
      </w:pPr>
    </w:p>
    <w:bookmarkEnd w:id="0"/>
    <w:p w:rsidR="00D04A07" w:rsidP="00991935" w:rsidRDefault="00D04A07" w14:paraId="50599C9F" w14:textId="77777777">
      <w:pPr>
        <w:tabs>
          <w:tab w:val="clear" w:pos="284"/>
        </w:tabs>
        <w:spacing w:before="0" w:after="60" w:line="240" w:lineRule="auto"/>
        <w:textboxTightWrap w:val="allLines"/>
        <w:rPr>
          <w:rFonts w:ascii="Calibri" w:hAnsi="Calibri" w:eastAsia="MS Mincho" w:cs="Times New Roman"/>
          <w:color w:val="FF0000"/>
          <w:spacing w:val="20"/>
          <w:sz w:val="46"/>
          <w:szCs w:val="24"/>
          <w:lang w:val="en-US" w:bidi="en-US"/>
        </w:rPr>
        <w:sectPr w:rsidR="00D04A07" w:rsidSect="00C350D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orient="portrait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:rsidRPr="00C72327" w:rsidR="00D04A07" w:rsidP="00991935" w:rsidRDefault="00D04A07" w14:paraId="50599CA0" w14:textId="5BC5DC91">
      <w:pPr>
        <w:pStyle w:val="SmallerText-Black"/>
        <w:tabs>
          <w:tab w:val="left" w:pos="2127"/>
        </w:tabs>
        <w:spacing w:before="120" w:line="300" w:lineRule="auto"/>
      </w:pPr>
      <w:r w:rsidRPr="00C72327">
        <w:t>Version:</w:t>
      </w:r>
      <w:r w:rsidRPr="00C72327">
        <w:tab/>
      </w:r>
      <w:r w:rsidRPr="00C72327">
        <w:t>202</w:t>
      </w:r>
      <w:r w:rsidRPr="00C72327" w:rsidR="0036112A">
        <w:t>3</w:t>
      </w:r>
      <w:r w:rsidRPr="00C72327" w:rsidR="00C72327">
        <w:t>1120</w:t>
      </w:r>
    </w:p>
    <w:p w:rsidRPr="00C72327" w:rsidR="00D04A07" w:rsidP="00991935" w:rsidRDefault="00D04A07" w14:paraId="50599CA1" w14:textId="6E3F54E5">
      <w:pPr>
        <w:pStyle w:val="SmallerText-Black"/>
        <w:tabs>
          <w:tab w:val="left" w:pos="2127"/>
        </w:tabs>
        <w:spacing w:before="120" w:line="300" w:lineRule="auto"/>
      </w:pPr>
      <w:r w:rsidRPr="00C72327">
        <w:t>Date created:</w:t>
      </w:r>
      <w:r w:rsidRPr="00C72327">
        <w:tab/>
      </w:r>
      <w:r w:rsidRPr="00C72327">
        <w:t xml:space="preserve">20 </w:t>
      </w:r>
      <w:r w:rsidRPr="00C72327" w:rsidR="00C72327">
        <w:t>November</w:t>
      </w:r>
      <w:r w:rsidRPr="00C72327">
        <w:t xml:space="preserve"> 202</w:t>
      </w:r>
      <w:r w:rsidRPr="00C72327" w:rsidR="00C72327">
        <w:t>3</w:t>
      </w:r>
    </w:p>
    <w:p w:rsidRPr="00511E79" w:rsidR="00D04A07" w:rsidP="00991935" w:rsidRDefault="00D04A07" w14:paraId="50599CA3" w14:textId="77777777">
      <w:pPr>
        <w:pStyle w:val="Coverfineprint"/>
        <w:spacing w:before="720" w:after="120" w:line="300" w:lineRule="auto"/>
      </w:pPr>
      <w:r w:rsidRPr="00511E79">
        <w:t>© TAFE NSW 202</w:t>
      </w:r>
      <w:r>
        <w:t>3</w:t>
      </w:r>
      <w:r w:rsidRPr="00511E79">
        <w:br/>
      </w:r>
      <w:r w:rsidRPr="00511E79">
        <w:t>RTO Provider Number 90003 | CRICOS Provider Code: 00591E</w:t>
      </w:r>
    </w:p>
    <w:p w:rsidR="00D04A07" w:rsidP="00991935" w:rsidRDefault="00D04A07" w14:paraId="50599CA4" w14:textId="77777777">
      <w:pPr>
        <w:pStyle w:val="Coverfineprint"/>
        <w:spacing w:before="120" w:after="120" w:line="300" w:lineRule="auto"/>
      </w:pPr>
      <w:r>
        <w:t xml:space="preserve">This assessment can be found in the TAFE NSW </w:t>
      </w:r>
      <w:hyperlink r:id="rId17">
        <w:r w:rsidRPr="3CA18371">
          <w:rPr>
            <w:rStyle w:val="Hyperlink"/>
          </w:rPr>
          <w:t>Learning Ba</w:t>
        </w:r>
      </w:hyperlink>
      <w:r w:rsidRPr="3CA18371">
        <w:rPr>
          <w:rStyle w:val="Hyperlink"/>
        </w:rPr>
        <w:t>nk</w:t>
      </w:r>
      <w:r>
        <w:t>.</w:t>
      </w:r>
    </w:p>
    <w:p w:rsidRPr="00511E79" w:rsidR="00C72327" w:rsidP="00991935" w:rsidRDefault="00C72327" w14:paraId="37CDDAB0" w14:textId="77777777">
      <w:pPr>
        <w:pStyle w:val="Coverfineprint"/>
        <w:spacing w:before="120" w:after="120" w:line="300" w:lineRule="auto"/>
      </w:pPr>
    </w:p>
    <w:p w:rsidRPr="00531262" w:rsidR="00D04A07" w:rsidP="00004BF3" w:rsidRDefault="00D04A07" w14:paraId="50599CA9" w14:textId="7A572CE1">
      <w:pPr>
        <w:pStyle w:val="Coverfineprint"/>
        <w:spacing w:before="120" w:after="120" w:line="300" w:lineRule="auto"/>
      </w:pPr>
      <w:r>
        <w:t xml:space="preserve">The content in this document is copyright © TAFE NSW 2023 and should not be reproduced without the permission of TAFE NSW. Information contained in this document is correct at time of printing: </w:t>
      </w:r>
      <w:r>
        <w:fldChar w:fldCharType="begin"/>
      </w:r>
      <w:r>
        <w:instrText xml:space="preserve"> DATE  \@ "dd MMMM yyyy"  \* MERGEFORMAT </w:instrText>
      </w:r>
      <w:r>
        <w:fldChar w:fldCharType="separate"/>
      </w:r>
      <w:r w:rsidR="00131803">
        <w:rPr>
          <w:noProof/>
        </w:rPr>
        <w:t>17 November 2023</w:t>
      </w:r>
      <w:r>
        <w:fldChar w:fldCharType="end"/>
      </w:r>
      <w:r>
        <w:t xml:space="preserve">. For current information please refer to our website or your teacher or assessor as appropriate. </w:t>
      </w:r>
    </w:p>
    <w:p w:rsidR="00D04A07" w:rsidP="00991935" w:rsidRDefault="00D04A07" w14:paraId="50599CAA" w14:textId="77777777">
      <w:pPr>
        <w:pStyle w:val="Heading2"/>
        <w:sectPr w:rsidR="00D04A07" w:rsidSect="00C350D1">
          <w:pgSz w:w="11906" w:h="16838" w:orient="portrait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:rsidR="00A546F8" w:rsidP="00F7370E" w:rsidRDefault="00BE5EC7" w14:paraId="5603487C" w14:textId="041F9373">
      <w:pPr>
        <w:pStyle w:val="Heading1"/>
      </w:pPr>
      <w:r>
        <w:t xml:space="preserve">Part 1: </w:t>
      </w:r>
      <w:r w:rsidR="00F7370E">
        <w:t>Report details</w:t>
      </w:r>
    </w:p>
    <w:p w:rsidR="00A71AEC" w:rsidP="00A71AEC" w:rsidRDefault="00A71AEC" w14:paraId="709F326F" w14:textId="7169CB2B">
      <w:pPr>
        <w:rPr>
          <w:lang w:eastAsia="en-AU"/>
        </w:rPr>
      </w:pPr>
      <w:r w:rsidRPr="3CA18371">
        <w:rPr>
          <w:lang w:eastAsia="en-AU"/>
        </w:rPr>
        <w:t>Report to:</w:t>
      </w:r>
      <w:r w:rsidRPr="3CA18371" w:rsidR="00BE5EC7">
        <w:rPr>
          <w:lang w:eastAsia="en-AU"/>
        </w:rPr>
        <w:t xml:space="preserve"> </w:t>
      </w:r>
      <w:sdt>
        <w:sdtPr>
          <w:id w:val="-999190315"/>
          <w:placeholder>
            <w:docPart w:val="E9A8CD4419F244BBA75046974ED96B11"/>
          </w:placeholder>
          <w:temporary/>
          <w:showingPlcHdr/>
          <w:text/>
        </w:sdtPr>
        <w:sdtContent>
          <w:r w:rsidRPr="3CA18371" w:rsidR="00F608CF">
            <w:rPr>
              <w:color w:val="454545"/>
            </w:rPr>
            <w:t xml:space="preserve">[Record </w:t>
          </w:r>
          <w:r w:rsidRPr="3CA18371" w:rsidR="001536FE">
            <w:rPr>
              <w:color w:val="454545"/>
            </w:rPr>
            <w:t xml:space="preserve">stakeholders </w:t>
          </w:r>
          <w:r w:rsidRPr="3CA18371" w:rsidR="003C2DA2">
            <w:rPr>
              <w:color w:val="454545"/>
            </w:rPr>
            <w:t>receiving the report</w:t>
          </w:r>
          <w:r w:rsidRPr="3CA18371" w:rsidR="00F608CF">
            <w:rPr>
              <w:color w:val="454545"/>
            </w:rPr>
            <w:t>]</w:t>
          </w:r>
        </w:sdtContent>
      </w:sdt>
    </w:p>
    <w:p w:rsidR="00A71AEC" w:rsidP="00A71AEC" w:rsidRDefault="00A71AEC" w14:paraId="0166BE58" w14:textId="653C3D1D">
      <w:pPr>
        <w:rPr>
          <w:lang w:eastAsia="en-AU"/>
        </w:rPr>
      </w:pPr>
      <w:r>
        <w:rPr>
          <w:lang w:eastAsia="en-AU"/>
        </w:rPr>
        <w:t>Report author:</w:t>
      </w:r>
      <w:r w:rsidR="00F608CF">
        <w:rPr>
          <w:lang w:eastAsia="en-AU"/>
        </w:rPr>
        <w:t xml:space="preserve"> </w:t>
      </w:r>
      <w:sdt>
        <w:sdtPr>
          <w:id w:val="1346525074"/>
          <w:placeholder>
            <w:docPart w:val="42EE2B8D3E1C4579ABF97437B428C600"/>
          </w:placeholder>
          <w:temporary/>
          <w:showingPlcHdr/>
          <w:text/>
        </w:sdtPr>
        <w:sdtContent>
          <w:r w:rsidRPr="00015D28" w:rsidR="00F608CF">
            <w:rPr>
              <w:color w:val="454545"/>
            </w:rPr>
            <w:t xml:space="preserve">[Record your </w:t>
          </w:r>
          <w:r w:rsidRPr="00015D28" w:rsidR="003C2DA2">
            <w:rPr>
              <w:color w:val="454545"/>
            </w:rPr>
            <w:t>name and job title</w:t>
          </w:r>
          <w:r w:rsidRPr="00015D28" w:rsidR="00F608CF">
            <w:rPr>
              <w:color w:val="454545"/>
            </w:rPr>
            <w:t>]</w:t>
          </w:r>
        </w:sdtContent>
      </w:sdt>
    </w:p>
    <w:p w:rsidR="004E05DA" w:rsidP="004E05DA" w:rsidRDefault="00BE5EC7" w14:paraId="558DF004" w14:textId="2FDF432D">
      <w:pPr>
        <w:pStyle w:val="Heading1"/>
      </w:pPr>
      <w:r>
        <w:t xml:space="preserve">Part 2: </w:t>
      </w:r>
      <w:r w:rsidR="004E05DA">
        <w:t>Emerging technologies</w:t>
      </w:r>
    </w:p>
    <w:p w:rsidRPr="0027172A" w:rsidR="00CE4C7A" w:rsidP="00485956" w:rsidRDefault="00CE4C7A" w14:paraId="6A52F46F" w14:textId="77777777">
      <w:pPr>
        <w:pStyle w:val="Heading2"/>
      </w:pPr>
      <w:r w:rsidRPr="00793194">
        <w:t>Introduction</w:t>
      </w:r>
    </w:p>
    <w:p w:rsidR="00CE4C7A" w:rsidP="00CE4C7A" w:rsidRDefault="00CE4C7A" w14:paraId="0B783FA3" w14:textId="17889E9B">
      <w:pPr>
        <w:pStyle w:val="InputBoxIntroText"/>
        <w:rPr>
          <w:lang w:eastAsia="en-AU" w:bidi="en-US"/>
        </w:rPr>
      </w:pPr>
      <w:r w:rsidRPr="00B8275F">
        <w:t xml:space="preserve">Introduce your topic and describe the purpose of </w:t>
      </w:r>
      <w:r w:rsidR="00485956">
        <w:t xml:space="preserve">this </w:t>
      </w:r>
      <w:r w:rsidR="00BB417C">
        <w:t xml:space="preserve">section of the </w:t>
      </w:r>
      <w:r w:rsidRPr="00B8275F">
        <w:t>report</w:t>
      </w:r>
      <w:r>
        <w:t>.</w:t>
      </w:r>
    </w:p>
    <w:p w:rsidR="00CE4C7A" w:rsidP="00D4718F" w:rsidRDefault="00CE4C7A" w14:paraId="43C089EE" w14:textId="77777777">
      <w:pPr>
        <w:pStyle w:val="InputBoxSml"/>
        <w:framePr w:w="9049" w:h="2856" w:wrap="around" w:hAnchor="page" w:x="1484" w:y="8"/>
        <w:rPr>
          <w:lang w:eastAsia="en-AU" w:bidi="en-US"/>
        </w:rPr>
      </w:pPr>
    </w:p>
    <w:p w:rsidR="007F3011" w:rsidP="007F3011" w:rsidRDefault="007F3011" w14:paraId="7BEA792E" w14:textId="77777777">
      <w:pPr>
        <w:pStyle w:val="Heading2"/>
      </w:pPr>
      <w:r>
        <w:t>Findings</w:t>
      </w:r>
    </w:p>
    <w:p w:rsidRPr="000D3CA9" w:rsidR="007F3011" w:rsidP="007F3011" w:rsidRDefault="007F3011" w14:paraId="6D37D68A" w14:textId="77777777">
      <w:pPr>
        <w:rPr>
          <w:color w:val="454545"/>
          <w:lang w:eastAsia="en-AU"/>
        </w:rPr>
      </w:pPr>
      <w:r w:rsidRPr="000D3CA9">
        <w:rPr>
          <w:color w:val="454545"/>
          <w:lang w:eastAsia="en-AU"/>
        </w:rPr>
        <w:t>Reference information sources in footnotes or reference list.</w:t>
      </w:r>
    </w:p>
    <w:p w:rsidR="001225CA" w:rsidP="007939CF" w:rsidRDefault="001225CA" w14:paraId="795F4D18" w14:textId="160E39C8">
      <w:pPr>
        <w:pStyle w:val="Body"/>
        <w:rPr>
          <w:noProof/>
          <w:lang w:eastAsia="en-AU"/>
        </w:rPr>
      </w:pPr>
      <w:r>
        <w:br w:type="page"/>
      </w:r>
    </w:p>
    <w:p w:rsidR="00BE5EC7" w:rsidP="00216B1F" w:rsidRDefault="00BE5EC7" w14:paraId="3D7FC469" w14:textId="77777777">
      <w:pPr>
        <w:pStyle w:val="Heading2"/>
        <w:sectPr w:rsidR="00BE5EC7" w:rsidSect="001225CA">
          <w:headerReference w:type="even" r:id="rId18"/>
          <w:footerReference w:type="even" r:id="rId19"/>
          <w:headerReference w:type="first" r:id="rId20"/>
          <w:footerReference w:type="first" r:id="rId21"/>
          <w:pgSz w:w="11906" w:h="16838" w:orient="portrait"/>
          <w:pgMar w:top="1418" w:right="1418" w:bottom="1418" w:left="1418" w:header="567" w:footer="454" w:gutter="0"/>
          <w:cols w:space="4253"/>
          <w:docGrid w:linePitch="360"/>
        </w:sectPr>
      </w:pPr>
    </w:p>
    <w:p w:rsidR="00AB2779" w:rsidP="00A85121" w:rsidRDefault="00216B1F" w14:paraId="5EC5D5D2" w14:textId="4C48D1E8">
      <w:pPr>
        <w:pStyle w:val="Heading3"/>
      </w:pPr>
      <w:r>
        <w:t>Technology 1</w:t>
      </w:r>
    </w:p>
    <w:p w:rsidR="00E1320E" w:rsidP="00E1320E" w:rsidRDefault="00E1320E" w14:paraId="23BBECF6" w14:textId="113D4A43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5474D7">
        <w:rPr>
          <w:noProof/>
        </w:rPr>
        <w:t>1</w:t>
      </w:r>
      <w:r>
        <w:fldChar w:fldCharType="end"/>
      </w:r>
      <w:r>
        <w:t xml:space="preserve"> </w:t>
      </w:r>
      <w:r w:rsidR="00343E43">
        <w:t xml:space="preserve">Research </w:t>
      </w:r>
      <w:r w:rsidR="004A4C79">
        <w:t>findings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7"/>
        <w:gridCol w:w="10015"/>
      </w:tblGrid>
      <w:tr w:rsidR="00216B1F" w:rsidTr="73F36BEB" w14:paraId="3F5132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1" w:type="pct"/>
          </w:tcPr>
          <w:p w:rsidR="00216B1F" w:rsidP="00E23AD9" w:rsidRDefault="00147F4E" w14:paraId="0EBD25E8" w14:textId="7941201D">
            <w:pPr>
              <w:tabs>
                <w:tab w:val="clear" w:pos="284"/>
              </w:tabs>
              <w:spacing w:before="0" w:after="200" w:line="276" w:lineRule="auto"/>
            </w:pPr>
            <w:r>
              <w:t>Criteria</w:t>
            </w:r>
          </w:p>
        </w:tc>
        <w:tc>
          <w:tcPr>
            <w:tcW w:w="3579" w:type="pct"/>
          </w:tcPr>
          <w:p w:rsidR="00216B1F" w:rsidP="00E23AD9" w:rsidRDefault="00147F4E" w14:paraId="0963FE7D" w14:textId="789578F2">
            <w:pPr>
              <w:tabs>
                <w:tab w:val="clear" w:pos="284"/>
              </w:tabs>
              <w:spacing w:before="0" w:after="200" w:line="276" w:lineRule="auto"/>
            </w:pPr>
            <w:r>
              <w:t>Description</w:t>
            </w:r>
          </w:p>
        </w:tc>
      </w:tr>
      <w:tr w:rsidR="00216B1F" w:rsidTr="73F36BEB" w14:paraId="24F227CE" w14:textId="77777777">
        <w:tc>
          <w:tcPr>
            <w:tcW w:w="1421" w:type="pct"/>
          </w:tcPr>
          <w:p w:rsidR="00216B1F" w:rsidP="00E23AD9" w:rsidRDefault="00216B1F" w14:paraId="28FF5C17" w14:textId="59911F08">
            <w:pPr>
              <w:tabs>
                <w:tab w:val="clear" w:pos="284"/>
              </w:tabs>
              <w:spacing w:before="0" w:after="200" w:line="276" w:lineRule="auto"/>
            </w:pPr>
            <w:r>
              <w:t>Name</w:t>
            </w:r>
          </w:p>
        </w:tc>
        <w:tc>
          <w:tcPr>
            <w:tcW w:w="3579" w:type="pct"/>
          </w:tcPr>
          <w:p w:rsidR="00216B1F" w:rsidP="00E23AD9" w:rsidRDefault="00216B1F" w14:paraId="677CB379" w14:textId="25D30DDB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6B1F" w:rsidTr="73F36BEB" w14:paraId="5E0B15F9" w14:textId="77777777">
        <w:tc>
          <w:tcPr>
            <w:tcW w:w="1421" w:type="pct"/>
          </w:tcPr>
          <w:p w:rsidR="00216B1F" w:rsidP="00E23AD9" w:rsidRDefault="00147F4E" w14:paraId="78EDCD58" w14:textId="50601FEC">
            <w:pPr>
              <w:tabs>
                <w:tab w:val="clear" w:pos="284"/>
              </w:tabs>
              <w:spacing w:before="0" w:after="200" w:line="276" w:lineRule="auto"/>
            </w:pPr>
            <w:r>
              <w:t>Purpose, function</w:t>
            </w:r>
            <w:r w:rsidR="0F1B2838">
              <w:t>, attributes</w:t>
            </w:r>
            <w:r>
              <w:t xml:space="preserve"> and </w:t>
            </w:r>
            <w:r w:rsidR="5E5EDE69">
              <w:t>features</w:t>
            </w:r>
          </w:p>
        </w:tc>
        <w:tc>
          <w:tcPr>
            <w:tcW w:w="3579" w:type="pct"/>
          </w:tcPr>
          <w:p w:rsidR="00216B1F" w:rsidP="00E23AD9" w:rsidRDefault="00216B1F" w14:paraId="55EB9C0F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6B1F" w:rsidTr="73F36BEB" w14:paraId="70798259" w14:textId="77777777">
        <w:tc>
          <w:tcPr>
            <w:tcW w:w="1421" w:type="pct"/>
          </w:tcPr>
          <w:p w:rsidR="00216B1F" w:rsidP="00E23AD9" w:rsidRDefault="00A47F79" w14:paraId="45AB8AF2" w14:textId="24BE5EF2">
            <w:pPr>
              <w:tabs>
                <w:tab w:val="clear" w:pos="284"/>
              </w:tabs>
              <w:spacing w:before="0" w:after="200" w:line="276" w:lineRule="auto"/>
            </w:pPr>
            <w:r>
              <w:t>General design and o</w:t>
            </w:r>
            <w:r w:rsidR="00216B1F">
              <w:t>perating principles</w:t>
            </w:r>
          </w:p>
        </w:tc>
        <w:tc>
          <w:tcPr>
            <w:tcW w:w="3579" w:type="pct"/>
          </w:tcPr>
          <w:p w:rsidR="00216B1F" w:rsidP="00E23AD9" w:rsidRDefault="00216B1F" w14:paraId="60FE39D5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6B1F" w:rsidTr="73F36BEB" w14:paraId="4F74D46C" w14:textId="77777777">
        <w:tc>
          <w:tcPr>
            <w:tcW w:w="1421" w:type="pct"/>
          </w:tcPr>
          <w:p w:rsidR="00216B1F" w:rsidP="00E23AD9" w:rsidRDefault="00216B1F" w14:paraId="5B2BCC74" w14:textId="19A40862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Advantages </w:t>
            </w:r>
          </w:p>
        </w:tc>
        <w:tc>
          <w:tcPr>
            <w:tcW w:w="3579" w:type="pct"/>
          </w:tcPr>
          <w:p w:rsidR="00216B1F" w:rsidP="00E23AD9" w:rsidRDefault="00216B1F" w14:paraId="3A4F5B47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6B1F" w:rsidTr="73F36BEB" w14:paraId="3E0C236A" w14:textId="77777777">
        <w:tc>
          <w:tcPr>
            <w:tcW w:w="1421" w:type="pct"/>
          </w:tcPr>
          <w:p w:rsidR="00216B1F" w:rsidP="00E23AD9" w:rsidRDefault="00216B1F" w14:paraId="711ECD1B" w14:textId="62956DD9">
            <w:pPr>
              <w:tabs>
                <w:tab w:val="clear" w:pos="284"/>
              </w:tabs>
              <w:spacing w:before="0" w:after="200" w:line="276" w:lineRule="auto"/>
            </w:pPr>
            <w:r>
              <w:t>Organisational opportunities</w:t>
            </w:r>
          </w:p>
        </w:tc>
        <w:tc>
          <w:tcPr>
            <w:tcW w:w="3579" w:type="pct"/>
          </w:tcPr>
          <w:p w:rsidR="00216B1F" w:rsidP="00E23AD9" w:rsidRDefault="00216B1F" w14:paraId="45AF664A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6B1F" w:rsidTr="73F36BEB" w14:paraId="37676063" w14:textId="77777777">
        <w:tc>
          <w:tcPr>
            <w:tcW w:w="1421" w:type="pct"/>
          </w:tcPr>
          <w:p w:rsidR="00216B1F" w:rsidP="00E23AD9" w:rsidRDefault="00216B1F" w14:paraId="500623DA" w14:textId="44E25651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Disadvantages </w:t>
            </w:r>
          </w:p>
        </w:tc>
        <w:tc>
          <w:tcPr>
            <w:tcW w:w="3579" w:type="pct"/>
          </w:tcPr>
          <w:p w:rsidR="00216B1F" w:rsidP="00E23AD9" w:rsidRDefault="00216B1F" w14:paraId="169A3C43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6B1F" w:rsidTr="73F36BEB" w14:paraId="1FB8F309" w14:textId="77777777">
        <w:tc>
          <w:tcPr>
            <w:tcW w:w="1421" w:type="pct"/>
          </w:tcPr>
          <w:p w:rsidR="00216B1F" w:rsidP="00E23AD9" w:rsidRDefault="00216B1F" w14:paraId="5981717D" w14:textId="4402AD7B">
            <w:pPr>
              <w:tabs>
                <w:tab w:val="clear" w:pos="284"/>
              </w:tabs>
              <w:spacing w:before="0" w:after="200" w:line="276" w:lineRule="auto"/>
            </w:pPr>
            <w:r>
              <w:t>Organisational threats</w:t>
            </w:r>
          </w:p>
        </w:tc>
        <w:tc>
          <w:tcPr>
            <w:tcW w:w="3579" w:type="pct"/>
          </w:tcPr>
          <w:p w:rsidR="00216B1F" w:rsidP="00E23AD9" w:rsidRDefault="00216B1F" w14:paraId="55EBACAA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216B1F" w:rsidTr="73F36BEB" w14:paraId="06E9CF8F" w14:textId="77777777">
        <w:tc>
          <w:tcPr>
            <w:tcW w:w="1421" w:type="pct"/>
          </w:tcPr>
          <w:p w:rsidR="00216B1F" w:rsidP="00E23AD9" w:rsidRDefault="00216B1F" w14:paraId="13E97728" w14:textId="4E08C7E2">
            <w:pPr>
              <w:tabs>
                <w:tab w:val="clear" w:pos="284"/>
              </w:tabs>
              <w:spacing w:before="0" w:after="200" w:line="276" w:lineRule="auto"/>
            </w:pPr>
            <w:r>
              <w:t>Impact on current technologies and practices</w:t>
            </w:r>
          </w:p>
        </w:tc>
        <w:tc>
          <w:tcPr>
            <w:tcW w:w="3579" w:type="pct"/>
          </w:tcPr>
          <w:p w:rsidR="00216B1F" w:rsidP="00E23AD9" w:rsidRDefault="00216B1F" w14:paraId="7E8CEE0D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901553" w:rsidTr="73F36BEB" w14:paraId="21F77C7E" w14:textId="77777777">
        <w:tc>
          <w:tcPr>
            <w:tcW w:w="1421" w:type="pct"/>
          </w:tcPr>
          <w:p w:rsidR="00901553" w:rsidP="00E23AD9" w:rsidRDefault="00901553" w14:paraId="5DAE80AE" w14:textId="22B42302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Overall evaluation of the potential application of this technology </w:t>
            </w:r>
            <w:r w:rsidR="00CA3449">
              <w:t>for the ICT Service Desk function</w:t>
            </w:r>
          </w:p>
        </w:tc>
        <w:tc>
          <w:tcPr>
            <w:tcW w:w="3579" w:type="pct"/>
          </w:tcPr>
          <w:p w:rsidR="00901553" w:rsidP="00E23AD9" w:rsidRDefault="00901553" w14:paraId="0A8B6D94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</w:tbl>
    <w:p w:rsidR="007F3011" w:rsidP="007939CF" w:rsidRDefault="007F3011" w14:paraId="5BB8C6DD" w14:textId="77777777">
      <w:pPr>
        <w:pStyle w:val="Body"/>
      </w:pPr>
    </w:p>
    <w:p w:rsidR="00EB3404" w:rsidP="00A85121" w:rsidRDefault="00EB3404" w14:paraId="51141226" w14:textId="21F2C25B">
      <w:pPr>
        <w:pStyle w:val="Heading3"/>
      </w:pPr>
      <w:r>
        <w:t>Technology 2</w:t>
      </w:r>
    </w:p>
    <w:p w:rsidR="00EB3404" w:rsidP="00EB3404" w:rsidRDefault="00EB3404" w14:paraId="0A090B75" w14:textId="082915F7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5474D7">
        <w:rPr>
          <w:noProof/>
        </w:rPr>
        <w:t>2</w:t>
      </w:r>
      <w:r>
        <w:fldChar w:fldCharType="end"/>
      </w:r>
      <w:r>
        <w:t xml:space="preserve"> Research </w:t>
      </w:r>
      <w:r w:rsidR="004A4C79">
        <w:t>findings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7"/>
        <w:gridCol w:w="10015"/>
      </w:tblGrid>
      <w:tr w:rsidR="00EB3404" w:rsidTr="73F36BEB" w14:paraId="73B7F4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1" w:type="pct"/>
          </w:tcPr>
          <w:p w:rsidR="00EB3404" w:rsidP="00CE5D03" w:rsidRDefault="00EB3404" w14:paraId="18093E34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Criteria</w:t>
            </w:r>
          </w:p>
        </w:tc>
        <w:tc>
          <w:tcPr>
            <w:tcW w:w="3579" w:type="pct"/>
          </w:tcPr>
          <w:p w:rsidR="00EB3404" w:rsidP="00CE5D03" w:rsidRDefault="00EB3404" w14:paraId="35A41B4C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Description</w:t>
            </w:r>
          </w:p>
        </w:tc>
      </w:tr>
      <w:tr w:rsidR="00EB3404" w:rsidTr="73F36BEB" w14:paraId="6002004C" w14:textId="77777777">
        <w:tc>
          <w:tcPr>
            <w:tcW w:w="1421" w:type="pct"/>
          </w:tcPr>
          <w:p w:rsidR="00EB3404" w:rsidP="00CE5D03" w:rsidRDefault="00EB3404" w14:paraId="7321F338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Name</w:t>
            </w:r>
          </w:p>
        </w:tc>
        <w:tc>
          <w:tcPr>
            <w:tcW w:w="3579" w:type="pct"/>
          </w:tcPr>
          <w:p w:rsidR="00EB3404" w:rsidP="00CE5D03" w:rsidRDefault="00EB3404" w14:paraId="787C9F8E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4BADCF0C" w14:textId="77777777">
        <w:tc>
          <w:tcPr>
            <w:tcW w:w="1421" w:type="pct"/>
          </w:tcPr>
          <w:p w:rsidR="00EB3404" w:rsidP="00CE5D03" w:rsidRDefault="00EB3404" w14:paraId="47D24B3C" w14:textId="28255610">
            <w:pPr>
              <w:tabs>
                <w:tab w:val="clear" w:pos="284"/>
              </w:tabs>
              <w:spacing w:before="0" w:after="200" w:line="276" w:lineRule="auto"/>
            </w:pPr>
            <w:r>
              <w:t>Purpose, function</w:t>
            </w:r>
            <w:r w:rsidR="6D7AA004">
              <w:t xml:space="preserve">, attributes and features </w:t>
            </w:r>
          </w:p>
        </w:tc>
        <w:tc>
          <w:tcPr>
            <w:tcW w:w="3579" w:type="pct"/>
          </w:tcPr>
          <w:p w:rsidR="00EB3404" w:rsidP="00CE5D03" w:rsidRDefault="00EB3404" w14:paraId="699D1EA7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40C96341" w14:textId="77777777">
        <w:tc>
          <w:tcPr>
            <w:tcW w:w="1421" w:type="pct"/>
          </w:tcPr>
          <w:p w:rsidR="00EB3404" w:rsidP="00CE5D03" w:rsidRDefault="00EB3404" w14:paraId="65ECEC27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General design and operating principles</w:t>
            </w:r>
          </w:p>
        </w:tc>
        <w:tc>
          <w:tcPr>
            <w:tcW w:w="3579" w:type="pct"/>
          </w:tcPr>
          <w:p w:rsidR="00EB3404" w:rsidP="00CE5D03" w:rsidRDefault="00EB3404" w14:paraId="4D2C8A7B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49DC9C8C" w14:textId="77777777">
        <w:tc>
          <w:tcPr>
            <w:tcW w:w="1421" w:type="pct"/>
          </w:tcPr>
          <w:p w:rsidR="00EB3404" w:rsidP="00CE5D03" w:rsidRDefault="00EB3404" w14:paraId="08F194E6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Advantages </w:t>
            </w:r>
          </w:p>
        </w:tc>
        <w:tc>
          <w:tcPr>
            <w:tcW w:w="3579" w:type="pct"/>
          </w:tcPr>
          <w:p w:rsidR="00EB3404" w:rsidP="00CE5D03" w:rsidRDefault="00EB3404" w14:paraId="36E9FEB1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22CC805A" w14:textId="77777777">
        <w:tc>
          <w:tcPr>
            <w:tcW w:w="1421" w:type="pct"/>
          </w:tcPr>
          <w:p w:rsidR="00EB3404" w:rsidP="00CE5D03" w:rsidRDefault="00EB3404" w14:paraId="2F6E954E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opportunities</w:t>
            </w:r>
          </w:p>
        </w:tc>
        <w:tc>
          <w:tcPr>
            <w:tcW w:w="3579" w:type="pct"/>
          </w:tcPr>
          <w:p w:rsidR="00EB3404" w:rsidP="00CE5D03" w:rsidRDefault="00EB3404" w14:paraId="4062A123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1FB06DFE" w14:textId="77777777">
        <w:tc>
          <w:tcPr>
            <w:tcW w:w="1421" w:type="pct"/>
          </w:tcPr>
          <w:p w:rsidR="00EB3404" w:rsidP="00CE5D03" w:rsidRDefault="00EB3404" w14:paraId="1A64BEDC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Disadvantages </w:t>
            </w:r>
          </w:p>
        </w:tc>
        <w:tc>
          <w:tcPr>
            <w:tcW w:w="3579" w:type="pct"/>
          </w:tcPr>
          <w:p w:rsidR="00EB3404" w:rsidP="00CE5D03" w:rsidRDefault="00EB3404" w14:paraId="25FAC04F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16269767" w14:textId="77777777">
        <w:tc>
          <w:tcPr>
            <w:tcW w:w="1421" w:type="pct"/>
          </w:tcPr>
          <w:p w:rsidR="00EB3404" w:rsidP="00CE5D03" w:rsidRDefault="00EB3404" w14:paraId="4E787434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threats</w:t>
            </w:r>
          </w:p>
        </w:tc>
        <w:tc>
          <w:tcPr>
            <w:tcW w:w="3579" w:type="pct"/>
          </w:tcPr>
          <w:p w:rsidR="00EB3404" w:rsidP="00CE5D03" w:rsidRDefault="00EB3404" w14:paraId="7E0EBAF0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12FB7441" w14:textId="77777777">
        <w:tc>
          <w:tcPr>
            <w:tcW w:w="1421" w:type="pct"/>
          </w:tcPr>
          <w:p w:rsidR="00EB3404" w:rsidP="00CE5D03" w:rsidRDefault="00EB3404" w14:paraId="618B1AF7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Impact on current technologies and practices</w:t>
            </w:r>
          </w:p>
        </w:tc>
        <w:tc>
          <w:tcPr>
            <w:tcW w:w="3579" w:type="pct"/>
          </w:tcPr>
          <w:p w:rsidR="00EB3404" w:rsidP="00CE5D03" w:rsidRDefault="00EB3404" w14:paraId="309659B0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2F2095B5" w14:textId="77777777">
        <w:tc>
          <w:tcPr>
            <w:tcW w:w="1421" w:type="pct"/>
          </w:tcPr>
          <w:p w:rsidR="00EB3404" w:rsidP="00CE5D03" w:rsidRDefault="00EB3404" w14:paraId="53A7A7BF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Overall evaluation of the potential application of this technology for the ICT Service Desk function</w:t>
            </w:r>
          </w:p>
        </w:tc>
        <w:tc>
          <w:tcPr>
            <w:tcW w:w="3579" w:type="pct"/>
          </w:tcPr>
          <w:p w:rsidR="00EB3404" w:rsidP="00CE5D03" w:rsidRDefault="00EB3404" w14:paraId="61DB24D3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</w:tbl>
    <w:p w:rsidR="00EB3404" w:rsidRDefault="00EB3404" w14:paraId="5ECFB564" w14:textId="77777777">
      <w:pPr>
        <w:tabs>
          <w:tab w:val="clear" w:pos="284"/>
        </w:tabs>
        <w:spacing w:before="0" w:after="200" w:line="276" w:lineRule="auto"/>
      </w:pPr>
    </w:p>
    <w:p w:rsidR="00EB3404" w:rsidRDefault="00EB3404" w14:paraId="6B061A27" w14:textId="77777777">
      <w:pPr>
        <w:tabs>
          <w:tab w:val="clear" w:pos="284"/>
        </w:tabs>
        <w:spacing w:before="0" w:after="200" w:line="276" w:lineRule="auto"/>
      </w:pPr>
      <w:r>
        <w:br w:type="page"/>
      </w:r>
    </w:p>
    <w:p w:rsidR="00EB3404" w:rsidP="00A85121" w:rsidRDefault="00EB3404" w14:paraId="64263923" w14:textId="08873EF3">
      <w:pPr>
        <w:pStyle w:val="Heading3"/>
      </w:pPr>
      <w:r>
        <w:t xml:space="preserve">Technology </w:t>
      </w:r>
      <w:r w:rsidR="00BE5EC7">
        <w:t>3</w:t>
      </w:r>
    </w:p>
    <w:p w:rsidR="00EB3404" w:rsidP="00EB3404" w:rsidRDefault="00EB3404" w14:paraId="296ACE01" w14:textId="2E40F0F9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5474D7">
        <w:rPr>
          <w:noProof/>
        </w:rPr>
        <w:t>3</w:t>
      </w:r>
      <w:r>
        <w:fldChar w:fldCharType="end"/>
      </w:r>
      <w:r>
        <w:t xml:space="preserve"> Research</w:t>
      </w:r>
      <w:r w:rsidR="004A4C79">
        <w:t xml:space="preserve"> findings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7"/>
        <w:gridCol w:w="10015"/>
      </w:tblGrid>
      <w:tr w:rsidR="00EB3404" w:rsidTr="73F36BEB" w14:paraId="3DAE10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1" w:type="pct"/>
          </w:tcPr>
          <w:p w:rsidR="00EB3404" w:rsidP="00CE5D03" w:rsidRDefault="00EB3404" w14:paraId="016DD17C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Criteria</w:t>
            </w:r>
          </w:p>
        </w:tc>
        <w:tc>
          <w:tcPr>
            <w:tcW w:w="3579" w:type="pct"/>
          </w:tcPr>
          <w:p w:rsidR="00EB3404" w:rsidP="00CE5D03" w:rsidRDefault="00EB3404" w14:paraId="6D0A42B5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Description</w:t>
            </w:r>
          </w:p>
        </w:tc>
      </w:tr>
      <w:tr w:rsidR="00EB3404" w:rsidTr="73F36BEB" w14:paraId="29E2AF34" w14:textId="77777777">
        <w:tc>
          <w:tcPr>
            <w:tcW w:w="1421" w:type="pct"/>
          </w:tcPr>
          <w:p w:rsidR="00EB3404" w:rsidP="00CE5D03" w:rsidRDefault="00EB3404" w14:paraId="59BF5961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Name</w:t>
            </w:r>
          </w:p>
        </w:tc>
        <w:tc>
          <w:tcPr>
            <w:tcW w:w="3579" w:type="pct"/>
          </w:tcPr>
          <w:p w:rsidR="00EB3404" w:rsidP="00CE5D03" w:rsidRDefault="00EB3404" w14:paraId="1CD4C6FE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53960D88" w14:textId="77777777">
        <w:tc>
          <w:tcPr>
            <w:tcW w:w="1421" w:type="pct"/>
          </w:tcPr>
          <w:p w:rsidR="00EB3404" w:rsidP="00CE5D03" w:rsidRDefault="00EB3404" w14:paraId="786828D1" w14:textId="23FBEFE3">
            <w:pPr>
              <w:tabs>
                <w:tab w:val="clear" w:pos="284"/>
              </w:tabs>
              <w:spacing w:before="0" w:after="200" w:line="276" w:lineRule="auto"/>
            </w:pPr>
            <w:r>
              <w:t>Purpose, function</w:t>
            </w:r>
            <w:r w:rsidR="7610B43A">
              <w:t>, attributes</w:t>
            </w:r>
            <w:r>
              <w:t xml:space="preserve"> and f</w:t>
            </w:r>
            <w:r w:rsidR="2ABDD786">
              <w:t>eatures</w:t>
            </w:r>
          </w:p>
        </w:tc>
        <w:tc>
          <w:tcPr>
            <w:tcW w:w="3579" w:type="pct"/>
          </w:tcPr>
          <w:p w:rsidR="00EB3404" w:rsidP="00CE5D03" w:rsidRDefault="00EB3404" w14:paraId="4EF2CC57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76AD2EF2" w14:textId="77777777">
        <w:tc>
          <w:tcPr>
            <w:tcW w:w="1421" w:type="pct"/>
          </w:tcPr>
          <w:p w:rsidR="00EB3404" w:rsidP="00CE5D03" w:rsidRDefault="00EB3404" w14:paraId="3E91F1C6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General design and operating principles</w:t>
            </w:r>
          </w:p>
        </w:tc>
        <w:tc>
          <w:tcPr>
            <w:tcW w:w="3579" w:type="pct"/>
          </w:tcPr>
          <w:p w:rsidR="00EB3404" w:rsidP="00CE5D03" w:rsidRDefault="00EB3404" w14:paraId="7FF50AD3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267F975D" w14:textId="77777777">
        <w:tc>
          <w:tcPr>
            <w:tcW w:w="1421" w:type="pct"/>
          </w:tcPr>
          <w:p w:rsidR="00EB3404" w:rsidP="00CE5D03" w:rsidRDefault="00EB3404" w14:paraId="6CEEE223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Advantages </w:t>
            </w:r>
          </w:p>
        </w:tc>
        <w:tc>
          <w:tcPr>
            <w:tcW w:w="3579" w:type="pct"/>
          </w:tcPr>
          <w:p w:rsidR="00EB3404" w:rsidP="00CE5D03" w:rsidRDefault="00EB3404" w14:paraId="23664C08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5EC5104A" w14:textId="77777777">
        <w:tc>
          <w:tcPr>
            <w:tcW w:w="1421" w:type="pct"/>
          </w:tcPr>
          <w:p w:rsidR="00EB3404" w:rsidP="00CE5D03" w:rsidRDefault="00EB3404" w14:paraId="07DE9711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opportunities</w:t>
            </w:r>
          </w:p>
        </w:tc>
        <w:tc>
          <w:tcPr>
            <w:tcW w:w="3579" w:type="pct"/>
          </w:tcPr>
          <w:p w:rsidR="00EB3404" w:rsidP="00CE5D03" w:rsidRDefault="00EB3404" w14:paraId="01561735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7D8A5B46" w14:textId="77777777">
        <w:tc>
          <w:tcPr>
            <w:tcW w:w="1421" w:type="pct"/>
          </w:tcPr>
          <w:p w:rsidR="00EB3404" w:rsidP="00CE5D03" w:rsidRDefault="00EB3404" w14:paraId="490EBE06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Disadvantages </w:t>
            </w:r>
          </w:p>
        </w:tc>
        <w:tc>
          <w:tcPr>
            <w:tcW w:w="3579" w:type="pct"/>
          </w:tcPr>
          <w:p w:rsidR="00EB3404" w:rsidP="00CE5D03" w:rsidRDefault="00EB3404" w14:paraId="559CDAFF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140C6AF9" w14:textId="77777777">
        <w:tc>
          <w:tcPr>
            <w:tcW w:w="1421" w:type="pct"/>
          </w:tcPr>
          <w:p w:rsidR="00EB3404" w:rsidP="00CE5D03" w:rsidRDefault="00EB3404" w14:paraId="3FDC8930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threats</w:t>
            </w:r>
          </w:p>
        </w:tc>
        <w:tc>
          <w:tcPr>
            <w:tcW w:w="3579" w:type="pct"/>
          </w:tcPr>
          <w:p w:rsidR="00EB3404" w:rsidP="00CE5D03" w:rsidRDefault="00EB3404" w14:paraId="0A87BA8D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302DF0A8" w14:textId="77777777">
        <w:tc>
          <w:tcPr>
            <w:tcW w:w="1421" w:type="pct"/>
          </w:tcPr>
          <w:p w:rsidR="00EB3404" w:rsidP="00CE5D03" w:rsidRDefault="00EB3404" w14:paraId="3B708B54" w14:textId="31D8A12F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Impact on </w:t>
            </w:r>
            <w:r w:rsidR="00470215">
              <w:t xml:space="preserve">and changes required to </w:t>
            </w:r>
            <w:r>
              <w:t>current technologies and practices</w:t>
            </w:r>
          </w:p>
        </w:tc>
        <w:tc>
          <w:tcPr>
            <w:tcW w:w="3579" w:type="pct"/>
          </w:tcPr>
          <w:p w:rsidR="00EB3404" w:rsidP="00CE5D03" w:rsidRDefault="00EB3404" w14:paraId="679DEA2F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B3404" w:rsidTr="73F36BEB" w14:paraId="1B18489C" w14:textId="77777777">
        <w:tc>
          <w:tcPr>
            <w:tcW w:w="1421" w:type="pct"/>
          </w:tcPr>
          <w:p w:rsidR="00EB3404" w:rsidP="00CE5D03" w:rsidRDefault="00EB3404" w14:paraId="6D761FDD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Overall evaluation of the potential application of this technology for the ICT Service Desk function</w:t>
            </w:r>
          </w:p>
        </w:tc>
        <w:tc>
          <w:tcPr>
            <w:tcW w:w="3579" w:type="pct"/>
          </w:tcPr>
          <w:p w:rsidR="00EB3404" w:rsidP="00CE5D03" w:rsidRDefault="00EB3404" w14:paraId="67B16262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</w:tbl>
    <w:p w:rsidR="00EE76C5" w:rsidRDefault="00EE76C5" w14:paraId="3AD7EB75" w14:textId="616E9990">
      <w:pPr>
        <w:tabs>
          <w:tab w:val="clear" w:pos="284"/>
        </w:tabs>
        <w:spacing w:before="0" w:after="200" w:line="276" w:lineRule="auto"/>
      </w:pPr>
      <w:r>
        <w:br w:type="page"/>
      </w:r>
    </w:p>
    <w:p w:rsidR="005D0753" w:rsidP="007020C4" w:rsidRDefault="005D0753" w14:paraId="6AB188AF" w14:textId="77777777">
      <w:pPr>
        <w:pStyle w:val="Caption"/>
        <w:keepNext/>
        <w:sectPr w:rsidR="005D0753" w:rsidSect="00BE5EC7">
          <w:pgSz w:w="16838" w:h="11906" w:orient="landscape"/>
          <w:pgMar w:top="1418" w:right="1418" w:bottom="1418" w:left="1418" w:header="567" w:footer="454" w:gutter="0"/>
          <w:cols w:space="4253"/>
          <w:docGrid w:linePitch="360"/>
        </w:sectPr>
      </w:pPr>
    </w:p>
    <w:p w:rsidRPr="0027172A" w:rsidR="00FA5585" w:rsidP="00FA5585" w:rsidRDefault="00F04117" w14:paraId="443962C5" w14:textId="1CF2C6BE">
      <w:pPr>
        <w:pStyle w:val="Heading3"/>
      </w:pPr>
      <w:r>
        <w:t>Conclusion</w:t>
      </w:r>
    </w:p>
    <w:p w:rsidR="00FA5585" w:rsidP="00FA5585" w:rsidRDefault="003175A1" w14:paraId="688F0731" w14:textId="1F5B40F3">
      <w:pPr>
        <w:pStyle w:val="InputBoxIntroText"/>
        <w:rPr>
          <w:lang w:eastAsia="en-AU" w:bidi="en-US"/>
        </w:rPr>
      </w:pPr>
      <w:r>
        <w:t>E</w:t>
      </w:r>
      <w:r w:rsidRPr="003175A1">
        <w:t>valuation of research findings, select</w:t>
      </w:r>
      <w:r>
        <w:t>ion of one</w:t>
      </w:r>
      <w:r w:rsidRPr="003175A1">
        <w:t xml:space="preserve"> ICT technology to implement and expla</w:t>
      </w:r>
      <w:r w:rsidR="00E217AF">
        <w:t>nation</w:t>
      </w:r>
      <w:r w:rsidRPr="003175A1">
        <w:t xml:space="preserve"> </w:t>
      </w:r>
      <w:r w:rsidR="3B9400A9">
        <w:t xml:space="preserve">of </w:t>
      </w:r>
      <w:r w:rsidRPr="003175A1">
        <w:t>how it will resolve the ICT problem</w:t>
      </w:r>
      <w:r w:rsidR="00FA5585">
        <w:t>.</w:t>
      </w:r>
    </w:p>
    <w:p w:rsidR="00FA5585" w:rsidP="00E9360C" w:rsidRDefault="00FA5585" w14:paraId="5213C4A8" w14:textId="77777777">
      <w:pPr>
        <w:pStyle w:val="InputBoxSml"/>
        <w:framePr w:w="9049" w:h="3204" w:wrap="around" w:hAnchor="page" w:x="1484" w:y="6"/>
        <w:rPr>
          <w:lang w:eastAsia="en-AU" w:bidi="en-US"/>
        </w:rPr>
      </w:pPr>
    </w:p>
    <w:p w:rsidRPr="0027172A" w:rsidR="00E217AF" w:rsidP="00E217AF" w:rsidRDefault="00E217AF" w14:paraId="6BEB72A3" w14:textId="78725A5B">
      <w:pPr>
        <w:pStyle w:val="Heading3"/>
      </w:pPr>
      <w:r>
        <w:t>Recommendations</w:t>
      </w:r>
    </w:p>
    <w:p w:rsidR="005474D7" w:rsidP="005474D7" w:rsidRDefault="005474D7" w14:paraId="55425DE9" w14:textId="6926934E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36"/>
        <w:gridCol w:w="3020"/>
      </w:tblGrid>
      <w:tr w:rsidR="006F35C0" w:rsidTr="00B071F6" w14:paraId="400560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4" w:type="dxa"/>
          </w:tcPr>
          <w:p w:rsidR="006F35C0" w:rsidP="002F7202" w:rsidRDefault="006F35C0" w14:paraId="60796373" w14:textId="521EFBD3">
            <w:pPr>
              <w:rPr>
                <w:lang w:eastAsia="en-AU"/>
              </w:rPr>
            </w:pPr>
            <w:r>
              <w:rPr>
                <w:lang w:eastAsia="en-AU"/>
              </w:rPr>
              <w:t>No.</w:t>
            </w:r>
          </w:p>
        </w:tc>
        <w:tc>
          <w:tcPr>
            <w:tcW w:w="5336" w:type="dxa"/>
          </w:tcPr>
          <w:p w:rsidR="006F35C0" w:rsidP="002F7202" w:rsidRDefault="006F35C0" w14:paraId="2BE91E9A" w14:textId="7C40C8ED">
            <w:pPr>
              <w:rPr>
                <w:lang w:eastAsia="en-AU"/>
              </w:rPr>
            </w:pPr>
            <w:r>
              <w:rPr>
                <w:lang w:eastAsia="en-AU"/>
              </w:rPr>
              <w:t>Action</w:t>
            </w:r>
          </w:p>
        </w:tc>
        <w:tc>
          <w:tcPr>
            <w:tcW w:w="3020" w:type="dxa"/>
          </w:tcPr>
          <w:p w:rsidR="006F35C0" w:rsidP="002F7202" w:rsidRDefault="006F35C0" w14:paraId="2947BC09" w14:textId="6C7C220D">
            <w:pPr>
              <w:rPr>
                <w:lang w:eastAsia="en-AU"/>
              </w:rPr>
            </w:pPr>
            <w:r>
              <w:rPr>
                <w:lang w:eastAsia="en-AU"/>
              </w:rPr>
              <w:t>Job role / Department responsible</w:t>
            </w:r>
          </w:p>
        </w:tc>
      </w:tr>
      <w:tr w:rsidR="006F35C0" w:rsidTr="006F35C0" w14:paraId="295FC8BF" w14:textId="77777777">
        <w:tc>
          <w:tcPr>
            <w:tcW w:w="704" w:type="dxa"/>
          </w:tcPr>
          <w:p w:rsidR="006F35C0" w:rsidP="002F7202" w:rsidRDefault="006F35C0" w14:paraId="295B1B5A" w14:textId="1B8F54E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5336" w:type="dxa"/>
          </w:tcPr>
          <w:p w:rsidR="006F35C0" w:rsidP="002F7202" w:rsidRDefault="006F35C0" w14:paraId="27351640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6F35C0" w:rsidP="002F7202" w:rsidRDefault="006F35C0" w14:paraId="3AA364D3" w14:textId="77777777">
            <w:pPr>
              <w:rPr>
                <w:lang w:eastAsia="en-AU"/>
              </w:rPr>
            </w:pPr>
          </w:p>
        </w:tc>
      </w:tr>
      <w:tr w:rsidR="006F35C0" w:rsidTr="006F35C0" w14:paraId="4626E31D" w14:textId="77777777">
        <w:tc>
          <w:tcPr>
            <w:tcW w:w="704" w:type="dxa"/>
          </w:tcPr>
          <w:p w:rsidR="006F35C0" w:rsidP="002F7202" w:rsidRDefault="006F35C0" w14:paraId="5AA515E9" w14:textId="64B98061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5336" w:type="dxa"/>
          </w:tcPr>
          <w:p w:rsidR="006F35C0" w:rsidP="002F7202" w:rsidRDefault="006F35C0" w14:paraId="0A467346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6F35C0" w:rsidP="002F7202" w:rsidRDefault="006F35C0" w14:paraId="4BC0FFEC" w14:textId="77777777">
            <w:pPr>
              <w:rPr>
                <w:lang w:eastAsia="en-AU"/>
              </w:rPr>
            </w:pPr>
          </w:p>
        </w:tc>
      </w:tr>
      <w:tr w:rsidR="006F35C0" w:rsidTr="006F35C0" w14:paraId="5F7DCDC6" w14:textId="77777777">
        <w:tc>
          <w:tcPr>
            <w:tcW w:w="704" w:type="dxa"/>
          </w:tcPr>
          <w:p w:rsidR="006F35C0" w:rsidP="002F7202" w:rsidRDefault="006F35C0" w14:paraId="5CE3BC54" w14:textId="3B7EEE3E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5336" w:type="dxa"/>
          </w:tcPr>
          <w:p w:rsidR="006F35C0" w:rsidP="002F7202" w:rsidRDefault="006F35C0" w14:paraId="27BCD8D4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6F35C0" w:rsidP="002F7202" w:rsidRDefault="006F35C0" w14:paraId="12D70F97" w14:textId="77777777">
            <w:pPr>
              <w:rPr>
                <w:lang w:eastAsia="en-AU"/>
              </w:rPr>
            </w:pPr>
          </w:p>
        </w:tc>
      </w:tr>
      <w:tr w:rsidR="006F35C0" w:rsidTr="006F35C0" w14:paraId="786277B2" w14:textId="77777777">
        <w:tc>
          <w:tcPr>
            <w:tcW w:w="704" w:type="dxa"/>
          </w:tcPr>
          <w:p w:rsidR="006F35C0" w:rsidP="002F7202" w:rsidRDefault="006F35C0" w14:paraId="784C0E6D" w14:textId="0F8694AC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5336" w:type="dxa"/>
          </w:tcPr>
          <w:p w:rsidR="006F35C0" w:rsidP="002F7202" w:rsidRDefault="006F35C0" w14:paraId="18D26236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6F35C0" w:rsidP="002F7202" w:rsidRDefault="006F35C0" w14:paraId="5A0E79C6" w14:textId="77777777">
            <w:pPr>
              <w:rPr>
                <w:lang w:eastAsia="en-AU"/>
              </w:rPr>
            </w:pPr>
          </w:p>
        </w:tc>
      </w:tr>
      <w:tr w:rsidR="006F35C0" w:rsidTr="006F35C0" w14:paraId="19C6982A" w14:textId="77777777">
        <w:tc>
          <w:tcPr>
            <w:tcW w:w="704" w:type="dxa"/>
          </w:tcPr>
          <w:p w:rsidR="006F35C0" w:rsidP="002F7202" w:rsidRDefault="006F35C0" w14:paraId="7496CE8A" w14:textId="68661801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5336" w:type="dxa"/>
          </w:tcPr>
          <w:p w:rsidR="006F35C0" w:rsidP="002F7202" w:rsidRDefault="006F35C0" w14:paraId="587E6D1B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6F35C0" w:rsidP="002F7202" w:rsidRDefault="006F35C0" w14:paraId="052C9115" w14:textId="77777777">
            <w:pPr>
              <w:rPr>
                <w:lang w:eastAsia="en-AU"/>
              </w:rPr>
            </w:pPr>
          </w:p>
        </w:tc>
      </w:tr>
      <w:tr w:rsidR="006F35C0" w:rsidTr="006F35C0" w14:paraId="21AD276A" w14:textId="77777777">
        <w:tc>
          <w:tcPr>
            <w:tcW w:w="704" w:type="dxa"/>
          </w:tcPr>
          <w:p w:rsidR="006F35C0" w:rsidP="002F7202" w:rsidRDefault="006F35C0" w14:paraId="72C84C4F" w14:textId="2FB3CF95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5336" w:type="dxa"/>
          </w:tcPr>
          <w:p w:rsidR="006F35C0" w:rsidP="002F7202" w:rsidRDefault="006F35C0" w14:paraId="092476BA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6F35C0" w:rsidP="002F7202" w:rsidRDefault="006F35C0" w14:paraId="56EB7325" w14:textId="77777777">
            <w:pPr>
              <w:rPr>
                <w:lang w:eastAsia="en-AU"/>
              </w:rPr>
            </w:pPr>
          </w:p>
        </w:tc>
      </w:tr>
    </w:tbl>
    <w:p w:rsidR="00353873" w:rsidRDefault="00353873" w14:paraId="29757F8B" w14:textId="77777777">
      <w:pPr>
        <w:tabs>
          <w:tab w:val="clear" w:pos="284"/>
        </w:tabs>
        <w:spacing w:before="0" w:after="200" w:line="276" w:lineRule="auto"/>
        <w:rPr>
          <w:lang w:eastAsia="en-AU"/>
        </w:rPr>
      </w:pPr>
      <w:r>
        <w:br w:type="page"/>
      </w:r>
    </w:p>
    <w:p w:rsidR="00744135" w:rsidP="00744135" w:rsidRDefault="00744135" w14:paraId="74C57CB1" w14:textId="3CB2911B">
      <w:pPr>
        <w:pStyle w:val="Heading1"/>
      </w:pPr>
      <w:r>
        <w:t>Part 3: Emerging practices</w:t>
      </w:r>
    </w:p>
    <w:p w:rsidRPr="0027172A" w:rsidR="00744135" w:rsidP="00744135" w:rsidRDefault="00744135" w14:paraId="574D85C4" w14:textId="77777777">
      <w:pPr>
        <w:pStyle w:val="Heading2"/>
      </w:pPr>
      <w:r w:rsidRPr="00793194">
        <w:t>Introduction</w:t>
      </w:r>
    </w:p>
    <w:p w:rsidR="00744135" w:rsidP="00744135" w:rsidRDefault="00744135" w14:paraId="54118698" w14:textId="77777777">
      <w:pPr>
        <w:pStyle w:val="InputBoxIntroText"/>
        <w:rPr>
          <w:lang w:eastAsia="en-AU" w:bidi="en-US"/>
        </w:rPr>
      </w:pPr>
      <w:r w:rsidRPr="00B8275F">
        <w:t xml:space="preserve">Introduce your topic and describe the purpose of </w:t>
      </w:r>
      <w:r>
        <w:t xml:space="preserve">this section of </w:t>
      </w:r>
      <w:r w:rsidRPr="00B8275F">
        <w:t>your report</w:t>
      </w:r>
      <w:r>
        <w:t>.</w:t>
      </w:r>
    </w:p>
    <w:p w:rsidR="00744135" w:rsidP="007F3011" w:rsidRDefault="00744135" w14:paraId="3F655F9E" w14:textId="77777777">
      <w:pPr>
        <w:pStyle w:val="InputBoxSml"/>
        <w:framePr w:w="9049" w:h="3808" w:wrap="around" w:hAnchor="page" w:x="1484" w:y="-2"/>
        <w:rPr>
          <w:lang w:eastAsia="en-AU" w:bidi="en-US"/>
        </w:rPr>
      </w:pPr>
    </w:p>
    <w:p w:rsidR="007F3011" w:rsidP="007F3011" w:rsidRDefault="007F3011" w14:paraId="2FED99C6" w14:textId="77777777">
      <w:pPr>
        <w:pStyle w:val="Heading2"/>
      </w:pPr>
      <w:r>
        <w:t>Findings</w:t>
      </w:r>
    </w:p>
    <w:p w:rsidRPr="000D3CA9" w:rsidR="007F3011" w:rsidP="007F3011" w:rsidRDefault="007F3011" w14:paraId="4931117A" w14:textId="77777777">
      <w:pPr>
        <w:rPr>
          <w:color w:val="454545"/>
          <w:lang w:eastAsia="en-AU"/>
        </w:rPr>
      </w:pPr>
      <w:r w:rsidRPr="000D3CA9">
        <w:rPr>
          <w:color w:val="454545"/>
          <w:lang w:eastAsia="en-AU"/>
        </w:rPr>
        <w:t>Reference information sources in footnotes or reference list.</w:t>
      </w:r>
    </w:p>
    <w:p w:rsidR="00E5327D" w:rsidRDefault="00E5327D" w14:paraId="752FA430" w14:textId="77777777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:rsidR="00E5327D" w:rsidP="00E5327D" w:rsidRDefault="00E5327D" w14:paraId="3FBACBC9" w14:textId="77777777">
      <w:pPr>
        <w:pStyle w:val="Heading2"/>
        <w:sectPr w:rsidR="00E5327D" w:rsidSect="00744135">
          <w:pgSz w:w="11906" w:h="16838" w:orient="portrait"/>
          <w:pgMar w:top="1418" w:right="1418" w:bottom="1418" w:left="1418" w:header="567" w:footer="454" w:gutter="0"/>
          <w:cols w:space="4253"/>
          <w:docGrid w:linePitch="360"/>
        </w:sectPr>
      </w:pPr>
    </w:p>
    <w:p w:rsidR="00E5327D" w:rsidP="00E5327D" w:rsidRDefault="00E5327D" w14:paraId="3A3F3075" w14:textId="037A9A8A">
      <w:pPr>
        <w:pStyle w:val="Heading3"/>
      </w:pPr>
      <w:r>
        <w:t>Practice 1</w:t>
      </w:r>
    </w:p>
    <w:p w:rsidR="00E5327D" w:rsidP="00E5327D" w:rsidRDefault="00E5327D" w14:paraId="2532BAF8" w14:textId="481BC2F0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D0572C">
        <w:rPr>
          <w:noProof/>
        </w:rPr>
        <w:t>5</w:t>
      </w:r>
      <w:r>
        <w:fldChar w:fldCharType="end"/>
      </w:r>
      <w:r>
        <w:t xml:space="preserve"> Research </w:t>
      </w:r>
      <w:r w:rsidR="00314858">
        <w:t>findings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7"/>
        <w:gridCol w:w="10015"/>
      </w:tblGrid>
      <w:tr w:rsidR="00E5327D" w:rsidTr="73F36BEB" w14:paraId="3E0658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1" w:type="pct"/>
          </w:tcPr>
          <w:p w:rsidR="00E5327D" w:rsidP="00CE5D03" w:rsidRDefault="00E5327D" w14:paraId="263B73FE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Criteria</w:t>
            </w:r>
          </w:p>
        </w:tc>
        <w:tc>
          <w:tcPr>
            <w:tcW w:w="3579" w:type="pct"/>
          </w:tcPr>
          <w:p w:rsidR="00E5327D" w:rsidP="00CE5D03" w:rsidRDefault="00E5327D" w14:paraId="51DD9E14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Description</w:t>
            </w:r>
          </w:p>
        </w:tc>
      </w:tr>
      <w:tr w:rsidR="00E5327D" w:rsidTr="73F36BEB" w14:paraId="7F1EE2A5" w14:textId="77777777">
        <w:tc>
          <w:tcPr>
            <w:tcW w:w="1421" w:type="pct"/>
          </w:tcPr>
          <w:p w:rsidR="00E5327D" w:rsidP="00CE5D03" w:rsidRDefault="00E5327D" w14:paraId="146CF56B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Name</w:t>
            </w:r>
          </w:p>
        </w:tc>
        <w:tc>
          <w:tcPr>
            <w:tcW w:w="3579" w:type="pct"/>
          </w:tcPr>
          <w:p w:rsidR="00E5327D" w:rsidP="00CE5D03" w:rsidRDefault="00E5327D" w14:paraId="330FC5AA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5327D" w:rsidTr="73F36BEB" w14:paraId="34BA1551" w14:textId="77777777">
        <w:tc>
          <w:tcPr>
            <w:tcW w:w="1421" w:type="pct"/>
          </w:tcPr>
          <w:p w:rsidR="00E5327D" w:rsidP="00CE5D03" w:rsidRDefault="00E5327D" w14:paraId="5EE9D69D" w14:textId="2F5FF94E">
            <w:pPr>
              <w:tabs>
                <w:tab w:val="clear" w:pos="284"/>
              </w:tabs>
              <w:spacing w:before="0" w:after="200" w:line="276" w:lineRule="auto"/>
            </w:pPr>
            <w:r>
              <w:t>Purpose, function</w:t>
            </w:r>
            <w:r w:rsidR="3201E978">
              <w:t>, attributes</w:t>
            </w:r>
            <w:r>
              <w:t xml:space="preserve"> and f</w:t>
            </w:r>
            <w:r w:rsidR="03943253">
              <w:t>eatures</w:t>
            </w:r>
          </w:p>
        </w:tc>
        <w:tc>
          <w:tcPr>
            <w:tcW w:w="3579" w:type="pct"/>
          </w:tcPr>
          <w:p w:rsidR="00E5327D" w:rsidP="00CE5D03" w:rsidRDefault="00E5327D" w14:paraId="4BDB3CD8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5327D" w:rsidTr="73F36BEB" w14:paraId="49EF0719" w14:textId="77777777">
        <w:tc>
          <w:tcPr>
            <w:tcW w:w="1421" w:type="pct"/>
          </w:tcPr>
          <w:p w:rsidR="00E5327D" w:rsidP="00CE5D03" w:rsidRDefault="00E5327D" w14:paraId="7DEC94F4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Advantages </w:t>
            </w:r>
          </w:p>
        </w:tc>
        <w:tc>
          <w:tcPr>
            <w:tcW w:w="3579" w:type="pct"/>
          </w:tcPr>
          <w:p w:rsidR="00E5327D" w:rsidP="00CE5D03" w:rsidRDefault="00E5327D" w14:paraId="781B49E6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5327D" w:rsidTr="73F36BEB" w14:paraId="1E9F6144" w14:textId="77777777">
        <w:tc>
          <w:tcPr>
            <w:tcW w:w="1421" w:type="pct"/>
          </w:tcPr>
          <w:p w:rsidR="00E5327D" w:rsidP="00CE5D03" w:rsidRDefault="00E5327D" w14:paraId="71F01E60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opportunities</w:t>
            </w:r>
          </w:p>
        </w:tc>
        <w:tc>
          <w:tcPr>
            <w:tcW w:w="3579" w:type="pct"/>
          </w:tcPr>
          <w:p w:rsidR="00E5327D" w:rsidP="00CE5D03" w:rsidRDefault="00E5327D" w14:paraId="23CA2FFA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5327D" w:rsidTr="73F36BEB" w14:paraId="1BE72F6A" w14:textId="77777777">
        <w:tc>
          <w:tcPr>
            <w:tcW w:w="1421" w:type="pct"/>
          </w:tcPr>
          <w:p w:rsidR="00E5327D" w:rsidP="00CE5D03" w:rsidRDefault="00E5327D" w14:paraId="63632034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Disadvantages </w:t>
            </w:r>
          </w:p>
        </w:tc>
        <w:tc>
          <w:tcPr>
            <w:tcW w:w="3579" w:type="pct"/>
          </w:tcPr>
          <w:p w:rsidR="00E5327D" w:rsidP="00CE5D03" w:rsidRDefault="00E5327D" w14:paraId="6CD75510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5327D" w:rsidTr="73F36BEB" w14:paraId="3A920ECF" w14:textId="77777777">
        <w:tc>
          <w:tcPr>
            <w:tcW w:w="1421" w:type="pct"/>
          </w:tcPr>
          <w:p w:rsidR="00E5327D" w:rsidP="00CE5D03" w:rsidRDefault="00E5327D" w14:paraId="0F12BEDE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threats</w:t>
            </w:r>
          </w:p>
        </w:tc>
        <w:tc>
          <w:tcPr>
            <w:tcW w:w="3579" w:type="pct"/>
          </w:tcPr>
          <w:p w:rsidR="00E5327D" w:rsidP="00CE5D03" w:rsidRDefault="00E5327D" w14:paraId="5D30F774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5327D" w:rsidTr="73F36BEB" w14:paraId="71A7C6FB" w14:textId="77777777">
        <w:tc>
          <w:tcPr>
            <w:tcW w:w="1421" w:type="pct"/>
          </w:tcPr>
          <w:p w:rsidR="00E5327D" w:rsidP="00CE5D03" w:rsidRDefault="00E5327D" w14:paraId="104EE3BC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Impact on current technologies and practices</w:t>
            </w:r>
          </w:p>
        </w:tc>
        <w:tc>
          <w:tcPr>
            <w:tcW w:w="3579" w:type="pct"/>
          </w:tcPr>
          <w:p w:rsidR="00E5327D" w:rsidP="00CE5D03" w:rsidRDefault="00E5327D" w14:paraId="3D83502E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E5327D" w:rsidTr="73F36BEB" w14:paraId="34F0A7BF" w14:textId="77777777">
        <w:tc>
          <w:tcPr>
            <w:tcW w:w="1421" w:type="pct"/>
          </w:tcPr>
          <w:p w:rsidR="00E5327D" w:rsidP="00CE5D03" w:rsidRDefault="00E5327D" w14:paraId="4C8975F5" w14:textId="6DFDF63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Overall evaluation of the potential application of this </w:t>
            </w:r>
            <w:r w:rsidR="00F00B69">
              <w:t>practice</w:t>
            </w:r>
            <w:r w:rsidR="00804EEE">
              <w:t xml:space="preserve"> to employees and the organisation</w:t>
            </w:r>
          </w:p>
        </w:tc>
        <w:tc>
          <w:tcPr>
            <w:tcW w:w="3579" w:type="pct"/>
          </w:tcPr>
          <w:p w:rsidR="00E5327D" w:rsidP="00CE5D03" w:rsidRDefault="00E5327D" w14:paraId="507F0BB3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</w:tbl>
    <w:p w:rsidR="00217312" w:rsidP="007939CF" w:rsidRDefault="00217312" w14:paraId="3BF2865A" w14:textId="77777777"/>
    <w:p w:rsidR="00217312" w:rsidP="007939CF" w:rsidRDefault="00217312" w14:paraId="73403F6A" w14:textId="77777777">
      <w:pPr>
        <w:rPr>
          <w:noProof/>
          <w:lang w:eastAsia="en-AU"/>
        </w:rPr>
      </w:pPr>
      <w:r>
        <w:br w:type="page"/>
      </w:r>
    </w:p>
    <w:p w:rsidR="0052153A" w:rsidP="0052153A" w:rsidRDefault="0052153A" w14:paraId="4D22A063" w14:textId="6218FA1E">
      <w:pPr>
        <w:pStyle w:val="Heading3"/>
      </w:pPr>
      <w:r>
        <w:t>Practice 2</w:t>
      </w:r>
    </w:p>
    <w:p w:rsidR="0052153A" w:rsidP="0052153A" w:rsidRDefault="0052153A" w14:paraId="446FE635" w14:textId="12B80E98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D0572C">
        <w:rPr>
          <w:noProof/>
        </w:rPr>
        <w:t>6</w:t>
      </w:r>
      <w:r>
        <w:fldChar w:fldCharType="end"/>
      </w:r>
      <w:r>
        <w:t xml:space="preserve"> Research </w:t>
      </w:r>
      <w:r w:rsidR="00314858">
        <w:t>findings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7"/>
        <w:gridCol w:w="10015"/>
      </w:tblGrid>
      <w:tr w:rsidR="0052153A" w:rsidTr="73F36BEB" w14:paraId="4FA0E7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1" w:type="pct"/>
          </w:tcPr>
          <w:p w:rsidR="0052153A" w:rsidP="00CE5D03" w:rsidRDefault="0052153A" w14:paraId="13DF5CD8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Criteria</w:t>
            </w:r>
          </w:p>
        </w:tc>
        <w:tc>
          <w:tcPr>
            <w:tcW w:w="3579" w:type="pct"/>
          </w:tcPr>
          <w:p w:rsidR="0052153A" w:rsidP="00CE5D03" w:rsidRDefault="0052153A" w14:paraId="7AF978EC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Description</w:t>
            </w:r>
          </w:p>
        </w:tc>
      </w:tr>
      <w:tr w:rsidR="0052153A" w:rsidTr="73F36BEB" w14:paraId="011E8B97" w14:textId="77777777">
        <w:tc>
          <w:tcPr>
            <w:tcW w:w="1421" w:type="pct"/>
          </w:tcPr>
          <w:p w:rsidR="0052153A" w:rsidP="00CE5D03" w:rsidRDefault="0052153A" w14:paraId="6AD46348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Name</w:t>
            </w:r>
          </w:p>
        </w:tc>
        <w:tc>
          <w:tcPr>
            <w:tcW w:w="3579" w:type="pct"/>
          </w:tcPr>
          <w:p w:rsidR="0052153A" w:rsidP="00CE5D03" w:rsidRDefault="0052153A" w14:paraId="70F1A39C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4170471D" w14:textId="77777777">
        <w:tc>
          <w:tcPr>
            <w:tcW w:w="1421" w:type="pct"/>
          </w:tcPr>
          <w:p w:rsidR="0052153A" w:rsidP="00CE5D03" w:rsidRDefault="0052153A" w14:paraId="0BDDD356" w14:textId="1DC177D6">
            <w:pPr>
              <w:tabs>
                <w:tab w:val="clear" w:pos="284"/>
              </w:tabs>
              <w:spacing w:before="0" w:after="200" w:line="276" w:lineRule="auto"/>
            </w:pPr>
            <w:r>
              <w:t>Purpose, function</w:t>
            </w:r>
            <w:r w:rsidR="784E0CF2">
              <w:t xml:space="preserve">, attributes and features </w:t>
            </w:r>
          </w:p>
        </w:tc>
        <w:tc>
          <w:tcPr>
            <w:tcW w:w="3579" w:type="pct"/>
          </w:tcPr>
          <w:p w:rsidR="0052153A" w:rsidP="00CE5D03" w:rsidRDefault="0052153A" w14:paraId="5801358D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6B1652C4" w14:textId="77777777">
        <w:tc>
          <w:tcPr>
            <w:tcW w:w="1421" w:type="pct"/>
          </w:tcPr>
          <w:p w:rsidR="0052153A" w:rsidP="00CE5D03" w:rsidRDefault="0052153A" w14:paraId="0B650073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Advantages </w:t>
            </w:r>
          </w:p>
        </w:tc>
        <w:tc>
          <w:tcPr>
            <w:tcW w:w="3579" w:type="pct"/>
          </w:tcPr>
          <w:p w:rsidR="0052153A" w:rsidP="00CE5D03" w:rsidRDefault="0052153A" w14:paraId="3CCEF83F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43909DEA" w14:textId="77777777">
        <w:tc>
          <w:tcPr>
            <w:tcW w:w="1421" w:type="pct"/>
          </w:tcPr>
          <w:p w:rsidR="0052153A" w:rsidP="00CE5D03" w:rsidRDefault="0052153A" w14:paraId="527206CA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opportunities</w:t>
            </w:r>
          </w:p>
        </w:tc>
        <w:tc>
          <w:tcPr>
            <w:tcW w:w="3579" w:type="pct"/>
          </w:tcPr>
          <w:p w:rsidR="0052153A" w:rsidP="00CE5D03" w:rsidRDefault="0052153A" w14:paraId="7B7B4846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7238C2E0" w14:textId="77777777">
        <w:tc>
          <w:tcPr>
            <w:tcW w:w="1421" w:type="pct"/>
          </w:tcPr>
          <w:p w:rsidR="0052153A" w:rsidP="00CE5D03" w:rsidRDefault="0052153A" w14:paraId="1E06F6D9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Disadvantages </w:t>
            </w:r>
          </w:p>
        </w:tc>
        <w:tc>
          <w:tcPr>
            <w:tcW w:w="3579" w:type="pct"/>
          </w:tcPr>
          <w:p w:rsidR="0052153A" w:rsidP="00CE5D03" w:rsidRDefault="0052153A" w14:paraId="0C389856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6B578528" w14:textId="77777777">
        <w:tc>
          <w:tcPr>
            <w:tcW w:w="1421" w:type="pct"/>
          </w:tcPr>
          <w:p w:rsidR="0052153A" w:rsidP="00CE5D03" w:rsidRDefault="0052153A" w14:paraId="06990EF4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threats</w:t>
            </w:r>
          </w:p>
        </w:tc>
        <w:tc>
          <w:tcPr>
            <w:tcW w:w="3579" w:type="pct"/>
          </w:tcPr>
          <w:p w:rsidR="0052153A" w:rsidP="00CE5D03" w:rsidRDefault="0052153A" w14:paraId="38DF589E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0A20FFAF" w14:textId="77777777">
        <w:tc>
          <w:tcPr>
            <w:tcW w:w="1421" w:type="pct"/>
          </w:tcPr>
          <w:p w:rsidR="0052153A" w:rsidP="00CE5D03" w:rsidRDefault="0052153A" w14:paraId="179C2E9E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Impact on current technologies and practices</w:t>
            </w:r>
          </w:p>
        </w:tc>
        <w:tc>
          <w:tcPr>
            <w:tcW w:w="3579" w:type="pct"/>
          </w:tcPr>
          <w:p w:rsidR="0052153A" w:rsidP="00CE5D03" w:rsidRDefault="0052153A" w14:paraId="5DB52A34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777928C5" w14:textId="77777777">
        <w:tc>
          <w:tcPr>
            <w:tcW w:w="1421" w:type="pct"/>
          </w:tcPr>
          <w:p w:rsidR="0052153A" w:rsidP="00CE5D03" w:rsidRDefault="0052153A" w14:paraId="2EFD9A8B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Overall evaluation of the potential application of this practice to employees and the organisation</w:t>
            </w:r>
          </w:p>
        </w:tc>
        <w:tc>
          <w:tcPr>
            <w:tcW w:w="3579" w:type="pct"/>
          </w:tcPr>
          <w:p w:rsidR="0052153A" w:rsidP="00CE5D03" w:rsidRDefault="0052153A" w14:paraId="521E824A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</w:tbl>
    <w:p w:rsidR="007939CF" w:rsidP="007939CF" w:rsidRDefault="007939CF" w14:paraId="4417163E" w14:textId="77777777"/>
    <w:p w:rsidR="007939CF" w:rsidP="007939CF" w:rsidRDefault="007939CF" w14:paraId="288B480F" w14:textId="77777777">
      <w:pPr>
        <w:pStyle w:val="Body"/>
        <w:rPr>
          <w:noProof/>
          <w:lang w:eastAsia="en-AU"/>
        </w:rPr>
      </w:pPr>
      <w:r>
        <w:br w:type="page"/>
      </w:r>
    </w:p>
    <w:p w:rsidR="0052153A" w:rsidP="0052153A" w:rsidRDefault="0052153A" w14:paraId="2089226C" w14:textId="44BD2D9A">
      <w:pPr>
        <w:pStyle w:val="Heading3"/>
      </w:pPr>
      <w:r>
        <w:t>Practice 3</w:t>
      </w:r>
    </w:p>
    <w:p w:rsidR="0052153A" w:rsidP="0052153A" w:rsidRDefault="0052153A" w14:paraId="47FA482D" w14:textId="3476F1AE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D0572C">
        <w:rPr>
          <w:noProof/>
        </w:rPr>
        <w:t>7</w:t>
      </w:r>
      <w:r>
        <w:fldChar w:fldCharType="end"/>
      </w:r>
      <w:r>
        <w:t xml:space="preserve"> Research</w:t>
      </w:r>
      <w:r w:rsidR="00314858">
        <w:t xml:space="preserve"> findings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7"/>
        <w:gridCol w:w="10015"/>
      </w:tblGrid>
      <w:tr w:rsidR="0052153A" w:rsidTr="73F36BEB" w14:paraId="481C8A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1" w:type="pct"/>
          </w:tcPr>
          <w:p w:rsidR="0052153A" w:rsidP="00CE5D03" w:rsidRDefault="0052153A" w14:paraId="67AFB000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Criteria</w:t>
            </w:r>
          </w:p>
        </w:tc>
        <w:tc>
          <w:tcPr>
            <w:tcW w:w="3579" w:type="pct"/>
          </w:tcPr>
          <w:p w:rsidR="0052153A" w:rsidP="00CE5D03" w:rsidRDefault="0052153A" w14:paraId="59FFDF0B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Description</w:t>
            </w:r>
          </w:p>
        </w:tc>
      </w:tr>
      <w:tr w:rsidR="0052153A" w:rsidTr="73F36BEB" w14:paraId="268BADA7" w14:textId="77777777">
        <w:tc>
          <w:tcPr>
            <w:tcW w:w="1421" w:type="pct"/>
          </w:tcPr>
          <w:p w:rsidR="0052153A" w:rsidP="00CE5D03" w:rsidRDefault="0052153A" w14:paraId="09EDD0BE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Name</w:t>
            </w:r>
          </w:p>
        </w:tc>
        <w:tc>
          <w:tcPr>
            <w:tcW w:w="3579" w:type="pct"/>
          </w:tcPr>
          <w:p w:rsidR="0052153A" w:rsidP="00CE5D03" w:rsidRDefault="0052153A" w14:paraId="036DCE30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00093E49" w14:textId="77777777">
        <w:tc>
          <w:tcPr>
            <w:tcW w:w="1421" w:type="pct"/>
          </w:tcPr>
          <w:p w:rsidR="0052153A" w:rsidP="00CE5D03" w:rsidRDefault="0052153A" w14:paraId="5791AB92" w14:textId="166C101E">
            <w:pPr>
              <w:tabs>
                <w:tab w:val="clear" w:pos="284"/>
              </w:tabs>
              <w:spacing w:before="0" w:after="200" w:line="276" w:lineRule="auto"/>
            </w:pPr>
            <w:r>
              <w:t>Purpose, function</w:t>
            </w:r>
            <w:r w:rsidR="589FFB62">
              <w:t>, attributes</w:t>
            </w:r>
            <w:r>
              <w:t xml:space="preserve"> and f</w:t>
            </w:r>
            <w:r w:rsidR="2C69DDCD">
              <w:t>eatures</w:t>
            </w:r>
          </w:p>
        </w:tc>
        <w:tc>
          <w:tcPr>
            <w:tcW w:w="3579" w:type="pct"/>
          </w:tcPr>
          <w:p w:rsidR="0052153A" w:rsidP="00CE5D03" w:rsidRDefault="0052153A" w14:paraId="0A6FD9F5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718F9B78" w14:textId="77777777">
        <w:tc>
          <w:tcPr>
            <w:tcW w:w="1421" w:type="pct"/>
          </w:tcPr>
          <w:p w:rsidR="0052153A" w:rsidP="00CE5D03" w:rsidRDefault="0052153A" w14:paraId="7DA7256C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Advantages </w:t>
            </w:r>
          </w:p>
        </w:tc>
        <w:tc>
          <w:tcPr>
            <w:tcW w:w="3579" w:type="pct"/>
          </w:tcPr>
          <w:p w:rsidR="0052153A" w:rsidP="00CE5D03" w:rsidRDefault="0052153A" w14:paraId="10539534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597C3DA2" w14:textId="77777777">
        <w:tc>
          <w:tcPr>
            <w:tcW w:w="1421" w:type="pct"/>
          </w:tcPr>
          <w:p w:rsidR="0052153A" w:rsidP="00CE5D03" w:rsidRDefault="0052153A" w14:paraId="2D4C318C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opportunities</w:t>
            </w:r>
          </w:p>
        </w:tc>
        <w:tc>
          <w:tcPr>
            <w:tcW w:w="3579" w:type="pct"/>
          </w:tcPr>
          <w:p w:rsidR="0052153A" w:rsidP="00CE5D03" w:rsidRDefault="0052153A" w14:paraId="5F159183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35369F22" w14:textId="77777777">
        <w:tc>
          <w:tcPr>
            <w:tcW w:w="1421" w:type="pct"/>
          </w:tcPr>
          <w:p w:rsidR="0052153A" w:rsidP="00CE5D03" w:rsidRDefault="0052153A" w14:paraId="0E555109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 xml:space="preserve">Disadvantages </w:t>
            </w:r>
          </w:p>
        </w:tc>
        <w:tc>
          <w:tcPr>
            <w:tcW w:w="3579" w:type="pct"/>
          </w:tcPr>
          <w:p w:rsidR="0052153A" w:rsidP="00CE5D03" w:rsidRDefault="0052153A" w14:paraId="7A12904C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71293096" w14:textId="77777777">
        <w:tc>
          <w:tcPr>
            <w:tcW w:w="1421" w:type="pct"/>
          </w:tcPr>
          <w:p w:rsidR="0052153A" w:rsidP="00CE5D03" w:rsidRDefault="0052153A" w14:paraId="0B83A802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Organisational threats</w:t>
            </w:r>
          </w:p>
        </w:tc>
        <w:tc>
          <w:tcPr>
            <w:tcW w:w="3579" w:type="pct"/>
          </w:tcPr>
          <w:p w:rsidR="0052153A" w:rsidP="00CE5D03" w:rsidRDefault="0052153A" w14:paraId="54D1013C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115AAFD6" w14:textId="77777777">
        <w:tc>
          <w:tcPr>
            <w:tcW w:w="1421" w:type="pct"/>
          </w:tcPr>
          <w:p w:rsidR="0052153A" w:rsidP="00CE5D03" w:rsidRDefault="0052153A" w14:paraId="5439E9DF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Impact on current technologies and practices</w:t>
            </w:r>
          </w:p>
        </w:tc>
        <w:tc>
          <w:tcPr>
            <w:tcW w:w="3579" w:type="pct"/>
          </w:tcPr>
          <w:p w:rsidR="0052153A" w:rsidP="00CE5D03" w:rsidRDefault="0052153A" w14:paraId="4CCDE1C2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  <w:tr w:rsidR="0052153A" w:rsidTr="73F36BEB" w14:paraId="79EC13D2" w14:textId="77777777">
        <w:tc>
          <w:tcPr>
            <w:tcW w:w="1421" w:type="pct"/>
          </w:tcPr>
          <w:p w:rsidR="0052153A" w:rsidP="00CE5D03" w:rsidRDefault="0052153A" w14:paraId="5F186ED8" w14:textId="77777777">
            <w:pPr>
              <w:tabs>
                <w:tab w:val="clear" w:pos="284"/>
              </w:tabs>
              <w:spacing w:before="0" w:after="200" w:line="276" w:lineRule="auto"/>
            </w:pPr>
            <w:r>
              <w:t>Overall evaluation of the potential application of this practice to employees and the organisation</w:t>
            </w:r>
          </w:p>
        </w:tc>
        <w:tc>
          <w:tcPr>
            <w:tcW w:w="3579" w:type="pct"/>
          </w:tcPr>
          <w:p w:rsidR="0052153A" w:rsidP="00CE5D03" w:rsidRDefault="0052153A" w14:paraId="476146F6" w14:textId="77777777">
            <w:pPr>
              <w:tabs>
                <w:tab w:val="clear" w:pos="284"/>
              </w:tabs>
              <w:spacing w:before="0" w:after="200" w:line="276" w:lineRule="auto"/>
            </w:pPr>
          </w:p>
        </w:tc>
      </w:tr>
    </w:tbl>
    <w:p w:rsidRPr="000D5810" w:rsidR="0052153A" w:rsidP="000D5810" w:rsidRDefault="0052153A" w14:paraId="08669588" w14:textId="77777777">
      <w:pPr>
        <w:rPr>
          <w:lang w:eastAsia="en-AU"/>
        </w:rPr>
      </w:pPr>
    </w:p>
    <w:p w:rsidR="00501897" w:rsidP="00501897" w:rsidRDefault="00501897" w14:paraId="5AB8FB76" w14:textId="77777777">
      <w:pPr>
        <w:pStyle w:val="Heading3"/>
        <w:sectPr w:rsidR="00501897" w:rsidSect="00E5327D">
          <w:pgSz w:w="16838" w:h="11906" w:orient="landscape"/>
          <w:pgMar w:top="1418" w:right="1418" w:bottom="1418" w:left="1418" w:header="567" w:footer="454" w:gutter="0"/>
          <w:cols w:space="4253"/>
          <w:docGrid w:linePitch="360"/>
        </w:sectPr>
      </w:pPr>
    </w:p>
    <w:p w:rsidRPr="0027172A" w:rsidR="00501897" w:rsidP="00501897" w:rsidRDefault="00501897" w14:paraId="1A91D599" w14:textId="77777777">
      <w:pPr>
        <w:pStyle w:val="Heading3"/>
      </w:pPr>
      <w:r>
        <w:t>Conclusion</w:t>
      </w:r>
    </w:p>
    <w:p w:rsidR="00501897" w:rsidP="00501897" w:rsidRDefault="00501897" w14:paraId="67BC031B" w14:textId="44EFA061">
      <w:pPr>
        <w:pStyle w:val="InputBoxIntroText"/>
        <w:rPr>
          <w:lang w:eastAsia="en-AU" w:bidi="en-US"/>
        </w:rPr>
      </w:pPr>
      <w:r>
        <w:t>E</w:t>
      </w:r>
      <w:r w:rsidRPr="003175A1">
        <w:t>valuation of research findings, select</w:t>
      </w:r>
      <w:r>
        <w:t>ion of one</w:t>
      </w:r>
      <w:r w:rsidRPr="003175A1">
        <w:t xml:space="preserve"> ICT </w:t>
      </w:r>
      <w:r>
        <w:t>practice</w:t>
      </w:r>
      <w:r w:rsidRPr="003175A1">
        <w:t xml:space="preserve"> to implement and expla</w:t>
      </w:r>
      <w:r>
        <w:t>nation</w:t>
      </w:r>
      <w:r w:rsidRPr="003175A1">
        <w:t xml:space="preserve"> </w:t>
      </w:r>
      <w:r w:rsidR="3B9400A9">
        <w:t xml:space="preserve">of </w:t>
      </w:r>
      <w:r w:rsidRPr="003175A1">
        <w:t>how it will resolve the ICT problem</w:t>
      </w:r>
      <w:r>
        <w:t>.</w:t>
      </w:r>
    </w:p>
    <w:p w:rsidR="00501897" w:rsidP="00501897" w:rsidRDefault="00501897" w14:paraId="32D00950" w14:textId="77777777">
      <w:pPr>
        <w:pStyle w:val="InputBoxSml"/>
        <w:framePr w:w="9049" w:h="3204" w:wrap="around" w:hAnchor="page" w:x="1484" w:y="6"/>
        <w:rPr>
          <w:lang w:eastAsia="en-AU" w:bidi="en-US"/>
        </w:rPr>
      </w:pPr>
    </w:p>
    <w:p w:rsidRPr="0027172A" w:rsidR="00501897" w:rsidP="00501897" w:rsidRDefault="00501897" w14:paraId="7202081E" w14:textId="77777777">
      <w:pPr>
        <w:pStyle w:val="Heading3"/>
      </w:pPr>
      <w:r>
        <w:t>Recommendations</w:t>
      </w:r>
    </w:p>
    <w:p w:rsidR="00501897" w:rsidP="00501897" w:rsidRDefault="00501897" w14:paraId="52FE60BB" w14:textId="366E91F3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36"/>
        <w:gridCol w:w="3020"/>
      </w:tblGrid>
      <w:tr w:rsidR="00501897" w:rsidTr="0034133C" w14:paraId="70F30E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:rsidR="00501897" w:rsidP="0034133C" w:rsidRDefault="00501897" w14:paraId="03D1CD44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No.</w:t>
            </w:r>
          </w:p>
        </w:tc>
        <w:tc>
          <w:tcPr>
            <w:tcW w:w="5336" w:type="dxa"/>
          </w:tcPr>
          <w:p w:rsidR="00501897" w:rsidP="0034133C" w:rsidRDefault="00501897" w14:paraId="22BC4953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Action</w:t>
            </w:r>
          </w:p>
        </w:tc>
        <w:tc>
          <w:tcPr>
            <w:tcW w:w="3020" w:type="dxa"/>
          </w:tcPr>
          <w:p w:rsidR="00501897" w:rsidP="0034133C" w:rsidRDefault="00501897" w14:paraId="2C55C1A8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Job role / Department responsible</w:t>
            </w:r>
          </w:p>
        </w:tc>
      </w:tr>
      <w:tr w:rsidR="00501897" w:rsidTr="0034133C" w14:paraId="329F02D9" w14:textId="77777777">
        <w:tc>
          <w:tcPr>
            <w:tcW w:w="704" w:type="dxa"/>
          </w:tcPr>
          <w:p w:rsidR="00501897" w:rsidP="0034133C" w:rsidRDefault="00501897" w14:paraId="3791F7C4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5336" w:type="dxa"/>
          </w:tcPr>
          <w:p w:rsidR="00501897" w:rsidP="0034133C" w:rsidRDefault="00501897" w14:paraId="75DAF28A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501897" w:rsidP="0034133C" w:rsidRDefault="00501897" w14:paraId="6B979E41" w14:textId="77777777">
            <w:pPr>
              <w:rPr>
                <w:lang w:eastAsia="en-AU"/>
              </w:rPr>
            </w:pPr>
          </w:p>
        </w:tc>
      </w:tr>
      <w:tr w:rsidR="00501897" w:rsidTr="0034133C" w14:paraId="1523C92D" w14:textId="77777777">
        <w:tc>
          <w:tcPr>
            <w:tcW w:w="704" w:type="dxa"/>
          </w:tcPr>
          <w:p w:rsidR="00501897" w:rsidP="0034133C" w:rsidRDefault="00501897" w14:paraId="193D1394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5336" w:type="dxa"/>
          </w:tcPr>
          <w:p w:rsidR="00501897" w:rsidP="0034133C" w:rsidRDefault="00501897" w14:paraId="5724D8F3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501897" w:rsidP="0034133C" w:rsidRDefault="00501897" w14:paraId="3BA3C75B" w14:textId="77777777">
            <w:pPr>
              <w:rPr>
                <w:lang w:eastAsia="en-AU"/>
              </w:rPr>
            </w:pPr>
          </w:p>
        </w:tc>
      </w:tr>
      <w:tr w:rsidR="00501897" w:rsidTr="0034133C" w14:paraId="386658BF" w14:textId="77777777">
        <w:tc>
          <w:tcPr>
            <w:tcW w:w="704" w:type="dxa"/>
          </w:tcPr>
          <w:p w:rsidR="00501897" w:rsidP="0034133C" w:rsidRDefault="00501897" w14:paraId="18E97208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5336" w:type="dxa"/>
          </w:tcPr>
          <w:p w:rsidR="00501897" w:rsidP="0034133C" w:rsidRDefault="00501897" w14:paraId="4EC8569A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501897" w:rsidP="0034133C" w:rsidRDefault="00501897" w14:paraId="76AF2689" w14:textId="77777777">
            <w:pPr>
              <w:rPr>
                <w:lang w:eastAsia="en-AU"/>
              </w:rPr>
            </w:pPr>
          </w:p>
        </w:tc>
      </w:tr>
      <w:tr w:rsidR="00501897" w:rsidTr="0034133C" w14:paraId="6156CEA2" w14:textId="77777777">
        <w:tc>
          <w:tcPr>
            <w:tcW w:w="704" w:type="dxa"/>
          </w:tcPr>
          <w:p w:rsidR="00501897" w:rsidP="0034133C" w:rsidRDefault="00501897" w14:paraId="49675E58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5336" w:type="dxa"/>
          </w:tcPr>
          <w:p w:rsidR="00501897" w:rsidP="0034133C" w:rsidRDefault="00501897" w14:paraId="1D9B3056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501897" w:rsidP="0034133C" w:rsidRDefault="00501897" w14:paraId="659A08F7" w14:textId="77777777">
            <w:pPr>
              <w:rPr>
                <w:lang w:eastAsia="en-AU"/>
              </w:rPr>
            </w:pPr>
          </w:p>
        </w:tc>
      </w:tr>
      <w:tr w:rsidR="00501897" w:rsidTr="0034133C" w14:paraId="4EEF248B" w14:textId="77777777">
        <w:tc>
          <w:tcPr>
            <w:tcW w:w="704" w:type="dxa"/>
          </w:tcPr>
          <w:p w:rsidR="00501897" w:rsidP="0034133C" w:rsidRDefault="00501897" w14:paraId="5A421410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5336" w:type="dxa"/>
          </w:tcPr>
          <w:p w:rsidR="00501897" w:rsidP="0034133C" w:rsidRDefault="00501897" w14:paraId="34088347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501897" w:rsidP="0034133C" w:rsidRDefault="00501897" w14:paraId="45A10FFD" w14:textId="77777777">
            <w:pPr>
              <w:rPr>
                <w:lang w:eastAsia="en-AU"/>
              </w:rPr>
            </w:pPr>
          </w:p>
        </w:tc>
      </w:tr>
      <w:tr w:rsidR="00501897" w:rsidTr="0034133C" w14:paraId="3DFAD2C8" w14:textId="77777777">
        <w:tc>
          <w:tcPr>
            <w:tcW w:w="704" w:type="dxa"/>
          </w:tcPr>
          <w:p w:rsidR="00501897" w:rsidP="0034133C" w:rsidRDefault="00501897" w14:paraId="4759B4D9" w14:textId="7777777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5336" w:type="dxa"/>
          </w:tcPr>
          <w:p w:rsidR="00501897" w:rsidP="0034133C" w:rsidRDefault="00501897" w14:paraId="577BC631" w14:textId="77777777">
            <w:pPr>
              <w:rPr>
                <w:lang w:eastAsia="en-AU"/>
              </w:rPr>
            </w:pPr>
          </w:p>
        </w:tc>
        <w:tc>
          <w:tcPr>
            <w:tcW w:w="3020" w:type="dxa"/>
          </w:tcPr>
          <w:p w:rsidR="00501897" w:rsidP="0034133C" w:rsidRDefault="00501897" w14:paraId="426F2C14" w14:textId="77777777">
            <w:pPr>
              <w:rPr>
                <w:lang w:eastAsia="en-AU"/>
              </w:rPr>
            </w:pPr>
          </w:p>
        </w:tc>
      </w:tr>
    </w:tbl>
    <w:p w:rsidRPr="006A709C" w:rsidR="006A709C" w:rsidP="006A709C" w:rsidRDefault="006A709C" w14:paraId="418173A9" w14:textId="77777777">
      <w:pPr>
        <w:rPr>
          <w:lang w:eastAsia="en-AU"/>
        </w:rPr>
      </w:pPr>
    </w:p>
    <w:p w:rsidR="00286CB0" w:rsidP="00286CB0" w:rsidRDefault="00286CB0" w14:paraId="2981124C" w14:textId="4786B6C9">
      <w:pPr>
        <w:pStyle w:val="Heading3"/>
      </w:pPr>
      <w:r w:rsidRPr="000063A8">
        <w:t>Reference list</w:t>
      </w:r>
    </w:p>
    <w:p w:rsidR="00286CB0" w:rsidP="00286CB0" w:rsidRDefault="00286CB0" w14:paraId="57A7B397" w14:textId="309ECA35">
      <w:bookmarkStart w:name="_Hlk52026303" w:id="3"/>
      <w:bookmarkStart w:name="_Hlk113274131" w:id="4"/>
      <w:r w:rsidRPr="00AF1CE2">
        <w:t xml:space="preserve">Provide references where required, using </w:t>
      </w:r>
      <w:r w:rsidR="3B9400A9">
        <w:t xml:space="preserve">the </w:t>
      </w:r>
      <w:r w:rsidRPr="008E7568">
        <w:t>Harvard</w:t>
      </w:r>
      <w:r w:rsidRPr="00AF1CE2">
        <w:t xml:space="preserve"> </w:t>
      </w:r>
      <w:r>
        <w:t>r</w:t>
      </w:r>
      <w:r w:rsidRPr="00AF1CE2">
        <w:t>eference style.</w:t>
      </w:r>
      <w:r>
        <w:t xml:space="preserve"> </w:t>
      </w:r>
      <w:bookmarkEnd w:id="3"/>
      <w:bookmarkEnd w:id="4"/>
      <w:r>
        <w:t xml:space="preserve">TAFE NSW Libraries </w:t>
      </w:r>
      <w:hyperlink w:history="1" r:id="rId22">
        <w:r w:rsidRPr="006033FA">
          <w:rPr>
            <w:rStyle w:val="Hyperlink"/>
          </w:rPr>
          <w:t>Researching and Referencing: Referencing Skills</w:t>
        </w:r>
      </w:hyperlink>
      <w:r>
        <w:t xml:space="preserve"> provides Harvard guides, </w:t>
      </w:r>
      <w:proofErr w:type="gramStart"/>
      <w:r>
        <w:t>checklists</w:t>
      </w:r>
      <w:proofErr w:type="gramEnd"/>
      <w:r>
        <w:t xml:space="preserve"> and resources.</w:t>
      </w:r>
    </w:p>
    <w:p w:rsidR="00B64C23" w:rsidP="003C3B9B" w:rsidRDefault="00B64C23" w14:paraId="69005AC5" w14:textId="77777777"/>
    <w:sectPr w:rsidR="00B64C23" w:rsidSect="00501897">
      <w:pgSz w:w="11906" w:h="16838" w:orient="portrait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5218" w:rsidRDefault="00915218" w14:paraId="594B198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15218" w:rsidRDefault="00915218" w14:paraId="19171568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915218" w:rsidRDefault="00915218" w14:paraId="11D9205F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820C4" w:rsidR="00D04A07" w:rsidP="0002323C" w:rsidRDefault="00D04A07" w14:paraId="50599DBB" w14:textId="77777777">
    <w:pPr>
      <w:pStyle w:val="Footer-DocumentTitleLeft"/>
    </w:pPr>
  </w:p>
  <w:p w:rsidR="00D04A07" w:rsidP="0002323C" w:rsidRDefault="00D04A07" w14:paraId="50599DBC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:rsidRPr="0006452B" w:rsidR="00D04A07" w:rsidP="00EE3A11" w:rsidRDefault="00D04A07" w14:paraId="50599DBD" w14:textId="77777777"/>
  <w:p w:rsidR="00D04A07" w:rsidP="00EE3A11" w:rsidRDefault="00D04A07" w14:paraId="50599DBE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04893" w:rsidR="00D04A07" w:rsidP="003A160E" w:rsidRDefault="00D04A07" w14:paraId="50599DBF" w14:textId="5F701703">
    <w:pPr>
      <w:pStyle w:val="Bodyfooter"/>
      <w:rPr>
        <w:noProof/>
      </w:rPr>
    </w:pPr>
    <w:r w:rsidRPr="008D467A">
      <w:t>Document title</w:t>
    </w:r>
    <w:r w:rsidRPr="00C04893">
      <w:t xml:space="preserve">: </w:t>
    </w:r>
    <w:r w:rsidR="00582BC2">
      <w:t>Cl_ICTAnalysis_</w:t>
    </w:r>
    <w:r w:rsidRPr="00C04893">
      <w:t>AE_</w:t>
    </w:r>
    <w:r w:rsidR="00F61025">
      <w:t>Pro2</w:t>
    </w:r>
    <w:r w:rsidR="00384884">
      <w:t>of4_</w:t>
    </w:r>
    <w:r w:rsidR="00081C6D">
      <w:t>Appx_</w:t>
    </w:r>
    <w:r w:rsidR="00F61025">
      <w:t>Report</w:t>
    </w:r>
    <w:r>
      <w:ptab w:alignment="right" w:relativeTo="margin" w:leader="none"/>
    </w:r>
    <w:r w:rsidRPr="00C04893">
      <w:t xml:space="preserve">Page </w:t>
    </w:r>
    <w:r w:rsidRPr="00C04893">
      <w:fldChar w:fldCharType="begin"/>
    </w:r>
    <w:r w:rsidRPr="00C04893">
      <w:instrText xml:space="preserve"> PAGE  \* Arabic  \* MERGEFORMAT </w:instrText>
    </w:r>
    <w:r w:rsidRPr="00C04893">
      <w:fldChar w:fldCharType="separate"/>
    </w:r>
    <w:r>
      <w:t>1</w:t>
    </w:r>
    <w:r w:rsidRPr="00C04893">
      <w:fldChar w:fldCharType="end"/>
    </w:r>
    <w:r w:rsidRPr="00C04893">
      <w:t xml:space="preserve"> of </w:t>
    </w:r>
    <w:r w:rsidRPr="00C04893">
      <w:rPr>
        <w:noProof/>
      </w:rPr>
      <w:fldChar w:fldCharType="begin"/>
    </w:r>
    <w:r w:rsidRPr="00C04893">
      <w:rPr>
        <w:noProof/>
      </w:rPr>
      <w:instrText xml:space="preserve"> NUMPAGES  \* Arabic  \* MERGEFORMAT </w:instrText>
    </w:r>
    <w:r w:rsidRPr="00C04893">
      <w:rPr>
        <w:noProof/>
      </w:rPr>
      <w:fldChar w:fldCharType="separate"/>
    </w:r>
    <w:r>
      <w:rPr>
        <w:noProof/>
      </w:rPr>
      <w:t>19</w:t>
    </w:r>
    <w:r w:rsidRPr="00C04893">
      <w:rPr>
        <w:noProof/>
      </w:rPr>
      <w:fldChar w:fldCharType="end"/>
    </w:r>
  </w:p>
  <w:p w:rsidRPr="009302A8" w:rsidR="00D04A07" w:rsidP="003A160E" w:rsidRDefault="00D04A07" w14:paraId="50599DC0" w14:textId="2A217E2C">
    <w:pPr>
      <w:pStyle w:val="Bodyfooter"/>
    </w:pPr>
    <w:r w:rsidRPr="00C04893">
      <w:t xml:space="preserve">Resource ID: </w:t>
    </w:r>
    <w:r w:rsidRPr="00AB2779" w:rsidR="00AB2779">
      <w:rPr>
        <w:color w:val="auto"/>
      </w:rPr>
      <w:t>POP_23_001</w:t>
    </w:r>
    <w:r w:rsidRPr="00C04893">
      <w:t>_</w:t>
    </w:r>
    <w:r w:rsidR="00582BC2">
      <w:t>Cl_ICTAnalysis</w:t>
    </w:r>
    <w:r w:rsidRPr="00C04893">
      <w:t>_AE_</w:t>
    </w:r>
    <w:r w:rsidR="00F61025">
      <w:t>Pro2</w:t>
    </w:r>
    <w:r w:rsidR="008A3B5D">
      <w:t>of4_</w:t>
    </w:r>
    <w:r w:rsidR="00081C6D">
      <w:t>Appx_</w:t>
    </w:r>
    <w:r w:rsidR="00F61025">
      <w:t>Report</w:t>
    </w:r>
    <w:r w:rsidRPr="004A5E86">
      <w:rPr>
        <w:color w:val="8B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D04A07" w:rsidP="00BD7E36" w:rsidRDefault="00D04A07" w14:paraId="50599DC3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Pr="008948B1" w:rsidR="00D04A07" w:rsidP="00BD7E36" w:rsidRDefault="00D04A07" w14:paraId="50599DC4" w14:textId="77777777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:rsidRPr="00AA3155" w:rsidR="00D04A07" w:rsidP="00EE3A11" w:rsidRDefault="00D04A07" w14:paraId="50599DC5" w14:textId="77777777">
    <w:pPr>
      <w:pStyle w:val="Footer"/>
    </w:pPr>
  </w:p>
  <w:p w:rsidR="00D04A07" w:rsidP="00EE3A11" w:rsidRDefault="00D04A07" w14:paraId="50599DC6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820C4" w:rsidR="00D04A07" w:rsidP="0002323C" w:rsidRDefault="00D04A07" w14:paraId="50599DC9" w14:textId="77777777">
    <w:pPr>
      <w:pStyle w:val="Footer-DocumentTitleLeft"/>
    </w:pPr>
  </w:p>
  <w:p w:rsidR="00D04A07" w:rsidP="0002323C" w:rsidRDefault="00D04A07" w14:paraId="50599DCA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:rsidRPr="0006452B" w:rsidR="00D04A07" w:rsidP="00EE3A11" w:rsidRDefault="00D04A07" w14:paraId="50599DCB" w14:textId="77777777"/>
  <w:p w:rsidR="00D04A07" w:rsidP="00EE3A11" w:rsidRDefault="00D04A07" w14:paraId="50599DCC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D04A07" w:rsidP="00D47CF1" w:rsidRDefault="00D04A07" w14:paraId="50599DCF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Pr="008948B1" w:rsidR="00D04A07" w:rsidP="00D47CF1" w:rsidRDefault="00D04A07" w14:paraId="50599DD0" w14:textId="77777777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:rsidRPr="00AA3155" w:rsidR="00D04A07" w:rsidP="00EE3A11" w:rsidRDefault="00D04A07" w14:paraId="50599DD1" w14:textId="77777777">
    <w:pPr>
      <w:pStyle w:val="Footer"/>
    </w:pPr>
  </w:p>
  <w:p w:rsidR="00D04A07" w:rsidP="00EE3A11" w:rsidRDefault="00D04A07" w14:paraId="50599DD2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5218" w:rsidRDefault="00915218" w14:paraId="26241DD5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15218" w:rsidRDefault="00915218" w14:paraId="5C3B4475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915218" w:rsidRDefault="00915218" w14:paraId="61184C5F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4A07" w:rsidP="00EE3A11" w:rsidRDefault="00D04A07" w14:paraId="50599DB8" w14:textId="77777777"/>
  <w:p w:rsidR="00D04A07" w:rsidP="00EE3A11" w:rsidRDefault="00D04A07" w14:paraId="50599DB9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04A07" w:rsidP="002A4722" w:rsidRDefault="00D04A07" w14:paraId="50599DBA" w14:textId="77777777">
    <w:pPr>
      <w:pStyle w:val="Header-SectionTitle"/>
    </w:pPr>
    <w:r>
      <w:rPr>
        <w:noProof/>
      </w:rPr>
      <w:drawing>
        <wp:inline distT="0" distB="0" distL="0" distR="0" wp14:anchorId="50599DD3" wp14:editId="4D0D219D">
          <wp:extent cx="1410319" cy="270000"/>
          <wp:effectExtent l="0" t="0" r="0" b="0"/>
          <wp:docPr id="4" name="Picture 4" descr="TAFE NS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AFE NSW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319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4A07" w:rsidP="00EE3A11" w:rsidRDefault="00D04A07" w14:paraId="50599DC1" w14:textId="77777777">
    <w:pPr>
      <w:pStyle w:val="Header"/>
    </w:pPr>
  </w:p>
  <w:p w:rsidR="00D04A07" w:rsidP="00EE3A11" w:rsidRDefault="00D04A07" w14:paraId="50599DC2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4A07" w:rsidP="00EE3A11" w:rsidRDefault="00D04A07" w14:paraId="50599DC7" w14:textId="77777777"/>
  <w:p w:rsidR="00D04A07" w:rsidP="00EE3A11" w:rsidRDefault="00D04A07" w14:paraId="50599DC8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4A07" w:rsidP="00EE3A11" w:rsidRDefault="00D04A07" w14:paraId="50599DCD" w14:textId="77777777">
    <w:pPr>
      <w:pStyle w:val="Header"/>
    </w:pPr>
  </w:p>
  <w:p w:rsidR="00D04A07" w:rsidP="00EE3A11" w:rsidRDefault="00D04A07" w14:paraId="50599DC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30AF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C472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107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58C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56D4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3D49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19862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565A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006A238C"/>
    <w:multiLevelType w:val="hybridMultilevel"/>
    <w:tmpl w:val="D7766372"/>
    <w:lvl w:ilvl="0" w:tplc="C3F40A9C">
      <w:start w:val="1"/>
      <w:numFmt w:val="bullet"/>
      <w:lvlText w:val="o"/>
      <w:lvlJc w:val="left"/>
      <w:pPr>
        <w:ind w:left="1155" w:hanging="435"/>
      </w:pPr>
      <w:rPr>
        <w:rFonts w:hint="default" w:ascii="Courier New" w:hAnsi="Courier New" w:cs="Courier New"/>
      </w:rPr>
    </w:lvl>
    <w:lvl w:ilvl="1" w:tplc="4DB203D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E4C6439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28CDB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FCECDE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5E10FDF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63C457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CF875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7C07DC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023433BC"/>
    <w:multiLevelType w:val="hybridMultilevel"/>
    <w:tmpl w:val="FC24A1BA"/>
    <w:lvl w:ilvl="0" w:tplc="FC865B58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AEE4D066" w:tentative="1">
      <w:start w:val="1"/>
      <w:numFmt w:val="lowerLetter"/>
      <w:lvlText w:val="%2."/>
      <w:lvlJc w:val="left"/>
      <w:pPr>
        <w:ind w:left="1797" w:hanging="360"/>
      </w:pPr>
    </w:lvl>
    <w:lvl w:ilvl="2" w:tplc="6D6AE6FE" w:tentative="1">
      <w:start w:val="1"/>
      <w:numFmt w:val="lowerRoman"/>
      <w:lvlText w:val="%3."/>
      <w:lvlJc w:val="right"/>
      <w:pPr>
        <w:ind w:left="2517" w:hanging="180"/>
      </w:pPr>
    </w:lvl>
    <w:lvl w:ilvl="3" w:tplc="23468FE2" w:tentative="1">
      <w:start w:val="1"/>
      <w:numFmt w:val="decimal"/>
      <w:lvlText w:val="%4."/>
      <w:lvlJc w:val="left"/>
      <w:pPr>
        <w:ind w:left="3237" w:hanging="360"/>
      </w:pPr>
    </w:lvl>
    <w:lvl w:ilvl="4" w:tplc="7624D024" w:tentative="1">
      <w:start w:val="1"/>
      <w:numFmt w:val="lowerLetter"/>
      <w:lvlText w:val="%5."/>
      <w:lvlJc w:val="left"/>
      <w:pPr>
        <w:ind w:left="3957" w:hanging="360"/>
      </w:pPr>
    </w:lvl>
    <w:lvl w:ilvl="5" w:tplc="8340CA34" w:tentative="1">
      <w:start w:val="1"/>
      <w:numFmt w:val="lowerRoman"/>
      <w:lvlText w:val="%6."/>
      <w:lvlJc w:val="right"/>
      <w:pPr>
        <w:ind w:left="4677" w:hanging="180"/>
      </w:pPr>
    </w:lvl>
    <w:lvl w:ilvl="6" w:tplc="DA00E580" w:tentative="1">
      <w:start w:val="1"/>
      <w:numFmt w:val="decimal"/>
      <w:lvlText w:val="%7."/>
      <w:lvlJc w:val="left"/>
      <w:pPr>
        <w:ind w:left="5397" w:hanging="360"/>
      </w:pPr>
    </w:lvl>
    <w:lvl w:ilvl="7" w:tplc="220216A8" w:tentative="1">
      <w:start w:val="1"/>
      <w:numFmt w:val="lowerLetter"/>
      <w:lvlText w:val="%8."/>
      <w:lvlJc w:val="left"/>
      <w:pPr>
        <w:ind w:left="6117" w:hanging="360"/>
      </w:pPr>
    </w:lvl>
    <w:lvl w:ilvl="8" w:tplc="8586F9E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04364204"/>
    <w:multiLevelType w:val="hybridMultilevel"/>
    <w:tmpl w:val="8FDC52F0"/>
    <w:lvl w:ilvl="0" w:tplc="852A2E9E">
      <w:start w:val="1"/>
      <w:numFmt w:val="upperLetter"/>
      <w:lvlText w:val="%1."/>
      <w:lvlJc w:val="left"/>
      <w:pPr>
        <w:ind w:left="720" w:hanging="360"/>
      </w:pPr>
    </w:lvl>
    <w:lvl w:ilvl="1" w:tplc="EB70D028" w:tentative="1">
      <w:start w:val="1"/>
      <w:numFmt w:val="lowerLetter"/>
      <w:lvlText w:val="%2."/>
      <w:lvlJc w:val="left"/>
      <w:pPr>
        <w:ind w:left="1440" w:hanging="360"/>
      </w:pPr>
    </w:lvl>
    <w:lvl w:ilvl="2" w:tplc="320A30CA" w:tentative="1">
      <w:start w:val="1"/>
      <w:numFmt w:val="lowerRoman"/>
      <w:lvlText w:val="%3."/>
      <w:lvlJc w:val="right"/>
      <w:pPr>
        <w:ind w:left="2160" w:hanging="180"/>
      </w:pPr>
    </w:lvl>
    <w:lvl w:ilvl="3" w:tplc="FAE61474" w:tentative="1">
      <w:start w:val="1"/>
      <w:numFmt w:val="decimal"/>
      <w:lvlText w:val="%4."/>
      <w:lvlJc w:val="left"/>
      <w:pPr>
        <w:ind w:left="2880" w:hanging="360"/>
      </w:pPr>
    </w:lvl>
    <w:lvl w:ilvl="4" w:tplc="1F82146E" w:tentative="1">
      <w:start w:val="1"/>
      <w:numFmt w:val="lowerLetter"/>
      <w:lvlText w:val="%5."/>
      <w:lvlJc w:val="left"/>
      <w:pPr>
        <w:ind w:left="3600" w:hanging="360"/>
      </w:pPr>
    </w:lvl>
    <w:lvl w:ilvl="5" w:tplc="21DEA8AA" w:tentative="1">
      <w:start w:val="1"/>
      <w:numFmt w:val="lowerRoman"/>
      <w:lvlText w:val="%6."/>
      <w:lvlJc w:val="right"/>
      <w:pPr>
        <w:ind w:left="4320" w:hanging="180"/>
      </w:pPr>
    </w:lvl>
    <w:lvl w:ilvl="6" w:tplc="0CC4FA98" w:tentative="1">
      <w:start w:val="1"/>
      <w:numFmt w:val="decimal"/>
      <w:lvlText w:val="%7."/>
      <w:lvlJc w:val="left"/>
      <w:pPr>
        <w:ind w:left="5040" w:hanging="360"/>
      </w:pPr>
    </w:lvl>
    <w:lvl w:ilvl="7" w:tplc="3208D10E" w:tentative="1">
      <w:start w:val="1"/>
      <w:numFmt w:val="lowerLetter"/>
      <w:lvlText w:val="%8."/>
      <w:lvlJc w:val="left"/>
      <w:pPr>
        <w:ind w:left="5760" w:hanging="360"/>
      </w:pPr>
    </w:lvl>
    <w:lvl w:ilvl="8" w:tplc="8A2A03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AF15F1"/>
    <w:multiLevelType w:val="hybridMultilevel"/>
    <w:tmpl w:val="39EC7484"/>
    <w:lvl w:ilvl="0" w:tplc="52641E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20A522" w:tentative="1">
      <w:start w:val="1"/>
      <w:numFmt w:val="lowerLetter"/>
      <w:lvlText w:val="%2."/>
      <w:lvlJc w:val="left"/>
      <w:pPr>
        <w:ind w:left="1440" w:hanging="360"/>
      </w:pPr>
    </w:lvl>
    <w:lvl w:ilvl="2" w:tplc="B998851C" w:tentative="1">
      <w:start w:val="1"/>
      <w:numFmt w:val="lowerRoman"/>
      <w:lvlText w:val="%3."/>
      <w:lvlJc w:val="right"/>
      <w:pPr>
        <w:ind w:left="2160" w:hanging="180"/>
      </w:pPr>
    </w:lvl>
    <w:lvl w:ilvl="3" w:tplc="F5D81C0A" w:tentative="1">
      <w:start w:val="1"/>
      <w:numFmt w:val="decimal"/>
      <w:lvlText w:val="%4."/>
      <w:lvlJc w:val="left"/>
      <w:pPr>
        <w:ind w:left="2880" w:hanging="360"/>
      </w:pPr>
    </w:lvl>
    <w:lvl w:ilvl="4" w:tplc="2A52FD46" w:tentative="1">
      <w:start w:val="1"/>
      <w:numFmt w:val="lowerLetter"/>
      <w:lvlText w:val="%5."/>
      <w:lvlJc w:val="left"/>
      <w:pPr>
        <w:ind w:left="3600" w:hanging="360"/>
      </w:pPr>
    </w:lvl>
    <w:lvl w:ilvl="5" w:tplc="13C8506E" w:tentative="1">
      <w:start w:val="1"/>
      <w:numFmt w:val="lowerRoman"/>
      <w:lvlText w:val="%6."/>
      <w:lvlJc w:val="right"/>
      <w:pPr>
        <w:ind w:left="4320" w:hanging="180"/>
      </w:pPr>
    </w:lvl>
    <w:lvl w:ilvl="6" w:tplc="0B005B3E" w:tentative="1">
      <w:start w:val="1"/>
      <w:numFmt w:val="decimal"/>
      <w:lvlText w:val="%7."/>
      <w:lvlJc w:val="left"/>
      <w:pPr>
        <w:ind w:left="5040" w:hanging="360"/>
      </w:pPr>
    </w:lvl>
    <w:lvl w:ilvl="7" w:tplc="EE8E73A8" w:tentative="1">
      <w:start w:val="1"/>
      <w:numFmt w:val="lowerLetter"/>
      <w:lvlText w:val="%8."/>
      <w:lvlJc w:val="left"/>
      <w:pPr>
        <w:ind w:left="5760" w:hanging="360"/>
      </w:pPr>
    </w:lvl>
    <w:lvl w:ilvl="8" w:tplc="8D1847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0524"/>
    <w:multiLevelType w:val="hybridMultilevel"/>
    <w:tmpl w:val="B5540408"/>
    <w:lvl w:ilvl="0" w:tplc="DFA66CD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A8C65CA8">
      <w:numFmt w:val="bullet"/>
      <w:lvlText w:val="–"/>
      <w:lvlJc w:val="left"/>
      <w:pPr>
        <w:ind w:left="1800" w:hanging="360"/>
      </w:pPr>
      <w:rPr>
        <w:rFonts w:hint="default" w:ascii="Calibri" w:hAnsi="Calibri" w:eastAsiaTheme="minorEastAsia"/>
      </w:rPr>
    </w:lvl>
    <w:lvl w:ilvl="2" w:tplc="35EC049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DC6B3D2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3E20C0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CC182F96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D56D2EC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1DEB876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B7A235E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D214E28"/>
    <w:multiLevelType w:val="hybridMultilevel"/>
    <w:tmpl w:val="523A1374"/>
    <w:lvl w:ilvl="0" w:tplc="82CEB3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CEEE1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4B815F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B226C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345DD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F12604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00AEE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94C23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3EAB5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CA4CAF"/>
    <w:multiLevelType w:val="hybridMultilevel"/>
    <w:tmpl w:val="4738AC16"/>
    <w:lvl w:ilvl="0" w:tplc="BFB653F8">
      <w:numFmt w:val="bullet"/>
      <w:lvlText w:val="–"/>
      <w:lvlJc w:val="left"/>
      <w:pPr>
        <w:ind w:left="720" w:hanging="360"/>
      </w:pPr>
      <w:rPr>
        <w:rFonts w:hint="default" w:ascii="Calibri" w:hAnsi="Calibri" w:eastAsiaTheme="minorEastAsia"/>
      </w:rPr>
    </w:lvl>
    <w:lvl w:ilvl="1" w:tplc="C764E8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CD064E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86321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42FC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C0CA22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0ABBB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AE275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E863E7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5F7601"/>
    <w:multiLevelType w:val="multilevel"/>
    <w:tmpl w:val="B4B03CE4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6" w15:restartNumberingAfterBreak="0">
    <w:nsid w:val="140421F1"/>
    <w:multiLevelType w:val="hybridMultilevel"/>
    <w:tmpl w:val="C85AA088"/>
    <w:lvl w:ilvl="0" w:tplc="FE7A2D6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B3C231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7A51B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4A358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26B33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DF6EAB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A6BD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EC985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57CC90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9190AA0"/>
    <w:multiLevelType w:val="hybridMultilevel"/>
    <w:tmpl w:val="BC801DE8"/>
    <w:lvl w:ilvl="0" w:tplc="15D62464">
      <w:start w:val="1"/>
      <w:numFmt w:val="decimal"/>
      <w:lvlText w:val="%1."/>
      <w:lvlJc w:val="left"/>
      <w:pPr>
        <w:ind w:left="720" w:hanging="360"/>
      </w:pPr>
    </w:lvl>
    <w:lvl w:ilvl="1" w:tplc="72FE15F4" w:tentative="1">
      <w:start w:val="1"/>
      <w:numFmt w:val="lowerLetter"/>
      <w:lvlText w:val="%2."/>
      <w:lvlJc w:val="left"/>
      <w:pPr>
        <w:ind w:left="1440" w:hanging="360"/>
      </w:pPr>
    </w:lvl>
    <w:lvl w:ilvl="2" w:tplc="715EA65C" w:tentative="1">
      <w:start w:val="1"/>
      <w:numFmt w:val="lowerRoman"/>
      <w:lvlText w:val="%3."/>
      <w:lvlJc w:val="right"/>
      <w:pPr>
        <w:ind w:left="2160" w:hanging="180"/>
      </w:pPr>
    </w:lvl>
    <w:lvl w:ilvl="3" w:tplc="A0240290" w:tentative="1">
      <w:start w:val="1"/>
      <w:numFmt w:val="decimal"/>
      <w:lvlText w:val="%4."/>
      <w:lvlJc w:val="left"/>
      <w:pPr>
        <w:ind w:left="2880" w:hanging="360"/>
      </w:pPr>
    </w:lvl>
    <w:lvl w:ilvl="4" w:tplc="CFB6FBE8" w:tentative="1">
      <w:start w:val="1"/>
      <w:numFmt w:val="lowerLetter"/>
      <w:lvlText w:val="%5."/>
      <w:lvlJc w:val="left"/>
      <w:pPr>
        <w:ind w:left="3600" w:hanging="360"/>
      </w:pPr>
    </w:lvl>
    <w:lvl w:ilvl="5" w:tplc="B8D2EAF2" w:tentative="1">
      <w:start w:val="1"/>
      <w:numFmt w:val="lowerRoman"/>
      <w:lvlText w:val="%6."/>
      <w:lvlJc w:val="right"/>
      <w:pPr>
        <w:ind w:left="4320" w:hanging="180"/>
      </w:pPr>
    </w:lvl>
    <w:lvl w:ilvl="6" w:tplc="082E2358" w:tentative="1">
      <w:start w:val="1"/>
      <w:numFmt w:val="decimal"/>
      <w:lvlText w:val="%7."/>
      <w:lvlJc w:val="left"/>
      <w:pPr>
        <w:ind w:left="5040" w:hanging="360"/>
      </w:pPr>
    </w:lvl>
    <w:lvl w:ilvl="7" w:tplc="50C85DD4" w:tentative="1">
      <w:start w:val="1"/>
      <w:numFmt w:val="lowerLetter"/>
      <w:lvlText w:val="%8."/>
      <w:lvlJc w:val="left"/>
      <w:pPr>
        <w:ind w:left="5760" w:hanging="360"/>
      </w:pPr>
    </w:lvl>
    <w:lvl w:ilvl="8" w:tplc="1E52B6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00C29"/>
    <w:multiLevelType w:val="hybridMultilevel"/>
    <w:tmpl w:val="83026B30"/>
    <w:lvl w:ilvl="0" w:tplc="D7B4A114">
      <w:start w:val="1"/>
      <w:numFmt w:val="lowerLetter"/>
      <w:lvlText w:val="%1)"/>
      <w:lvlJc w:val="left"/>
      <w:pPr>
        <w:ind w:left="720" w:hanging="360"/>
      </w:pPr>
    </w:lvl>
    <w:lvl w:ilvl="1" w:tplc="107A9E34" w:tentative="1">
      <w:start w:val="1"/>
      <w:numFmt w:val="lowerLetter"/>
      <w:lvlText w:val="%2."/>
      <w:lvlJc w:val="left"/>
      <w:pPr>
        <w:ind w:left="1440" w:hanging="360"/>
      </w:pPr>
    </w:lvl>
    <w:lvl w:ilvl="2" w:tplc="9EE0964E" w:tentative="1">
      <w:start w:val="1"/>
      <w:numFmt w:val="lowerRoman"/>
      <w:lvlText w:val="%3."/>
      <w:lvlJc w:val="right"/>
      <w:pPr>
        <w:ind w:left="2160" w:hanging="180"/>
      </w:pPr>
    </w:lvl>
    <w:lvl w:ilvl="3" w:tplc="C14409A2" w:tentative="1">
      <w:start w:val="1"/>
      <w:numFmt w:val="decimal"/>
      <w:lvlText w:val="%4."/>
      <w:lvlJc w:val="left"/>
      <w:pPr>
        <w:ind w:left="2880" w:hanging="360"/>
      </w:pPr>
    </w:lvl>
    <w:lvl w:ilvl="4" w:tplc="C7C6A47A" w:tentative="1">
      <w:start w:val="1"/>
      <w:numFmt w:val="lowerLetter"/>
      <w:lvlText w:val="%5."/>
      <w:lvlJc w:val="left"/>
      <w:pPr>
        <w:ind w:left="3600" w:hanging="360"/>
      </w:pPr>
    </w:lvl>
    <w:lvl w:ilvl="5" w:tplc="8A0A3BD0" w:tentative="1">
      <w:start w:val="1"/>
      <w:numFmt w:val="lowerRoman"/>
      <w:lvlText w:val="%6."/>
      <w:lvlJc w:val="right"/>
      <w:pPr>
        <w:ind w:left="4320" w:hanging="180"/>
      </w:pPr>
    </w:lvl>
    <w:lvl w:ilvl="6" w:tplc="157E00F2" w:tentative="1">
      <w:start w:val="1"/>
      <w:numFmt w:val="decimal"/>
      <w:lvlText w:val="%7."/>
      <w:lvlJc w:val="left"/>
      <w:pPr>
        <w:ind w:left="5040" w:hanging="360"/>
      </w:pPr>
    </w:lvl>
    <w:lvl w:ilvl="7" w:tplc="C4A45DC0" w:tentative="1">
      <w:start w:val="1"/>
      <w:numFmt w:val="lowerLetter"/>
      <w:lvlText w:val="%8."/>
      <w:lvlJc w:val="left"/>
      <w:pPr>
        <w:ind w:left="5760" w:hanging="360"/>
      </w:pPr>
    </w:lvl>
    <w:lvl w:ilvl="8" w:tplc="EAC65F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615FA"/>
    <w:multiLevelType w:val="hybridMultilevel"/>
    <w:tmpl w:val="F2DA347E"/>
    <w:lvl w:ilvl="0" w:tplc="8182E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184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6B285DB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D830E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C2916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744AAB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CBC7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C4215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E6ADB1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1" w15:restartNumberingAfterBreak="0">
    <w:nsid w:val="36117756"/>
    <w:multiLevelType w:val="hybridMultilevel"/>
    <w:tmpl w:val="C38A3F7A"/>
    <w:lvl w:ilvl="0" w:tplc="FE603B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5D896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14433F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92071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76F57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4F8017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12EE8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54154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560426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906159"/>
    <w:multiLevelType w:val="hybridMultilevel"/>
    <w:tmpl w:val="D32255F6"/>
    <w:lvl w:ilvl="0" w:tplc="C26662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38F26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7B8DE7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DC4DF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DC1DE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0D6602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0A6B0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B48F4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ABAAB6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98D09CF"/>
    <w:multiLevelType w:val="hybridMultilevel"/>
    <w:tmpl w:val="CD6AD3B8"/>
    <w:lvl w:ilvl="0" w:tplc="BED0A37E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CB5AB61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FDA309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44919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22FE3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71BE2AD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9CDB6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48E99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F98B1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AE40E0C"/>
    <w:multiLevelType w:val="multilevel"/>
    <w:tmpl w:val="3A5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D4C47E4"/>
    <w:multiLevelType w:val="hybridMultilevel"/>
    <w:tmpl w:val="0A9EB816"/>
    <w:lvl w:ilvl="0" w:tplc="BF40B306">
      <w:start w:val="3"/>
      <w:numFmt w:val="bullet"/>
      <w:lvlText w:val="•"/>
      <w:lvlJc w:val="left"/>
      <w:pPr>
        <w:ind w:left="720" w:hanging="435"/>
      </w:pPr>
      <w:rPr>
        <w:rFonts w:hint="default" w:ascii="Calibri" w:hAnsi="Calibri" w:cs="Calibri" w:eastAsiaTheme="minorHAnsi"/>
      </w:rPr>
    </w:lvl>
    <w:lvl w:ilvl="1" w:tplc="6800335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B025D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621D8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60704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B36BBD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6CF44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6CDE7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938E04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DA03A3"/>
    <w:multiLevelType w:val="hybridMultilevel"/>
    <w:tmpl w:val="79FC4B14"/>
    <w:lvl w:ilvl="0" w:tplc="F39A22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0A190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02BAE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68AAF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04D3E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2542C9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ACA55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02E89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93FA580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B47083"/>
    <w:multiLevelType w:val="hybridMultilevel"/>
    <w:tmpl w:val="1DDA9F0E"/>
    <w:lvl w:ilvl="0" w:tplc="0C88FD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0063E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36077F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A4E8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68739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A702F8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20731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4CD9F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526738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9D0754E"/>
    <w:multiLevelType w:val="hybridMultilevel"/>
    <w:tmpl w:val="321E26EC"/>
    <w:lvl w:ilvl="0" w:tplc="7A6E70E4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8E4C5E">
      <w:numFmt w:val="bullet"/>
      <w:lvlText w:val="–"/>
      <w:lvlJc w:val="left"/>
      <w:pPr>
        <w:ind w:left="1440" w:hanging="360"/>
      </w:pPr>
      <w:rPr>
        <w:rFonts w:hint="default" w:ascii="Calibri" w:hAnsi="Calibri" w:eastAsiaTheme="minorEastAsia"/>
      </w:rPr>
    </w:lvl>
    <w:lvl w:ilvl="2" w:tplc="2E04B1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D06FB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5CD53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FEF06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6E9D3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62C1E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B60A60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CAB0F9B"/>
    <w:multiLevelType w:val="hybridMultilevel"/>
    <w:tmpl w:val="AF6C2F66"/>
    <w:lvl w:ilvl="0" w:tplc="B8367D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1A074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438E20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76F8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288F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D4AED38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B2545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F09A1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8586FC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E6F45B9"/>
    <w:multiLevelType w:val="hybridMultilevel"/>
    <w:tmpl w:val="1A80F04A"/>
    <w:lvl w:ilvl="0" w:tplc="5C2EA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1E366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E88A70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EA5BF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E8D1E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5322C6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DEC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50C62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3A2CD0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B97B0A"/>
    <w:multiLevelType w:val="hybridMultilevel"/>
    <w:tmpl w:val="7E4834AE"/>
    <w:lvl w:ilvl="0" w:tplc="3C40F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AA541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55ECC4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B22D5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FE099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F6BC1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16BA4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A6FDA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0F4B19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5A5311"/>
    <w:multiLevelType w:val="hybridMultilevel"/>
    <w:tmpl w:val="2E14FC80"/>
    <w:lvl w:ilvl="0" w:tplc="C884FC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F670C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75E40D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BC651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EAECA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01058C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6AF9A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84344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2FA245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615724D"/>
    <w:multiLevelType w:val="hybridMultilevel"/>
    <w:tmpl w:val="83BEA3D6"/>
    <w:lvl w:ilvl="0" w:tplc="7A42A614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C2EE9588" w:tentative="1">
      <w:start w:val="1"/>
      <w:numFmt w:val="lowerLetter"/>
      <w:lvlText w:val="%2."/>
      <w:lvlJc w:val="left"/>
      <w:pPr>
        <w:ind w:left="1797" w:hanging="360"/>
      </w:pPr>
    </w:lvl>
    <w:lvl w:ilvl="2" w:tplc="0C00E26A" w:tentative="1">
      <w:start w:val="1"/>
      <w:numFmt w:val="lowerRoman"/>
      <w:lvlText w:val="%3."/>
      <w:lvlJc w:val="right"/>
      <w:pPr>
        <w:ind w:left="2517" w:hanging="180"/>
      </w:pPr>
    </w:lvl>
    <w:lvl w:ilvl="3" w:tplc="99BAF27E" w:tentative="1">
      <w:start w:val="1"/>
      <w:numFmt w:val="decimal"/>
      <w:lvlText w:val="%4."/>
      <w:lvlJc w:val="left"/>
      <w:pPr>
        <w:ind w:left="3237" w:hanging="360"/>
      </w:pPr>
    </w:lvl>
    <w:lvl w:ilvl="4" w:tplc="7B7CDE0A" w:tentative="1">
      <w:start w:val="1"/>
      <w:numFmt w:val="lowerLetter"/>
      <w:lvlText w:val="%5."/>
      <w:lvlJc w:val="left"/>
      <w:pPr>
        <w:ind w:left="3957" w:hanging="360"/>
      </w:pPr>
    </w:lvl>
    <w:lvl w:ilvl="5" w:tplc="DA2C5B90" w:tentative="1">
      <w:start w:val="1"/>
      <w:numFmt w:val="lowerRoman"/>
      <w:lvlText w:val="%6."/>
      <w:lvlJc w:val="right"/>
      <w:pPr>
        <w:ind w:left="4677" w:hanging="180"/>
      </w:pPr>
    </w:lvl>
    <w:lvl w:ilvl="6" w:tplc="0D000416" w:tentative="1">
      <w:start w:val="1"/>
      <w:numFmt w:val="decimal"/>
      <w:lvlText w:val="%7."/>
      <w:lvlJc w:val="left"/>
      <w:pPr>
        <w:ind w:left="5397" w:hanging="360"/>
      </w:pPr>
    </w:lvl>
    <w:lvl w:ilvl="7" w:tplc="144C06C0" w:tentative="1">
      <w:start w:val="1"/>
      <w:numFmt w:val="lowerLetter"/>
      <w:lvlText w:val="%8."/>
      <w:lvlJc w:val="left"/>
      <w:pPr>
        <w:ind w:left="6117" w:hanging="360"/>
      </w:pPr>
    </w:lvl>
    <w:lvl w:ilvl="8" w:tplc="62C0EDA2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738B5FEB"/>
    <w:multiLevelType w:val="multilevel"/>
    <w:tmpl w:val="092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CF64BF5"/>
    <w:multiLevelType w:val="hybridMultilevel"/>
    <w:tmpl w:val="7B30583A"/>
    <w:lvl w:ilvl="0" w:tplc="6BFABB56">
      <w:start w:val="10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 w:eastAsiaTheme="minorHAnsi" w:cstheme="minorHAnsi"/>
      </w:rPr>
    </w:lvl>
    <w:lvl w:ilvl="1" w:tplc="73308FDE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B7804966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46068F2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92BA74BE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B5ABB56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13E7DB2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9A9CCDCC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92F08286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CF64BF6"/>
    <w:multiLevelType w:val="hybridMultilevel"/>
    <w:tmpl w:val="7CF64BF6"/>
    <w:lvl w:ilvl="0" w:tplc="53C87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7AE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2054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1C7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12D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25D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AE11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988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4AD8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0194130">
    <w:abstractNumId w:val="28"/>
  </w:num>
  <w:num w:numId="2" w16cid:durableId="1392801200">
    <w:abstractNumId w:val="32"/>
  </w:num>
  <w:num w:numId="3" w16cid:durableId="1846288589">
    <w:abstractNumId w:val="35"/>
  </w:num>
  <w:num w:numId="4" w16cid:durableId="334890174">
    <w:abstractNumId w:val="30"/>
  </w:num>
  <w:num w:numId="5" w16cid:durableId="490221819">
    <w:abstractNumId w:val="20"/>
  </w:num>
  <w:num w:numId="6" w16cid:durableId="1038625543">
    <w:abstractNumId w:val="33"/>
  </w:num>
  <w:num w:numId="7" w16cid:durableId="1947351306">
    <w:abstractNumId w:val="9"/>
  </w:num>
  <w:num w:numId="8" w16cid:durableId="1585413474">
    <w:abstractNumId w:val="18"/>
  </w:num>
  <w:num w:numId="9" w16cid:durableId="924608251">
    <w:abstractNumId w:val="9"/>
    <w:lvlOverride w:ilvl="0">
      <w:startOverride w:val="1"/>
    </w:lvlOverride>
  </w:num>
  <w:num w:numId="10" w16cid:durableId="777926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0358762">
    <w:abstractNumId w:val="25"/>
  </w:num>
  <w:num w:numId="12" w16cid:durableId="204829601">
    <w:abstractNumId w:val="14"/>
  </w:num>
  <w:num w:numId="13" w16cid:durableId="655180958">
    <w:abstractNumId w:val="8"/>
  </w:num>
  <w:num w:numId="14" w16cid:durableId="1923023988">
    <w:abstractNumId w:val="19"/>
  </w:num>
  <w:num w:numId="15" w16cid:durableId="1730836424">
    <w:abstractNumId w:val="15"/>
  </w:num>
  <w:num w:numId="16" w16cid:durableId="7029498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16026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7333070">
    <w:abstractNumId w:val="23"/>
  </w:num>
  <w:num w:numId="19" w16cid:durableId="2000037129">
    <w:abstractNumId w:val="11"/>
  </w:num>
  <w:num w:numId="20" w16cid:durableId="778183378">
    <w:abstractNumId w:val="22"/>
  </w:num>
  <w:num w:numId="21" w16cid:durableId="1864661289">
    <w:abstractNumId w:val="29"/>
  </w:num>
  <w:num w:numId="22" w16cid:durableId="2114551640">
    <w:abstractNumId w:val="31"/>
  </w:num>
  <w:num w:numId="23" w16cid:durableId="1780640046">
    <w:abstractNumId w:val="13"/>
  </w:num>
  <w:num w:numId="24" w16cid:durableId="1218201054">
    <w:abstractNumId w:val="26"/>
  </w:num>
  <w:num w:numId="25" w16cid:durableId="387994650">
    <w:abstractNumId w:val="27"/>
  </w:num>
  <w:num w:numId="26" w16cid:durableId="750812245">
    <w:abstractNumId w:val="12"/>
  </w:num>
  <w:num w:numId="27" w16cid:durableId="289870473">
    <w:abstractNumId w:val="16"/>
  </w:num>
  <w:num w:numId="28" w16cid:durableId="2071493820">
    <w:abstractNumId w:val="24"/>
  </w:num>
  <w:num w:numId="29" w16cid:durableId="8603645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0639222">
    <w:abstractNumId w:val="21"/>
  </w:num>
  <w:num w:numId="31" w16cid:durableId="179242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31417350">
    <w:abstractNumId w:val="17"/>
  </w:num>
  <w:num w:numId="33" w16cid:durableId="175770507">
    <w:abstractNumId w:val="7"/>
  </w:num>
  <w:num w:numId="34" w16cid:durableId="1852529316">
    <w:abstractNumId w:val="6"/>
  </w:num>
  <w:num w:numId="35" w16cid:durableId="1055394458">
    <w:abstractNumId w:val="5"/>
  </w:num>
  <w:num w:numId="36" w16cid:durableId="923874574">
    <w:abstractNumId w:val="4"/>
  </w:num>
  <w:num w:numId="37" w16cid:durableId="1454713125">
    <w:abstractNumId w:val="3"/>
  </w:num>
  <w:num w:numId="38" w16cid:durableId="914898256">
    <w:abstractNumId w:val="2"/>
  </w:num>
  <w:num w:numId="39" w16cid:durableId="944923486">
    <w:abstractNumId w:val="1"/>
  </w:num>
  <w:num w:numId="40" w16cid:durableId="493185473">
    <w:abstractNumId w:val="0"/>
  </w:num>
  <w:num w:numId="41" w16cid:durableId="1544562506">
    <w:abstractNumId w:val="10"/>
  </w:num>
  <w:num w:numId="42" w16cid:durableId="1785149099">
    <w:abstractNumId w:val="34"/>
  </w:num>
  <w:num w:numId="43" w16cid:durableId="1423453665">
    <w:abstractNumId w:val="3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proofState w:spelling="clean" w:grammar="dirty"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NbI0Mbc0NDCxNDVV0lEKTi0uzszPAykwMa0FAFKUHHstAAAA"/>
  </w:docVars>
  <w:rsids>
    <w:rsidRoot w:val="00BB53AC"/>
    <w:rsid w:val="00000000"/>
    <w:rsid w:val="00015D28"/>
    <w:rsid w:val="00081C6D"/>
    <w:rsid w:val="000D3CA9"/>
    <w:rsid w:val="000D5810"/>
    <w:rsid w:val="001225CA"/>
    <w:rsid w:val="00131803"/>
    <w:rsid w:val="00147F4E"/>
    <w:rsid w:val="001536FE"/>
    <w:rsid w:val="001B71B4"/>
    <w:rsid w:val="001F211F"/>
    <w:rsid w:val="0020395C"/>
    <w:rsid w:val="00205384"/>
    <w:rsid w:val="002116E8"/>
    <w:rsid w:val="00216B1F"/>
    <w:rsid w:val="00217312"/>
    <w:rsid w:val="00286CB0"/>
    <w:rsid w:val="002F7202"/>
    <w:rsid w:val="00314858"/>
    <w:rsid w:val="003175A1"/>
    <w:rsid w:val="003349C2"/>
    <w:rsid w:val="00343E43"/>
    <w:rsid w:val="00353873"/>
    <w:rsid w:val="0036112A"/>
    <w:rsid w:val="00384884"/>
    <w:rsid w:val="003C2DA2"/>
    <w:rsid w:val="003C3B9B"/>
    <w:rsid w:val="003C59DD"/>
    <w:rsid w:val="00441B91"/>
    <w:rsid w:val="00470215"/>
    <w:rsid w:val="00475787"/>
    <w:rsid w:val="00477657"/>
    <w:rsid w:val="00482E58"/>
    <w:rsid w:val="00485956"/>
    <w:rsid w:val="004A4C79"/>
    <w:rsid w:val="004E05DA"/>
    <w:rsid w:val="00501897"/>
    <w:rsid w:val="005152F2"/>
    <w:rsid w:val="0052153A"/>
    <w:rsid w:val="005474D7"/>
    <w:rsid w:val="00567383"/>
    <w:rsid w:val="00582BC2"/>
    <w:rsid w:val="005D0753"/>
    <w:rsid w:val="006033FA"/>
    <w:rsid w:val="0063234D"/>
    <w:rsid w:val="00674F5F"/>
    <w:rsid w:val="0067602F"/>
    <w:rsid w:val="006909E4"/>
    <w:rsid w:val="006A709C"/>
    <w:rsid w:val="006B0CD7"/>
    <w:rsid w:val="006B7639"/>
    <w:rsid w:val="006D641B"/>
    <w:rsid w:val="006E15A2"/>
    <w:rsid w:val="006F35C0"/>
    <w:rsid w:val="0070009C"/>
    <w:rsid w:val="007020C4"/>
    <w:rsid w:val="00721CC9"/>
    <w:rsid w:val="00744135"/>
    <w:rsid w:val="007939CF"/>
    <w:rsid w:val="007F193E"/>
    <w:rsid w:val="007F3011"/>
    <w:rsid w:val="00804EEE"/>
    <w:rsid w:val="00872A7F"/>
    <w:rsid w:val="00883043"/>
    <w:rsid w:val="008A3B5D"/>
    <w:rsid w:val="008C2BBB"/>
    <w:rsid w:val="00901553"/>
    <w:rsid w:val="00904A70"/>
    <w:rsid w:val="00915218"/>
    <w:rsid w:val="00921EF9"/>
    <w:rsid w:val="00926E8A"/>
    <w:rsid w:val="00932296"/>
    <w:rsid w:val="009D69A8"/>
    <w:rsid w:val="009F11D1"/>
    <w:rsid w:val="00A3035D"/>
    <w:rsid w:val="00A32747"/>
    <w:rsid w:val="00A47F79"/>
    <w:rsid w:val="00A546F8"/>
    <w:rsid w:val="00A65ADB"/>
    <w:rsid w:val="00A71AEC"/>
    <w:rsid w:val="00A85121"/>
    <w:rsid w:val="00AB2779"/>
    <w:rsid w:val="00AF08A4"/>
    <w:rsid w:val="00B071F6"/>
    <w:rsid w:val="00B64C23"/>
    <w:rsid w:val="00BB417C"/>
    <w:rsid w:val="00BB53AC"/>
    <w:rsid w:val="00BE5EC7"/>
    <w:rsid w:val="00C350D1"/>
    <w:rsid w:val="00C57A52"/>
    <w:rsid w:val="00C65F6E"/>
    <w:rsid w:val="00C72327"/>
    <w:rsid w:val="00CA0E15"/>
    <w:rsid w:val="00CA3449"/>
    <w:rsid w:val="00CE4C7A"/>
    <w:rsid w:val="00D00728"/>
    <w:rsid w:val="00D04A07"/>
    <w:rsid w:val="00D0572C"/>
    <w:rsid w:val="00D358B8"/>
    <w:rsid w:val="00D4718F"/>
    <w:rsid w:val="00DC110D"/>
    <w:rsid w:val="00DD1E3E"/>
    <w:rsid w:val="00DF2181"/>
    <w:rsid w:val="00E1320E"/>
    <w:rsid w:val="00E217AF"/>
    <w:rsid w:val="00E5327D"/>
    <w:rsid w:val="00E55BB3"/>
    <w:rsid w:val="00E9360C"/>
    <w:rsid w:val="00EB3404"/>
    <w:rsid w:val="00EE76C5"/>
    <w:rsid w:val="00F00B69"/>
    <w:rsid w:val="00F04117"/>
    <w:rsid w:val="00F16ACE"/>
    <w:rsid w:val="00F27747"/>
    <w:rsid w:val="00F479F8"/>
    <w:rsid w:val="00F608CF"/>
    <w:rsid w:val="00F61025"/>
    <w:rsid w:val="00F703D9"/>
    <w:rsid w:val="00F7370E"/>
    <w:rsid w:val="00F8001C"/>
    <w:rsid w:val="00FA5585"/>
    <w:rsid w:val="00FC6611"/>
    <w:rsid w:val="03943253"/>
    <w:rsid w:val="0F1B2838"/>
    <w:rsid w:val="28A73BFC"/>
    <w:rsid w:val="2ABDD786"/>
    <w:rsid w:val="2C69DDCD"/>
    <w:rsid w:val="3201E978"/>
    <w:rsid w:val="36F4F333"/>
    <w:rsid w:val="3B9400A9"/>
    <w:rsid w:val="3C785F4A"/>
    <w:rsid w:val="3CA18371"/>
    <w:rsid w:val="589FFB62"/>
    <w:rsid w:val="5E5EDE69"/>
    <w:rsid w:val="6D7AA004"/>
    <w:rsid w:val="73F36BEB"/>
    <w:rsid w:val="7610B43A"/>
    <w:rsid w:val="784E0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9C8D"/>
  <w15:docId w15:val="{0C39A6B3-3638-4EE6-9BE0-88D2C8D23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4C2B5B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4C2B5B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4C2B5B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4C2B5B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4C2B5B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4C2B5B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4C2B5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C2B5B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4C2B5B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4C2B5B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4C2B5B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4C2B5B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4C2B5B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4C2B5B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4C2B5B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4C2B5B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4C2B5B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4C2B5B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B5B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4C2B5B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4C2B5B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4C2B5B"/>
  </w:style>
  <w:style w:type="character" w:styleId="Heading3Char" w:customStyle="1">
    <w:name w:val="Heading 3 Char"/>
    <w:basedOn w:val="DefaultParagraphFont"/>
    <w:link w:val="Heading3"/>
    <w:uiPriority w:val="9"/>
    <w:rsid w:val="004C2B5B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4C2B5B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4C2B5B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4C2B5B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styleId="feature" w:customStyle="1">
    <w:name w:val="feature"/>
    <w:basedOn w:val="Body"/>
    <w:qFormat/>
    <w:rsid w:val="004C2B5B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4C2B5B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4C2B5B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4C2B5B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4C2B5B"/>
  </w:style>
  <w:style w:type="table" w:styleId="eHUBTable-WithTopandSideHeadings" w:customStyle="1">
    <w:name w:val="eHUB Table - With Top and Side Headings"/>
    <w:basedOn w:val="TableNormal"/>
    <w:rsid w:val="004C2B5B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4C2B5B"/>
    <w:pPr>
      <w:numPr>
        <w:numId w:val="5"/>
      </w:numPr>
    </w:pPr>
  </w:style>
  <w:style w:type="paragraph" w:styleId="Numberedlist" w:customStyle="1">
    <w:name w:val="Numbered list"/>
    <w:basedOn w:val="ListNumber"/>
    <w:autoRedefine/>
    <w:rsid w:val="004C2B5B"/>
  </w:style>
  <w:style w:type="paragraph" w:styleId="ReferenceCaption" w:customStyle="1">
    <w:name w:val="Reference / Caption"/>
    <w:basedOn w:val="Body"/>
    <w:qFormat/>
    <w:rsid w:val="004C2B5B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4C2B5B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4C2B5B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Storyboard,Table 1,Table Grid Basic,UB Table Grid"/>
    <w:basedOn w:val="TableNormal"/>
    <w:rsid w:val="004C2B5B"/>
    <w:pPr>
      <w:spacing w:before="120" w:after="120" w:line="240" w:lineRule="auto"/>
    </w:pPr>
    <w:rPr>
      <w:sz w:val="24"/>
    </w:rPr>
    <w:tblPr>
      <w:tblBorders>
        <w:top w:val="single" w:color="2D739F" w:sz="4" w:space="0"/>
        <w:left w:val="single" w:color="2D739F" w:sz="4" w:space="0"/>
        <w:bottom w:val="single" w:color="2D739F" w:sz="4" w:space="0"/>
        <w:right w:val="single" w:color="2D739F" w:sz="4" w:space="0"/>
        <w:insideH w:val="single" w:color="2D739F" w:sz="4" w:space="0"/>
        <w:insideV w:val="single" w:color="2D739F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4C2B5B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4C2B5B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4C2B5B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4C2B5B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4C2B5B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4C2B5B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rsid w:val="004C2B5B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B5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2B5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4C2B5B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4C2B5B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4C2B5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4C2B5B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B5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2B5B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4C2B5B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4C2B5B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4C2B5B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C2B5B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4C2B5B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C2B5B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rsid w:val="004C2B5B"/>
    <w:pPr>
      <w:numPr>
        <w:numId w:val="7"/>
      </w:numPr>
      <w:ind w:left="714" w:hanging="357"/>
    </w:pPr>
  </w:style>
  <w:style w:type="paragraph" w:styleId="Bodyfooter" w:customStyle="1">
    <w:name w:val="Body footer"/>
    <w:basedOn w:val="Normal"/>
    <w:autoRedefine/>
    <w:rsid w:val="004C2B5B"/>
    <w:pPr>
      <w:tabs>
        <w:tab w:val="right" w:pos="9781"/>
      </w:tabs>
      <w:spacing w:before="0" w:after="0" w:line="240" w:lineRule="auto"/>
      <w:ind w:left="-425" w:right="-714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4C2B5B"/>
    <w:rPr>
      <w:rFonts w:cstheme="minorHAnsi"/>
      <w:color w:val="59595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4C2B5B"/>
    <w:p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4C2B5B"/>
    <w:rPr>
      <w:rFonts w:eastAsiaTheme="minorEastAsia" w:cstheme="minorHAnsi"/>
      <w:sz w:val="24"/>
      <w:szCs w:val="24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4C2B5B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4C2B5B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Bullet-2nd"/>
    <w:basedOn w:val="Normal"/>
    <w:link w:val="ListParagraphChar"/>
    <w:uiPriority w:val="34"/>
    <w:rsid w:val="004C2B5B"/>
    <w:pPr>
      <w:numPr>
        <w:numId w:val="3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2B5B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4C2B5B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2B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B5B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C2B5B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B5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C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B5B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C2B5B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B5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C2B5B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4C2B5B"/>
    <w:pPr>
      <w:spacing w:before="120" w:after="120" w:line="300" w:lineRule="auto"/>
    </w:pPr>
    <w:tblPr/>
    <w:tcPr>
      <w:vAlign w:val="center"/>
    </w:tcPr>
  </w:style>
  <w:style w:type="table" w:styleId="GridTable1Light1" w:customStyle="1">
    <w:name w:val="Grid Table 1 Light1"/>
    <w:basedOn w:val="TableNormal"/>
    <w:uiPriority w:val="46"/>
    <w:rsid w:val="004C2B5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4C2B5B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4C2B5B"/>
    <w:rPr>
      <w:color w:val="8B0000"/>
    </w:rPr>
  </w:style>
  <w:style w:type="table" w:styleId="TableGridLight1" w:customStyle="1">
    <w:name w:val="Table Grid Light1"/>
    <w:basedOn w:val="TableNormal"/>
    <w:uiPriority w:val="40"/>
    <w:rsid w:val="004C2B5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4C2B5B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4C2B5B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4C2B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odyChar" w:customStyle="1">
    <w:name w:val="Body Char"/>
    <w:basedOn w:val="DefaultParagraphFont"/>
    <w:link w:val="Body"/>
    <w:locked/>
    <w:rsid w:val="004C2B5B"/>
    <w:rPr>
      <w:rFonts w:cstheme="minorHAnsi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4C2B5B"/>
    <w:rPr>
      <w:color w:val="808080"/>
    </w:rPr>
  </w:style>
  <w:style w:type="paragraph" w:styleId="SmallerText-Black" w:customStyle="1">
    <w:name w:val="Smaller Text - Black"/>
    <w:basedOn w:val="Normal"/>
    <w:link w:val="SmallerText-BlackChar"/>
    <w:qFormat/>
    <w:rsid w:val="004C2B5B"/>
    <w:pPr>
      <w:tabs>
        <w:tab w:val="clear" w:pos="284"/>
      </w:tabs>
      <w:spacing w:before="0" w:line="240" w:lineRule="auto"/>
      <w:textboxTightWrap w:val="allLines"/>
    </w:pPr>
    <w:rPr>
      <w:rFonts w:ascii="Calibri" w:hAnsi="Calibri" w:eastAsiaTheme="minorEastAsia" w:cstheme="minorBidi"/>
      <w:sz w:val="20"/>
      <w:szCs w:val="24"/>
      <w:lang w:val="en-US" w:bidi="en-US"/>
    </w:rPr>
  </w:style>
  <w:style w:type="character" w:styleId="SmallerText-BlackChar" w:customStyle="1">
    <w:name w:val="Smaller Text - Black Char"/>
    <w:basedOn w:val="DefaultParagraphFont"/>
    <w:link w:val="SmallerText-Black"/>
    <w:rsid w:val="004C2B5B"/>
    <w:rPr>
      <w:rFonts w:ascii="Calibri" w:hAnsi="Calibri" w:eastAsiaTheme="minorEastAsia"/>
      <w:sz w:val="20"/>
      <w:szCs w:val="24"/>
      <w:lang w:val="en-US" w:bidi="en-US"/>
    </w:rPr>
  </w:style>
  <w:style w:type="table" w:styleId="TableGrid10" w:customStyle="1">
    <w:name w:val="Table Grid1"/>
    <w:basedOn w:val="TableNormal"/>
    <w:next w:val="TableGrid"/>
    <w:uiPriority w:val="39"/>
    <w:rsid w:val="00D3530D"/>
    <w:pPr>
      <w:spacing w:before="120" w:after="120" w:line="240" w:lineRule="auto"/>
    </w:pPr>
    <w:rPr>
      <w:sz w:val="24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styleId="ListParagraphChar" w:customStyle="1">
    <w:name w:val="List Paragraph Char"/>
    <w:aliases w:val="List Bullet-2nd Char"/>
    <w:basedOn w:val="DefaultParagraphFont"/>
    <w:link w:val="ListParagraph"/>
    <w:uiPriority w:val="34"/>
    <w:rsid w:val="004C2B5B"/>
    <w:rPr>
      <w:rFonts w:cstheme="minorHAnsi"/>
      <w:sz w:val="24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C2B5B"/>
    <w:rPr>
      <w:color w:val="605E5C"/>
      <w:shd w:val="clear" w:color="auto" w:fill="E1DFDD"/>
    </w:rPr>
  </w:style>
  <w:style w:type="table" w:styleId="TableGrid4" w:customStyle="1">
    <w:name w:val="Table Grid4"/>
    <w:basedOn w:val="TableNormal"/>
    <w:uiPriority w:val="39"/>
    <w:rsid w:val="00CC7A65"/>
    <w:pPr>
      <w:spacing w:before="120" w:after="120" w:line="240" w:lineRule="auto"/>
    </w:pPr>
    <w:rPr>
      <w:sz w:val="24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vAlign w:val="center"/>
    </w:tcPr>
    <w:tblStylePr w:type="firstRow">
      <w:pPr>
        <w:wordWrap/>
        <w:spacing w:before="100" w:beforeLines="0" w:beforeAutospacing="1" w:after="100" w:afterLines="0" w:afterAutospacing="1" w:line="300" w:lineRule="auto"/>
        <w:jc w:val="left"/>
      </w:pPr>
      <w:rPr>
        <w:rFonts w:hint="default" w:cs="Calibri" w:asciiTheme="minorHAnsi" w:hAnsiTheme="minorHAnsi"/>
        <w:b/>
        <w:color w:val="FFFFFF" w:themeColor="background1"/>
        <w:sz w:val="24"/>
        <w:szCs w:val="24"/>
      </w:rPr>
      <w:tblPr/>
      <w:tcPr>
        <w:shd w:val="clear" w:color="auto" w:fill="2D739F"/>
      </w:tcPr>
    </w:tblStylePr>
    <w:tblStylePr w:type="lastRow">
      <w:rPr>
        <w:rFonts w:hint="default" w:cs="Calibri" w:asciiTheme="minorHAnsi" w:hAnsiTheme="minorHAnsi"/>
        <w:sz w:val="22"/>
        <w:szCs w:val="22"/>
      </w:rPr>
    </w:tblStylePr>
  </w:style>
  <w:style w:type="paragraph" w:styleId="ListBullet">
    <w:name w:val="List Bullet"/>
    <w:basedOn w:val="Normal"/>
    <w:uiPriority w:val="99"/>
    <w:unhideWhenUsed/>
    <w:qFormat/>
    <w:rsid w:val="004C2B5B"/>
    <w:pPr>
      <w:keepLines/>
      <w:numPr>
        <w:numId w:val="1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styleId="Coverfineprint" w:customStyle="1">
    <w:name w:val="Cover fine print"/>
    <w:link w:val="CoverfineprintChar"/>
    <w:rsid w:val="004C2B5B"/>
    <w:pPr>
      <w:tabs>
        <w:tab w:val="left" w:pos="1985"/>
      </w:tabs>
      <w:spacing w:before="200"/>
      <w:textboxTightWrap w:val="allLines"/>
    </w:pPr>
    <w:rPr>
      <w:rFonts w:ascii="Calibri" w:hAnsi="Calibri" w:eastAsiaTheme="minorEastAsia"/>
      <w:sz w:val="20"/>
      <w:szCs w:val="24"/>
      <w:lang w:eastAsia="en-AU" w:bidi="en-US"/>
    </w:rPr>
  </w:style>
  <w:style w:type="character" w:styleId="CoverfineprintChar" w:customStyle="1">
    <w:name w:val="Cover fine print Char"/>
    <w:basedOn w:val="DefaultParagraphFont"/>
    <w:link w:val="Coverfineprint"/>
    <w:rsid w:val="004C2B5B"/>
    <w:rPr>
      <w:rFonts w:ascii="Calibri" w:hAnsi="Calibri" w:eastAsiaTheme="minorEastAsia"/>
      <w:sz w:val="20"/>
      <w:szCs w:val="24"/>
      <w:lang w:eastAsia="en-AU" w:bidi="en-US"/>
    </w:rPr>
  </w:style>
  <w:style w:type="table" w:styleId="TableGrid3" w:customStyle="1">
    <w:name w:val="Table Grid3"/>
    <w:basedOn w:val="TableNormal"/>
    <w:next w:val="TableGrid"/>
    <w:uiPriority w:val="39"/>
    <w:rsid w:val="004C2B5B"/>
    <w:pPr>
      <w:spacing w:before="120" w:after="120" w:line="240" w:lineRule="auto"/>
    </w:pPr>
    <w:rPr>
      <w:sz w:val="24"/>
    </w:rPr>
    <w:tblPr>
      <w:tblBorders>
        <w:top w:val="single" w:color="2D739F" w:sz="4" w:space="0"/>
        <w:left w:val="single" w:color="2D739F" w:sz="4" w:space="0"/>
        <w:bottom w:val="single" w:color="2D739F" w:sz="4" w:space="0"/>
        <w:right w:val="single" w:color="2D739F" w:sz="4" w:space="0"/>
        <w:insideH w:val="single" w:color="2D739F" w:sz="4" w:space="0"/>
        <w:insideV w:val="single" w:color="2D739F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styleId="Strong">
    <w:name w:val="Strong"/>
    <w:basedOn w:val="DefaultParagraphFont"/>
    <w:uiPriority w:val="22"/>
    <w:rsid w:val="004C2B5B"/>
    <w:rPr>
      <w:b/>
      <w:bCs/>
    </w:rPr>
  </w:style>
  <w:style w:type="paragraph" w:styleId="Notebox" w:customStyle="1">
    <w:name w:val="Note box"/>
    <w:basedOn w:val="Normal"/>
    <w:qFormat/>
    <w:rsid w:val="004C2B5B"/>
    <w:pPr>
      <w:framePr w:w="8562" w:vSpace="198" w:wrap="around" w:hAnchor="margin" w:vAnchor="text" w:xAlign="center" w:y="1"/>
      <w:pBdr>
        <w:top w:val="single" w:color="4F81BD" w:themeColor="accent1" w:sz="8" w:space="10"/>
        <w:left w:val="single" w:color="4F81BD" w:themeColor="accent1" w:sz="8" w:space="10"/>
        <w:bottom w:val="single" w:color="4F81BD" w:themeColor="accent1" w:sz="8" w:space="10"/>
        <w:right w:val="single" w:color="4F81BD" w:themeColor="accent1" w:sz="8" w:space="10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styleId="ActivityListNumber" w:customStyle="1">
    <w:name w:val="Activity List Number"/>
    <w:rsid w:val="004C2B5B"/>
    <w:pPr>
      <w:numPr>
        <w:numId w:val="10"/>
      </w:numPr>
      <w:spacing w:before="200" w:line="240" w:lineRule="auto"/>
    </w:pPr>
    <w:rPr>
      <w:rFonts w:ascii="Calibri" w:hAnsi="Calibri"/>
      <w:sz w:val="24"/>
      <w:szCs w:val="24"/>
    </w:rPr>
  </w:style>
  <w:style w:type="paragraph" w:styleId="INSTRUCTIONS" w:customStyle="1">
    <w:name w:val="INSTRUCTIONS"/>
    <w:rsid w:val="004C2B5B"/>
    <w:pPr>
      <w:pBdr>
        <w:top w:val="single" w:color="7030A0" w:sz="8" w:space="6"/>
        <w:left w:val="single" w:color="7030A0" w:sz="8" w:space="4"/>
        <w:bottom w:val="single" w:color="7030A0" w:sz="8" w:space="6"/>
        <w:right w:val="single" w:color="7030A0" w:sz="8" w:space="4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paragraph" w:styleId="Body-Kn-Question" w:customStyle="1">
    <w:name w:val="Body-Kn-Question"/>
    <w:basedOn w:val="Body"/>
    <w:autoRedefine/>
    <w:qFormat/>
    <w:rsid w:val="004C2B5B"/>
    <w:pPr>
      <w:numPr>
        <w:numId w:val="6"/>
      </w:numPr>
      <w:spacing w:before="360"/>
      <w:ind w:left="714" w:hanging="357"/>
    </w:pPr>
    <w:rPr>
      <w:szCs w:val="24"/>
    </w:rPr>
  </w:style>
  <w:style w:type="paragraph" w:styleId="FormTitle" w:customStyle="1">
    <w:name w:val="Form Title"/>
    <w:qFormat/>
    <w:rsid w:val="004C2B5B"/>
    <w:pPr>
      <w:keepNext/>
      <w:spacing w:before="240" w:after="60"/>
    </w:pPr>
    <w:rPr>
      <w:rFonts w:ascii="Calibri" w:hAnsi="Calibri" w:eastAsia="Times New Roman" w:cstheme="minorHAnsi"/>
      <w:b/>
      <w:color w:val="2D739F"/>
      <w:spacing w:val="6"/>
      <w:kern w:val="22"/>
      <w:sz w:val="24"/>
      <w:szCs w:val="24"/>
      <w:lang w:eastAsia="en-AU" w:bidi="en-US"/>
    </w:rPr>
  </w:style>
  <w:style w:type="paragraph" w:styleId="FormLine-Box" w:customStyle="1">
    <w:name w:val="Form Line-Box"/>
    <w:qFormat/>
    <w:rsid w:val="004C2B5B"/>
    <w:pPr>
      <w:keepLines/>
      <w:pBdr>
        <w:top w:val="single" w:color="4F81BD" w:themeColor="accent1" w:sz="8" w:space="6"/>
        <w:left w:val="single" w:color="4F81BD" w:themeColor="accent1" w:sz="8" w:space="6"/>
        <w:bottom w:val="single" w:color="4F81BD" w:themeColor="accent1" w:sz="8" w:space="6"/>
        <w:right w:val="single" w:color="4F81BD" w:themeColor="accent1" w:sz="8" w:space="6"/>
      </w:pBdr>
      <w:spacing w:after="120" w:line="264" w:lineRule="auto"/>
      <w:ind w:left="170" w:right="170"/>
    </w:pPr>
    <w:rPr>
      <w:rFonts w:ascii="Calibri" w:hAnsi="Calibri" w:cs="Arial" w:eastAsiaTheme="minorEastAsia"/>
      <w:kern w:val="22"/>
      <w:sz w:val="24"/>
      <w:szCs w:val="16"/>
      <w:lang w:bidi="en-US"/>
    </w:rPr>
  </w:style>
  <w:style w:type="paragraph" w:styleId="InputBoxSml" w:customStyle="1">
    <w:name w:val="Input Box Sml"/>
    <w:rsid w:val="00CF0D63"/>
    <w:pPr>
      <w:framePr w:w="8789" w:h="1134" w:vSpace="113" w:wrap="around" w:hAnchor="margin" w:vAnchor="text" w:xAlign="center" w:y="1"/>
      <w:pBdr>
        <w:top w:val="single" w:color="4F81BD" w:themeColor="accent1" w:sz="8" w:space="6"/>
        <w:left w:val="single" w:color="4F81BD" w:themeColor="accent1" w:sz="8" w:space="4"/>
        <w:bottom w:val="single" w:color="4F81BD" w:themeColor="accent1" w:sz="8" w:space="6"/>
        <w:right w:val="single" w:color="4F81BD" w:themeColor="accent1" w:sz="8" w:space="4"/>
      </w:pBdr>
      <w:spacing w:after="120"/>
    </w:pPr>
    <w:rPr>
      <w:rFonts w:cstheme="minorHAnsi"/>
      <w:sz w:val="24"/>
      <w:szCs w:val="24"/>
    </w:rPr>
  </w:style>
  <w:style w:type="paragraph" w:styleId="InputBoxIntroText" w:customStyle="1">
    <w:name w:val="Input Box IntroText"/>
    <w:basedOn w:val="Normal"/>
    <w:qFormat/>
    <w:rsid w:val="00CE4C7A"/>
    <w:pPr>
      <w:keepNext/>
      <w:tabs>
        <w:tab w:val="clear" w:pos="284"/>
      </w:tabs>
      <w:spacing w:before="200" w:after="200" w:line="276" w:lineRule="auto"/>
    </w:pPr>
    <w:rPr>
      <w:rFonts w:ascii="Calibri" w:hAnsi="Calibri" w:cstheme="minorBidi"/>
      <w:szCs w:val="24"/>
    </w:rPr>
  </w:style>
  <w:style w:type="character" w:styleId="UnresolvedMention">
    <w:name w:val="Unresolved Mention"/>
    <w:basedOn w:val="DefaultParagraphFont"/>
    <w:uiPriority w:val="99"/>
    <w:rsid w:val="00603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eader" Target="header4.xml" Id="rId18" /><Relationship Type="http://schemas.openxmlformats.org/officeDocument/2006/relationships/customXml" Target="../customXml/item3.xml" Id="rId3" /><Relationship Type="http://schemas.openxmlformats.org/officeDocument/2006/relationships/footer" Target="footer5.xml" Id="rId21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hyperlink" Target="https://share.tafensw.edu.au/share/logon.do?.page=searching.do?in%3DC1b145167-45e0-41ec-9f64-92af668e3e54%26q%3D%26type%3Dstandard%26sort%3Drank%26dr%3DAFTER%26page%3D1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glossaryDocument" Target="glossary/document.xml" Id="rId24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footer" Target="foot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tafensw.libguides.com/research/referencing" TargetMode="Externa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intyre11\OneDrive%20-%20TAFE%20NSW\Jobs%20for%20AD%20Lead\Updated%20Assessment%20Templates\December%202022-Quick%20wins\Template%20Updates\Template%20styles_BM_202212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791B81BDFB43D091D20CF0D9628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3303-F903-465E-BBB6-8003D39EDD05}"/>
      </w:docPartPr>
      <w:docPartBody>
        <w:p w:rsidR="001B71B4" w:rsidRDefault="001B71B4" w:rsidP="00BD7328">
          <w:pPr>
            <w:pStyle w:val="8F791B81BDFB43D091D20CF0D9628520"/>
          </w:pPr>
          <w:r w:rsidRPr="00C96C4A">
            <w:rPr>
              <w:rStyle w:val="PlaceholderText"/>
            </w:rPr>
            <w:t>Choose an item.</w:t>
          </w:r>
        </w:p>
      </w:docPartBody>
    </w:docPart>
    <w:docPart>
      <w:docPartPr>
        <w:name w:val="E9A8CD4419F244BBA75046974ED96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F9DE-575E-444D-84A0-20FDB2CE38FA}"/>
      </w:docPartPr>
      <w:docPartBody>
        <w:p w:rsidR="00A54EC7" w:rsidRDefault="006E15A2" w:rsidP="006E15A2">
          <w:pPr>
            <w:pStyle w:val="E9A8CD4419F244BBA75046974ED96B111"/>
          </w:pPr>
          <w:r>
            <w:rPr>
              <w:color w:val="7F7F7F" w:themeColor="text1" w:themeTint="80"/>
            </w:rPr>
            <w:t>[Record stakeholders receiving the report]</w:t>
          </w:r>
        </w:p>
      </w:docPartBody>
    </w:docPart>
    <w:docPart>
      <w:docPartPr>
        <w:name w:val="42EE2B8D3E1C4579ABF97437B428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332F-50B2-4193-831E-A330534DE508}"/>
      </w:docPartPr>
      <w:docPartBody>
        <w:p w:rsidR="00A54EC7" w:rsidRDefault="006E15A2" w:rsidP="006E15A2">
          <w:pPr>
            <w:pStyle w:val="42EE2B8D3E1C4579ABF97437B428C6001"/>
          </w:pPr>
          <w:r>
            <w:rPr>
              <w:color w:val="7F7F7F" w:themeColor="text1" w:themeTint="80"/>
            </w:rPr>
            <w:t>[Record your name and 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19"/>
    <w:rsid w:val="00036FEA"/>
    <w:rsid w:val="00055219"/>
    <w:rsid w:val="00186F89"/>
    <w:rsid w:val="001B71B4"/>
    <w:rsid w:val="00335F3D"/>
    <w:rsid w:val="00430A86"/>
    <w:rsid w:val="00617474"/>
    <w:rsid w:val="006E15A2"/>
    <w:rsid w:val="00804FBA"/>
    <w:rsid w:val="00A54EC7"/>
    <w:rsid w:val="00BB274F"/>
    <w:rsid w:val="00B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5A2"/>
    <w:rPr>
      <w:color w:val="808080"/>
    </w:rPr>
  </w:style>
  <w:style w:type="paragraph" w:customStyle="1" w:styleId="8F791B81BDFB43D091D20CF0D9628520">
    <w:name w:val="8F791B81BDFB43D091D20CF0D9628520"/>
    <w:rsid w:val="00BD7328"/>
  </w:style>
  <w:style w:type="paragraph" w:customStyle="1" w:styleId="E9A8CD4419F244BBA75046974ED96B111">
    <w:name w:val="E9A8CD4419F244BBA75046974ED96B111"/>
    <w:rsid w:val="006E15A2"/>
    <w:pPr>
      <w:tabs>
        <w:tab w:val="left" w:pos="284"/>
      </w:tabs>
      <w:spacing w:before="120" w:after="120" w:line="300" w:lineRule="auto"/>
    </w:pPr>
    <w:rPr>
      <w:rFonts w:eastAsiaTheme="minorHAnsi" w:cstheme="minorHAnsi"/>
      <w:sz w:val="24"/>
      <w:szCs w:val="20"/>
      <w:lang w:eastAsia="en-US"/>
    </w:rPr>
  </w:style>
  <w:style w:type="paragraph" w:customStyle="1" w:styleId="42EE2B8D3E1C4579ABF97437B428C6001">
    <w:name w:val="42EE2B8D3E1C4579ABF97437B428C6001"/>
    <w:rsid w:val="006E15A2"/>
    <w:pPr>
      <w:tabs>
        <w:tab w:val="left" w:pos="284"/>
      </w:tabs>
      <w:spacing w:before="120" w:after="120" w:line="300" w:lineRule="auto"/>
    </w:pPr>
    <w:rPr>
      <w:rFonts w:eastAsiaTheme="minorHAnsi" w:cstheme="minorHAnsi"/>
      <w:sz w:val="24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BC5BCB7174448B649751F21864B8C" ma:contentTypeVersion="12" ma:contentTypeDescription="Create a new document." ma:contentTypeScope="" ma:versionID="9d71af94c6290b75e809750c66e8c030">
  <xsd:schema xmlns:xsd="http://www.w3.org/2001/XMLSchema" xmlns:xs="http://www.w3.org/2001/XMLSchema" xmlns:p="http://schemas.microsoft.com/office/2006/metadata/properties" xmlns:ns2="4b9c4671-a0ca-4f27-a0e5-c5a8a7bd822a" xmlns:ns3="acc2041f-1819-419a-b74a-5c0cb19ceeab" targetNamespace="http://schemas.microsoft.com/office/2006/metadata/properties" ma:root="true" ma:fieldsID="5c8123b25b276f7741166d5fd3fc76ea" ns2:_="" ns3:_="">
    <xsd:import namespace="4b9c4671-a0ca-4f27-a0e5-c5a8a7bd822a"/>
    <xsd:import namespace="acc2041f-1819-419a-b74a-5c0cb19c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c4671-a0ca-4f27-a0e5-c5a8a7bd8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2041f-1819-419a-b74a-5c0cb19ceea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a7c174-2a1f-4252-917d-efad7e588e99}" ma:internalName="TaxCatchAll" ma:showField="CatchAllData" ma:web="acc2041f-1819-419a-b74a-5c0cb19c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c4671-a0ca-4f27-a0e5-c5a8a7bd822a">
      <Terms xmlns="http://schemas.microsoft.com/office/infopath/2007/PartnerControls"/>
    </lcf76f155ced4ddcb4097134ff3c332f>
    <TaxCatchAll xmlns="acc2041f-1819-419a-b74a-5c0cb19ceea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6EE82E-95A8-436E-A0CA-9399643DCEB7}"/>
</file>

<file path=customXml/itemProps2.xml><?xml version="1.0" encoding="utf-8"?>
<ds:datastoreItem xmlns:ds="http://schemas.openxmlformats.org/officeDocument/2006/customXml" ds:itemID="{7006D84A-E768-4C7B-8129-E53F7F2F60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bd12f4-fd4c-4723-a612-727d50f28adb"/>
    <ds:schemaRef ds:uri="http://schemas.microsoft.com/sharepoint/v4"/>
    <ds:schemaRef ds:uri="216faf70-5cfa-48a0-9a37-d2a5c9b64ce5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styles_BM_20221219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Unit Code_AE_Sk_#of#</dc:title>
  <dc:creator/>
  <dc:description>The content in this document is copyright © TAFE NSW 2023.
Generated by the Product Creation System system (developed by Marc Fearby).</dc:description>
  <lastModifiedBy>Tiana Zou</lastModifiedBy>
  <revision>4</revision>
  <dcterms:created xsi:type="dcterms:W3CDTF">2023-11-16T22:52:00.0000000Z</dcterms:created>
  <dcterms:modified xsi:type="dcterms:W3CDTF">2024-03-07T11:22:00.5802590Z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0x0101003FBBC5BCB7174448B649751F21864B8C</vt:lpwstr>
  </property>
  <property fmtid="{D5CDD505-2E9C-101B-9397-08002B2CF9AE}" pid="3" name="MSIP_Label_1124e982-4ed1-4819-8c70-4a27f3d38393_ActionId">
    <vt:lpwstr>b5d056f0-2711-4613-a9e5-00003fca1249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2020-12-02T05:12:36Z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1, 1, 1</vt:lpwstr>
  </property>
  <property fmtid="{D5CDD505-2E9C-101B-9397-08002B2CF9AE}" pid="12" name="MediaServiceImageTags">
    <vt:lpwstr/>
  </property>
  <property fmtid="{D5CDD505-2E9C-101B-9397-08002B2CF9AE}" pid="13" name="grammarly_documentId">
    <vt:lpwstr>documentId_529</vt:lpwstr>
  </property>
  <property fmtid="{D5CDD505-2E9C-101B-9397-08002B2CF9AE}" pid="14" name="grammarly_documentContext">
    <vt:lpwstr>{"goals":[],"domain":"general","emotions":[],"dialect":"australian"}</vt:lpwstr>
  </property>
</Properties>
</file>