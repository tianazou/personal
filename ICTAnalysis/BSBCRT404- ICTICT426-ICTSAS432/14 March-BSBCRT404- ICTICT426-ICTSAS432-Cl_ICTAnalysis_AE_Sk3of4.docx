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70627" w:rsidR="00402E44" w:rsidRDefault="003D1048" w14:paraId="74EFC1A7" w14:textId="1646347C">
      <w:pPr>
        <w:pStyle w:val="Heading1"/>
      </w:pPr>
      <w:bookmarkStart w:name="_Toc511220124" w:id="0"/>
      <w:r w:rsidRPr="00670627">
        <w:t xml:space="preserve">Assessment event </w:t>
      </w:r>
      <w:r w:rsidR="0069772A">
        <w:t>3</w:t>
      </w:r>
      <w:r w:rsidRPr="00670627">
        <w:t xml:space="preserve"> of </w:t>
      </w:r>
      <w:r w:rsidR="0069772A">
        <w:t>4</w:t>
      </w:r>
      <w:r w:rsidRPr="00670627">
        <w:t>: Skills</w:t>
      </w:r>
    </w:p>
    <w:p w:rsidRPr="00A56627" w:rsidR="00402E44" w:rsidRDefault="003D1048" w14:paraId="74EFC1AA" w14:textId="77777777">
      <w:pPr>
        <w:pStyle w:val="Heading2"/>
      </w:pPr>
      <w:r w:rsidRPr="00A56627">
        <w:t>Criteria</w:t>
      </w:r>
    </w:p>
    <w:p w:rsidR="00402E44" w:rsidRDefault="003D1048" w14:paraId="74EFC1AB" w14:textId="77777777">
      <w:pPr>
        <w:pStyle w:val="Heading3"/>
      </w:pPr>
      <w:bookmarkStart w:name="_Hlk62904028" w:id="1"/>
      <w:r w:rsidRPr="007A6B4A">
        <w:t>Unit code</w:t>
      </w:r>
      <w:r>
        <w:t xml:space="preserve"> and </w:t>
      </w:r>
      <w:r w:rsidRPr="007A6B4A">
        <w:t>name</w:t>
      </w:r>
    </w:p>
    <w:p w:rsidR="003947FD" w:rsidP="003947FD" w:rsidRDefault="003947FD" w14:paraId="57D40EEE" w14:textId="78592049">
      <w:pPr>
        <w:pBdr>
          <w:top w:val="single" w:color="2D739F" w:sz="4" w:space="1"/>
          <w:left w:val="single" w:color="2D739F" w:sz="4" w:space="4"/>
          <w:bottom w:val="single" w:color="2D739F" w:sz="4" w:space="1"/>
          <w:right w:val="single" w:color="2D739F" w:sz="4" w:space="4"/>
        </w:pBdr>
        <w:spacing w:before="0"/>
        <w:rPr>
          <w:szCs w:val="24"/>
          <w:lang w:eastAsia="en-AU"/>
        </w:rPr>
      </w:pPr>
      <w:bookmarkStart w:name="Unit" w:id="2"/>
      <w:r>
        <w:rPr>
          <w:szCs w:val="24"/>
          <w:lang w:eastAsia="en-AU"/>
        </w:rPr>
        <w:t>Cluster | ICT Analysis</w:t>
      </w:r>
    </w:p>
    <w:p w:rsidRPr="00B91BC2" w:rsidR="00402E44" w:rsidP="003947FD" w:rsidRDefault="003D1048" w14:paraId="74EFC1AC" w14:textId="72984D22">
      <w:pPr>
        <w:pBdr>
          <w:top w:val="single" w:color="2D739F" w:sz="4" w:space="1"/>
          <w:left w:val="single" w:color="2D739F" w:sz="4" w:space="4"/>
          <w:bottom w:val="single" w:color="2D739F" w:sz="4" w:space="1"/>
          <w:right w:val="single" w:color="2D739F" w:sz="4" w:space="4"/>
        </w:pBdr>
        <w:spacing w:before="0"/>
        <w:rPr>
          <w:szCs w:val="24"/>
          <w:lang w:eastAsia="en-AU"/>
        </w:rPr>
      </w:pPr>
      <w:r w:rsidRPr="00B91BC2">
        <w:rPr>
          <w:szCs w:val="24"/>
          <w:lang w:eastAsia="en-AU"/>
        </w:rPr>
        <w:t>BSBCRT404 | Apply advanced critical thinking to work processes</w:t>
      </w:r>
    </w:p>
    <w:p w:rsidR="003947FD" w:rsidP="003947FD" w:rsidRDefault="003D1048" w14:paraId="4EE998D0" w14:textId="77777777">
      <w:pPr>
        <w:pBdr>
          <w:top w:val="single" w:color="2D739F" w:sz="4" w:space="1"/>
          <w:left w:val="single" w:color="2D739F" w:sz="4" w:space="4"/>
          <w:bottom w:val="single" w:color="2D739F" w:sz="4" w:space="1"/>
          <w:right w:val="single" w:color="2D739F" w:sz="4" w:space="4"/>
        </w:pBdr>
        <w:spacing w:before="0"/>
        <w:rPr>
          <w:szCs w:val="24"/>
          <w:lang w:eastAsia="en-AU"/>
        </w:rPr>
      </w:pPr>
      <w:r w:rsidRPr="00B91BC2">
        <w:rPr>
          <w:szCs w:val="24"/>
          <w:lang w:eastAsia="en-AU"/>
        </w:rPr>
        <w:t>ICTICT426 | Identify and evaluate emerging technologies and practices</w:t>
      </w:r>
    </w:p>
    <w:p w:rsidRPr="00B91BC2" w:rsidR="00402E44" w:rsidP="003947FD" w:rsidRDefault="003D1048" w14:paraId="74EFC1AE" w14:textId="75120227">
      <w:pPr>
        <w:pBdr>
          <w:top w:val="single" w:color="2D739F" w:sz="4" w:space="1"/>
          <w:left w:val="single" w:color="2D739F" w:sz="4" w:space="4"/>
          <w:bottom w:val="single" w:color="2D739F" w:sz="4" w:space="1"/>
          <w:right w:val="single" w:color="2D739F" w:sz="4" w:space="4"/>
        </w:pBdr>
        <w:spacing w:before="0"/>
        <w:rPr>
          <w:szCs w:val="24"/>
          <w:lang w:eastAsia="en-AU"/>
        </w:rPr>
      </w:pPr>
      <w:r w:rsidRPr="00B91BC2">
        <w:rPr>
          <w:szCs w:val="24"/>
          <w:lang w:eastAsia="en-AU"/>
        </w:rPr>
        <w:t>ICTSAS432 | Identify and resolve client ICT problems</w:t>
      </w:r>
      <w:bookmarkEnd w:id="2"/>
    </w:p>
    <w:p w:rsidRPr="006C3212" w:rsidR="00402E44" w:rsidRDefault="003D1048" w14:paraId="74EFC1AF" w14:textId="77777777">
      <w:pPr>
        <w:pStyle w:val="Heading3"/>
      </w:pPr>
      <w:r w:rsidRPr="006C3212">
        <w:t>Qualification/Course code and name</w:t>
      </w:r>
    </w:p>
    <w:p w:rsidR="00402E44" w:rsidRDefault="003D1048" w14:paraId="74EFC1B1" w14:textId="77777777">
      <w:pPr>
        <w:pBdr>
          <w:top w:val="single" w:color="2D739F" w:sz="4" w:space="1"/>
          <w:left w:val="single" w:color="2D739F" w:sz="4" w:space="4"/>
          <w:bottom w:val="single" w:color="2D739F" w:sz="4" w:space="1"/>
          <w:right w:val="single" w:color="2D739F" w:sz="4" w:space="4"/>
        </w:pBdr>
        <w:tabs>
          <w:tab w:val="left" w:pos="2700"/>
        </w:tabs>
        <w:rPr>
          <w:szCs w:val="24"/>
          <w:lang w:eastAsia="en-AU"/>
        </w:rPr>
      </w:pPr>
      <w:r w:rsidRPr="006C3212">
        <w:rPr>
          <w:color w:val="242424"/>
          <w:szCs w:val="24"/>
          <w:shd w:val="clear" w:color="auto" w:fill="FFFFFF"/>
        </w:rPr>
        <w:t>Select your Qualification/Course code and name from the dropdown</w:t>
      </w:r>
      <w:r w:rsidRPr="006C3212">
        <w:rPr>
          <w:szCs w:val="24"/>
          <w:lang w:eastAsia="en-AU"/>
        </w:rPr>
        <w:t>.</w:t>
      </w:r>
    </w:p>
    <w:p w:rsidR="006F3721" w:rsidP="006F3721" w:rsidRDefault="00000000" w14:paraId="168FA65D" w14:textId="77777777">
      <w:pPr>
        <w:pBdr>
          <w:top w:val="single" w:color="2D739F" w:sz="4" w:space="1"/>
          <w:left w:val="single" w:color="2D739F" w:sz="4" w:space="4"/>
          <w:bottom w:val="single" w:color="2D739F" w:sz="4" w:space="1"/>
          <w:right w:val="single" w:color="2D739F" w:sz="4" w:space="4"/>
        </w:pBdr>
        <w:tabs>
          <w:tab w:val="left" w:pos="2700"/>
        </w:tabs>
        <w:rPr>
          <w:szCs w:val="24"/>
          <w:lang w:eastAsia="en-AU"/>
        </w:rPr>
      </w:pPr>
      <w:sdt>
        <w:sdtPr>
          <w:rPr>
            <w:szCs w:val="24"/>
            <w:lang w:eastAsia="en-AU"/>
          </w:rPr>
          <w:id w:val="-1060168799"/>
          <w:placeholder>
            <w:docPart w:val="F46F20EAE60C4FD9ABD33D4D5CB15726"/>
          </w:placeholder>
          <w:comboBox>
            <w:listItem w:displayText="Code | Course name" w:value="Code | Course name"/>
            <w:listItem w:displayText="ICT40120 | Certificate IV in Information Technology" w:value="ICT40120 | Certificate IV in Information Technology"/>
          </w:comboBox>
        </w:sdtPr>
        <w:sdtContent>
          <w:r w:rsidR="006F3721">
            <w:rPr>
              <w:szCs w:val="24"/>
              <w:lang w:eastAsia="en-AU"/>
            </w:rPr>
            <w:t>ICT40120 | Certificate IV in Information Technology</w:t>
          </w:r>
        </w:sdtContent>
      </w:sdt>
    </w:p>
    <w:bookmarkEnd w:id="1"/>
    <w:p w:rsidRPr="00952BA3" w:rsidR="00402E44" w:rsidRDefault="003D1048" w14:paraId="74EFC1B4" w14:textId="77777777">
      <w:pPr>
        <w:pStyle w:val="Heading2"/>
      </w:pPr>
      <w:r w:rsidRPr="00952BA3">
        <w:t>Student details</w:t>
      </w:r>
    </w:p>
    <w:p w:rsidRPr="00952BA3" w:rsidR="00402E44" w:rsidRDefault="003D1048" w14:paraId="74EFC1B5" w14:textId="77777777">
      <w:pPr>
        <w:pStyle w:val="FormTitle"/>
      </w:pPr>
      <w:r w:rsidRPr="00952BA3">
        <w:t>Student name</w:t>
      </w:r>
    </w:p>
    <w:p w:rsidRPr="00952BA3" w:rsidR="00402E44" w:rsidRDefault="00402E44" w14:paraId="74EFC1B6" w14:textId="77777777">
      <w:pPr>
        <w:pStyle w:val="FormLine-Box"/>
        <w:rPr>
          <w:lang w:eastAsia="en-AU"/>
        </w:rPr>
      </w:pPr>
    </w:p>
    <w:p w:rsidR="00402E44" w:rsidRDefault="003D1048" w14:paraId="74EFC1B7" w14:textId="77777777">
      <w:pPr>
        <w:pStyle w:val="FormTitle"/>
      </w:pPr>
      <w:r w:rsidRPr="00952BA3">
        <w:t>Student number</w:t>
      </w:r>
    </w:p>
    <w:p w:rsidRPr="00D83795" w:rsidR="00402E44" w:rsidRDefault="00402E44" w14:paraId="74EFC1B8" w14:textId="77777777">
      <w:pPr>
        <w:pStyle w:val="FormLine-Box"/>
        <w:rPr>
          <w:lang w:eastAsia="en-AU"/>
        </w:rPr>
      </w:pPr>
    </w:p>
    <w:bookmarkEnd w:id="0"/>
    <w:p w:rsidR="00402E44" w:rsidRDefault="00402E44" w14:paraId="74EFC1B9" w14:textId="77777777">
      <w:pPr>
        <w:tabs>
          <w:tab w:val="clear" w:pos="284"/>
        </w:tabs>
        <w:spacing w:before="0" w:after="60" w:line="240" w:lineRule="auto"/>
        <w:textboxTightWrap w:val="allLines"/>
        <w:rPr>
          <w:rFonts w:ascii="Calibri" w:hAnsi="Calibri" w:eastAsia="MS Mincho" w:cs="Times New Roman"/>
          <w:color w:val="FF0000"/>
          <w:spacing w:val="20"/>
          <w:sz w:val="46"/>
          <w:szCs w:val="24"/>
          <w:lang w:val="en-US" w:bidi="en-US"/>
        </w:rPr>
        <w:sectPr w:rsidR="00402E44">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pgMar w:top="1418" w:right="1418" w:bottom="1418" w:left="1418" w:header="567" w:footer="454" w:gutter="0"/>
          <w:pgNumType w:start="1"/>
          <w:cols w:space="4253"/>
          <w:docGrid w:linePitch="360"/>
        </w:sectPr>
      </w:pPr>
    </w:p>
    <w:p w:rsidRPr="00537D9B" w:rsidR="00402E44" w:rsidRDefault="003D1048" w14:paraId="74EFC1BA" w14:textId="103A1B0A">
      <w:pPr>
        <w:pStyle w:val="SmallerText-Black"/>
        <w:tabs>
          <w:tab w:val="left" w:pos="2127"/>
        </w:tabs>
        <w:spacing w:before="120" w:line="300" w:lineRule="auto"/>
      </w:pPr>
      <w:r w:rsidRPr="00537D9B">
        <w:t>Version:</w:t>
      </w:r>
      <w:r w:rsidRPr="00537D9B">
        <w:tab/>
      </w:r>
      <w:r w:rsidRPr="00537D9B">
        <w:t>202</w:t>
      </w:r>
      <w:r w:rsidRPr="00537D9B" w:rsidR="005B1776">
        <w:t>311</w:t>
      </w:r>
      <w:r w:rsidRPr="00537D9B" w:rsidR="00537D9B">
        <w:t>20</w:t>
      </w:r>
    </w:p>
    <w:p w:rsidRPr="00537D9B" w:rsidR="00402E44" w:rsidRDefault="003D1048" w14:paraId="74EFC1BB" w14:textId="67168797">
      <w:pPr>
        <w:pStyle w:val="SmallerText-Black"/>
        <w:tabs>
          <w:tab w:val="left" w:pos="2127"/>
        </w:tabs>
        <w:spacing w:before="120" w:line="300" w:lineRule="auto"/>
      </w:pPr>
      <w:r w:rsidRPr="00537D9B">
        <w:t>Date created:</w:t>
      </w:r>
      <w:r w:rsidRPr="00537D9B">
        <w:tab/>
      </w:r>
      <w:r w:rsidRPr="00537D9B">
        <w:t xml:space="preserve">20 </w:t>
      </w:r>
      <w:r w:rsidRPr="00537D9B" w:rsidR="00537D9B">
        <w:t>Novem</w:t>
      </w:r>
      <w:r w:rsidRPr="00537D9B">
        <w:t>ber 202</w:t>
      </w:r>
      <w:r w:rsidRPr="00537D9B" w:rsidR="00537D9B">
        <w:t>3</w:t>
      </w:r>
    </w:p>
    <w:p w:rsidRPr="00511E79" w:rsidR="00402E44" w:rsidRDefault="003D1048" w14:paraId="74EFC1BD" w14:textId="77777777">
      <w:pPr>
        <w:pStyle w:val="Coverfineprint"/>
        <w:spacing w:before="720" w:after="120" w:line="300" w:lineRule="auto"/>
      </w:pPr>
      <w:r w:rsidRPr="00511E79">
        <w:t>© TAFE NSW 202</w:t>
      </w:r>
      <w:r>
        <w:t>3</w:t>
      </w:r>
      <w:r w:rsidRPr="00511E79">
        <w:br/>
      </w:r>
      <w:r w:rsidRPr="00511E79">
        <w:t>RTO Provider Number 90003 | CRICOS Provider Code: 00591E</w:t>
      </w:r>
    </w:p>
    <w:p w:rsidR="00402E44" w:rsidRDefault="003D1048" w14:paraId="74EFC1BE" w14:textId="77777777">
      <w:pPr>
        <w:pStyle w:val="Coverfineprint"/>
        <w:spacing w:before="120" w:after="120" w:line="300" w:lineRule="auto"/>
      </w:pPr>
      <w:r w:rsidRPr="00511E79">
        <w:t xml:space="preserve">This assessment can be found in the TAFE NSW </w:t>
      </w:r>
      <w:hyperlink w:history="1" r:id="rId17">
        <w:r w:rsidRPr="00511E79">
          <w:rPr>
            <w:rStyle w:val="Hyperlink"/>
          </w:rPr>
          <w:t>Learning Bank</w:t>
        </w:r>
      </w:hyperlink>
      <w:r w:rsidRPr="00511E79">
        <w:t>.</w:t>
      </w:r>
    </w:p>
    <w:p w:rsidR="00537D9B" w:rsidRDefault="00537D9B" w14:paraId="41AFD7BE" w14:textId="77777777">
      <w:pPr>
        <w:pStyle w:val="Coverfineprint"/>
        <w:spacing w:before="120" w:after="120" w:line="300" w:lineRule="auto"/>
      </w:pPr>
    </w:p>
    <w:p w:rsidRPr="00511E79" w:rsidR="00537D9B" w:rsidRDefault="00537D9B" w14:paraId="6786BBB5" w14:textId="77777777">
      <w:pPr>
        <w:pStyle w:val="Coverfineprint"/>
        <w:spacing w:before="120" w:after="120" w:line="300" w:lineRule="auto"/>
      </w:pPr>
    </w:p>
    <w:p w:rsidR="00402E44" w:rsidRDefault="003D1048" w14:paraId="74EFC1C2" w14:textId="6297D149">
      <w:pPr>
        <w:pStyle w:val="Coverfineprint"/>
        <w:spacing w:before="120" w:after="120" w:line="300" w:lineRule="auto"/>
      </w:pPr>
      <w:r w:rsidRPr="003F0C4F">
        <w:t xml:space="preserve">The content in this document is copyright © </w:t>
      </w:r>
      <w:r>
        <w:t>TAFE NSW 2023</w:t>
      </w:r>
      <w:r w:rsidRPr="003F0C4F">
        <w:t xml:space="preserve"> and should not be reproduced without the permission of TAFE NSW. Information contained in this document is correct at time of printing:</w:t>
      </w:r>
      <w:r>
        <w:t xml:space="preserve"> </w:t>
      </w:r>
      <w:r w:rsidRPr="003F0C4F">
        <w:fldChar w:fldCharType="begin"/>
      </w:r>
      <w:r w:rsidRPr="003F0C4F">
        <w:instrText xml:space="preserve"> DATE  \@ "dd MMMM yyyy"  \* MERGEFORMAT </w:instrText>
      </w:r>
      <w:r w:rsidRPr="003F0C4F">
        <w:fldChar w:fldCharType="separate"/>
      </w:r>
      <w:r w:rsidR="0008257A">
        <w:rPr>
          <w:noProof/>
        </w:rPr>
        <w:t>23 November 2023</w:t>
      </w:r>
      <w:r w:rsidRPr="003F0C4F">
        <w:fldChar w:fldCharType="end"/>
      </w:r>
      <w:r w:rsidRPr="003F0C4F">
        <w:t xml:space="preserve">. For current information please refer to our website or your teacher </w:t>
      </w:r>
      <w:r>
        <w:t xml:space="preserve">or assessor </w:t>
      </w:r>
      <w:r w:rsidRPr="003F0C4F">
        <w:t xml:space="preserve">as appropriate. </w:t>
      </w:r>
    </w:p>
    <w:p w:rsidR="00402E44" w:rsidRDefault="00402E44" w14:paraId="74EFC1C4" w14:textId="77777777">
      <w:pPr>
        <w:pStyle w:val="Heading2"/>
        <w:sectPr w:rsidR="00402E44">
          <w:pgSz w:w="11906" w:h="16838" w:orient="portrait" w:code="9"/>
          <w:pgMar w:top="1418" w:right="1418" w:bottom="1418" w:left="1418" w:header="567" w:footer="454" w:gutter="0"/>
          <w:cols w:space="4253"/>
          <w:vAlign w:val="bottom"/>
          <w:docGrid w:linePitch="360"/>
        </w:sectPr>
      </w:pPr>
    </w:p>
    <w:p w:rsidRPr="002A4722" w:rsidR="00402E44" w:rsidRDefault="003D1048" w14:paraId="74EFC1C5" w14:textId="77777777">
      <w:pPr>
        <w:pStyle w:val="Heading2"/>
      </w:pPr>
      <w:r w:rsidRPr="002A4722">
        <w:t>Assessment instructions</w:t>
      </w:r>
    </w:p>
    <w:p w:rsidR="00402E44" w:rsidRDefault="003D1048" w14:paraId="74EFC1C6" w14:textId="77777777">
      <w:pPr>
        <w:pStyle w:val="Caption"/>
        <w:keepNext/>
      </w:pPr>
      <w:r>
        <w:t xml:space="preserve">Table </w:t>
      </w:r>
      <w:r>
        <w:fldChar w:fldCharType="begin"/>
      </w:r>
      <w:r>
        <w:instrText> SEQ Table \* ARABIC </w:instrText>
      </w:r>
      <w:r>
        <w:fldChar w:fldCharType="separate"/>
      </w:r>
      <w:r w:rsidR="00D940E9">
        <w:rPr>
          <w:noProof/>
        </w:rPr>
        <w:t>1</w:t>
      </w:r>
      <w:r>
        <w:fldChar w:fldCharType="end"/>
      </w:r>
      <w:r>
        <w:t xml:space="preserve"> </w:t>
      </w:r>
      <w:r w:rsidRPr="006344DC">
        <w:t>Assessment instructions</w:t>
      </w:r>
    </w:p>
    <w:tbl>
      <w:tblPr>
        <w:tblStyle w:val="TableGrid"/>
        <w:tblW w:w="0" w:type="auto"/>
        <w:tblLook w:val="04A0" w:firstRow="1" w:lastRow="0" w:firstColumn="1" w:lastColumn="0" w:noHBand="0" w:noVBand="1"/>
        <w:tblDescription w:val="Assessment instructions"/>
      </w:tblPr>
      <w:tblGrid>
        <w:gridCol w:w="2405"/>
        <w:gridCol w:w="6655"/>
      </w:tblGrid>
      <w:tr w:rsidR="00170A7F" w:rsidTr="00A03270" w14:paraId="74EFC1C9" w14:textId="77777777">
        <w:trPr>
          <w:cnfStyle w:val="100000000000" w:firstRow="1" w:lastRow="0" w:firstColumn="0" w:lastColumn="0" w:oddVBand="0" w:evenVBand="0" w:oddHBand="0" w:evenHBand="0" w:firstRowFirstColumn="0" w:firstRowLastColumn="0" w:lastRowFirstColumn="0" w:lastRowLastColumn="0"/>
          <w:tblHeader/>
        </w:trPr>
        <w:tc>
          <w:tcPr>
            <w:tcW w:w="2405" w:type="dxa"/>
          </w:tcPr>
          <w:p w:rsidR="00402E44" w:rsidRDefault="003D1048" w14:paraId="74EFC1C7" w14:textId="77777777">
            <w:pPr>
              <w:rPr>
                <w:lang w:eastAsia="en-AU"/>
              </w:rPr>
            </w:pPr>
            <w:r>
              <w:rPr>
                <w:lang w:eastAsia="en-AU"/>
              </w:rPr>
              <w:t>Assessment details</w:t>
            </w:r>
          </w:p>
        </w:tc>
        <w:tc>
          <w:tcPr>
            <w:tcW w:w="6655" w:type="dxa"/>
          </w:tcPr>
          <w:p w:rsidR="00402E44" w:rsidRDefault="003D1048" w14:paraId="74EFC1C8" w14:textId="77777777">
            <w:pPr>
              <w:rPr>
                <w:lang w:eastAsia="en-AU"/>
              </w:rPr>
            </w:pPr>
            <w:r>
              <w:rPr>
                <w:lang w:eastAsia="en-AU"/>
              </w:rPr>
              <w:t>Instructions</w:t>
            </w:r>
          </w:p>
        </w:tc>
      </w:tr>
      <w:tr w:rsidR="00170A7F" w:rsidTr="00A03270" w14:paraId="74EFC1D9" w14:textId="77777777">
        <w:tc>
          <w:tcPr>
            <w:tcW w:w="2405" w:type="dxa"/>
            <w:vAlign w:val="top"/>
          </w:tcPr>
          <w:p w:rsidRPr="005E16C7" w:rsidR="00402E44" w:rsidRDefault="003D1048" w14:paraId="74EFC1CA" w14:textId="77777777">
            <w:pPr>
              <w:pStyle w:val="Body"/>
              <w:rPr>
                <w:b/>
                <w:szCs w:val="24"/>
                <w:lang w:eastAsia="en-AU"/>
              </w:rPr>
            </w:pPr>
            <w:r w:rsidRPr="005E16C7">
              <w:rPr>
                <w:b/>
                <w:szCs w:val="24"/>
                <w:lang w:eastAsia="en-AU"/>
              </w:rPr>
              <w:t xml:space="preserve">Assessment </w:t>
            </w:r>
            <w:r>
              <w:rPr>
                <w:b/>
                <w:szCs w:val="24"/>
                <w:lang w:eastAsia="en-AU"/>
              </w:rPr>
              <w:t xml:space="preserve">event </w:t>
            </w:r>
            <w:r w:rsidRPr="005E16C7">
              <w:rPr>
                <w:b/>
                <w:szCs w:val="24"/>
                <w:lang w:eastAsia="en-AU"/>
              </w:rPr>
              <w:t>overview</w:t>
            </w:r>
          </w:p>
        </w:tc>
        <w:tc>
          <w:tcPr>
            <w:tcW w:w="6655" w:type="dxa"/>
            <w:vAlign w:val="top"/>
          </w:tcPr>
          <w:p w:rsidRPr="00742E33" w:rsidR="00402E44" w:rsidRDefault="003D1048" w14:paraId="74EFC1CB" w14:textId="5AD69E92">
            <w:pPr>
              <w:pStyle w:val="Body"/>
            </w:pPr>
            <w:r w:rsidRPr="00AA633E">
              <w:rPr>
                <w:szCs w:val="24"/>
                <w:lang w:eastAsia="en-AU"/>
              </w:rPr>
              <w:t xml:space="preserve">The aim of this </w:t>
            </w:r>
            <w:r w:rsidRPr="00742E33">
              <w:rPr>
                <w:szCs w:val="24"/>
                <w:lang w:eastAsia="en-AU"/>
              </w:rPr>
              <w:t xml:space="preserve">assessment is to assess your </w:t>
            </w:r>
            <w:r w:rsidRPr="005434C2">
              <w:rPr>
                <w:szCs w:val="24"/>
                <w:lang w:eastAsia="en-AU"/>
              </w:rPr>
              <w:t xml:space="preserve">knowledge and </w:t>
            </w:r>
            <w:r w:rsidRPr="00742E33">
              <w:rPr>
                <w:szCs w:val="24"/>
                <w:lang w:eastAsia="en-AU"/>
              </w:rPr>
              <w:t xml:space="preserve">performance </w:t>
            </w:r>
            <w:r w:rsidRPr="00742E33">
              <w:t xml:space="preserve">in </w:t>
            </w:r>
            <w:r w:rsidR="00705DD8">
              <w:t xml:space="preserve">explaining critical thinking processes and decision-making for </w:t>
            </w:r>
            <w:r w:rsidR="00983497">
              <w:t xml:space="preserve">the </w:t>
            </w:r>
            <w:r w:rsidR="00DB0D93">
              <w:t>evaluation</w:t>
            </w:r>
            <w:r w:rsidR="00852A15">
              <w:t xml:space="preserve"> of emerging technologies and practices. </w:t>
            </w:r>
          </w:p>
          <w:p w:rsidRPr="003E6FD4" w:rsidR="004F6E61" w:rsidP="004F6E61" w:rsidRDefault="004F6E61" w14:paraId="491072B7" w14:textId="77777777">
            <w:pPr>
              <w:pStyle w:val="Body"/>
              <w:rPr>
                <w:szCs w:val="24"/>
              </w:rPr>
            </w:pPr>
            <w:r w:rsidRPr="00AA656F">
              <w:rPr>
                <w:szCs w:val="24"/>
              </w:rPr>
              <w:t xml:space="preserve">This assessment is in </w:t>
            </w:r>
            <w:r>
              <w:rPr>
                <w:szCs w:val="24"/>
              </w:rPr>
              <w:t>3</w:t>
            </w:r>
            <w:r w:rsidRPr="00AA656F">
              <w:rPr>
                <w:color w:val="8B0000"/>
                <w:szCs w:val="24"/>
              </w:rPr>
              <w:t xml:space="preserve"> </w:t>
            </w:r>
            <w:r w:rsidRPr="00AA656F">
              <w:rPr>
                <w:szCs w:val="24"/>
              </w:rPr>
              <w:t>parts:</w:t>
            </w:r>
          </w:p>
          <w:p w:rsidRPr="00AA656F" w:rsidR="004F6E61" w:rsidRDefault="004F6E61" w14:paraId="170DC441" w14:textId="77777777">
            <w:pPr>
              <w:pStyle w:val="Body"/>
              <w:numPr>
                <w:ilvl w:val="0"/>
                <w:numId w:val="7"/>
              </w:numPr>
              <w:tabs>
                <w:tab w:val="left" w:pos="1030"/>
              </w:tabs>
              <w:rPr>
                <w:iCs/>
                <w:szCs w:val="24"/>
              </w:rPr>
            </w:pPr>
            <w:r w:rsidRPr="003E6FD4">
              <w:rPr>
                <w:iCs/>
                <w:szCs w:val="24"/>
              </w:rPr>
              <w:t>Part 1:</w:t>
            </w:r>
            <w:r>
              <w:rPr>
                <w:iCs/>
                <w:szCs w:val="24"/>
              </w:rPr>
              <w:t xml:space="preserve"> Presentation plan</w:t>
            </w:r>
          </w:p>
          <w:p w:rsidRPr="0051784B" w:rsidR="004F6E61" w:rsidRDefault="004F6E61" w14:paraId="062EA910" w14:textId="77777777">
            <w:pPr>
              <w:pStyle w:val="Body"/>
              <w:numPr>
                <w:ilvl w:val="0"/>
                <w:numId w:val="7"/>
              </w:numPr>
              <w:tabs>
                <w:tab w:val="left" w:pos="1030"/>
              </w:tabs>
              <w:rPr>
                <w:iCs/>
                <w:szCs w:val="24"/>
              </w:rPr>
            </w:pPr>
            <w:r w:rsidRPr="0051784B">
              <w:rPr>
                <w:iCs/>
                <w:szCs w:val="24"/>
              </w:rPr>
              <w:t>Part 2: Presentation</w:t>
            </w:r>
          </w:p>
          <w:p w:rsidRPr="0051784B" w:rsidR="004F6E61" w:rsidRDefault="004F6E61" w14:paraId="47188E2C" w14:textId="77777777">
            <w:pPr>
              <w:pStyle w:val="Body"/>
              <w:numPr>
                <w:ilvl w:val="0"/>
                <w:numId w:val="7"/>
              </w:numPr>
              <w:tabs>
                <w:tab w:val="left" w:pos="1035"/>
              </w:tabs>
              <w:rPr>
                <w:iCs/>
                <w:szCs w:val="24"/>
              </w:rPr>
            </w:pPr>
            <w:r w:rsidRPr="0051784B">
              <w:rPr>
                <w:iCs/>
                <w:szCs w:val="24"/>
              </w:rPr>
              <w:t>Part 3: Reflection</w:t>
            </w:r>
          </w:p>
          <w:p w:rsidRPr="00742E33" w:rsidR="00402E44" w:rsidRDefault="003D1048" w14:paraId="74EFC1D1" w14:textId="77777777">
            <w:pPr>
              <w:pStyle w:val="Body"/>
              <w:rPr>
                <w:szCs w:val="24"/>
                <w:lang w:eastAsia="en-AU"/>
              </w:rPr>
            </w:pPr>
            <w:r w:rsidRPr="00742E33">
              <w:rPr>
                <w:szCs w:val="24"/>
                <w:lang w:eastAsia="en-AU"/>
              </w:rPr>
              <w:t>And is supported by:</w:t>
            </w:r>
          </w:p>
          <w:p w:rsidRPr="00742E33" w:rsidR="00402E44" w:rsidRDefault="003D1048" w14:paraId="74EFC1D2" w14:textId="77777777">
            <w:pPr>
              <w:pStyle w:val="ListBullet"/>
            </w:pPr>
            <w:r>
              <w:t>A s</w:t>
            </w:r>
            <w:r w:rsidRPr="00742E33">
              <w:t>ubmission checklist</w:t>
            </w:r>
          </w:p>
          <w:p w:rsidRPr="00742E33" w:rsidR="00402E44" w:rsidRDefault="004F6E61" w14:paraId="74EFC1D3" w14:textId="1734C31D">
            <w:pPr>
              <w:pStyle w:val="ListBullet"/>
            </w:pPr>
            <w:r w:rsidRPr="004F6E61">
              <w:t xml:space="preserve">An Observation </w:t>
            </w:r>
            <w:r w:rsidRPr="00742E33">
              <w:t>Checklist</w:t>
            </w:r>
          </w:p>
          <w:p w:rsidRPr="00742E33" w:rsidR="00402E44" w:rsidRDefault="003D1048" w14:paraId="74EFC1D5" w14:textId="77777777">
            <w:pPr>
              <w:pStyle w:val="ListBullet"/>
            </w:pPr>
            <w:r w:rsidRPr="00742E33">
              <w:t>Assessment feedback</w:t>
            </w:r>
          </w:p>
          <w:p w:rsidRPr="00337429" w:rsidR="00687DDF" w:rsidP="00687DDF" w:rsidRDefault="00687DDF" w14:paraId="7D3A3ADB" w14:textId="425A4D15">
            <w:pPr>
              <w:pStyle w:val="ListBullet"/>
            </w:pPr>
            <w:r w:rsidRPr="00337429">
              <w:t xml:space="preserve">Simulated organisation, </w:t>
            </w:r>
            <w:hyperlink w:history="1" r:id="rId18">
              <w:r w:rsidRPr="00A03270">
                <w:rPr>
                  <w:rStyle w:val="Hyperlink"/>
                </w:rPr>
                <w:t>Gelos Enterprises</w:t>
              </w:r>
            </w:hyperlink>
          </w:p>
          <w:p w:rsidRPr="00337429" w:rsidR="00687DDF" w:rsidP="00687DDF" w:rsidRDefault="00000000" w14:paraId="3DF0E543" w14:textId="0BF8D1C6">
            <w:pPr>
              <w:pStyle w:val="ListBullet"/>
            </w:pPr>
            <w:hyperlink w:history="1" r:id="rId19">
              <w:r w:rsidRPr="00E75EF2" w:rsidR="00687DDF">
                <w:rPr>
                  <w:rStyle w:val="Hyperlink"/>
                </w:rPr>
                <w:t>Cl_ICTAnalysis_</w:t>
              </w:r>
              <w:r w:rsidRPr="00E75EF2" w:rsidR="005715B2">
                <w:rPr>
                  <w:rStyle w:val="Hyperlink"/>
                </w:rPr>
                <w:t>AE_Sk3of4_</w:t>
              </w:r>
              <w:r w:rsidRPr="00E75EF2" w:rsidR="00687DDF">
                <w:rPr>
                  <w:rStyle w:val="Hyperlink"/>
                </w:rPr>
                <w:t>Appx_</w:t>
              </w:r>
              <w:r w:rsidRPr="00E75EF2" w:rsidR="00390A6F">
                <w:rPr>
                  <w:rStyle w:val="Hyperlink"/>
                </w:rPr>
                <w:t>Presentation</w:t>
              </w:r>
              <w:r w:rsidRPr="00E75EF2" w:rsidR="00687DDF">
                <w:rPr>
                  <w:rStyle w:val="Hyperlink"/>
                </w:rPr>
                <w:t>Plan</w:t>
              </w:r>
            </w:hyperlink>
          </w:p>
          <w:p w:rsidRPr="00373DD8" w:rsidR="00402E44" w:rsidRDefault="003D1048" w14:paraId="74EFC1D8" w14:textId="77777777">
            <w:pPr>
              <w:pStyle w:val="Body"/>
            </w:pPr>
            <w:r w:rsidRPr="00742E33">
              <w:rPr>
                <w:b/>
                <w:bCs/>
                <w:szCs w:val="24"/>
                <w:lang w:eastAsia="en-AU"/>
              </w:rPr>
              <w:t>Note</w:t>
            </w:r>
            <w:r w:rsidRPr="00742E33">
              <w:rPr>
                <w:szCs w:val="24"/>
                <w:lang w:eastAsia="en-AU"/>
              </w:rPr>
              <w:t xml:space="preserve">: This assessment may contain links to external resources. </w:t>
            </w:r>
            <w:r w:rsidRPr="00742E33">
              <w:t xml:space="preserve">Access to the long URL is provided via the </w:t>
            </w:r>
            <w:r w:rsidRPr="001C7ECE">
              <w:rPr>
                <w:color w:val="0000C0"/>
                <w:u w:val="single"/>
              </w:rPr>
              <w:fldChar w:fldCharType="begin"/>
            </w:r>
            <w:r w:rsidRPr="001C7ECE">
              <w:rPr>
                <w:color w:val="0000C0"/>
                <w:u w:val="single"/>
              </w:rPr>
              <w:instrText xml:space="preserve"> REF _Ref122517329 \h </w:instrText>
            </w:r>
            <w:r w:rsidRPr="001C7ECE">
              <w:rPr>
                <w:color w:val="0000C0"/>
                <w:u w:val="single"/>
              </w:rPr>
            </w:r>
            <w:r w:rsidRPr="001C7ECE">
              <w:rPr>
                <w:color w:val="0000C0"/>
                <w:u w:val="single"/>
              </w:rPr>
              <w:fldChar w:fldCharType="separate"/>
            </w:r>
            <w:r w:rsidRPr="001C7ECE">
              <w:rPr>
                <w:color w:val="0000C0"/>
                <w:u w:val="single"/>
              </w:rPr>
              <w:t>External resources – Links and URLs</w:t>
            </w:r>
            <w:r w:rsidRPr="001C7ECE">
              <w:rPr>
                <w:color w:val="0000C0"/>
                <w:u w:val="single"/>
              </w:rPr>
              <w:fldChar w:fldCharType="end"/>
            </w:r>
            <w:r w:rsidRPr="00742E33">
              <w:t xml:space="preserve"> section located at the end of this document.</w:t>
            </w:r>
          </w:p>
        </w:tc>
      </w:tr>
      <w:tr w:rsidR="00170A7F" w:rsidTr="00A03270" w14:paraId="74EFC1DC" w14:textId="77777777">
        <w:tc>
          <w:tcPr>
            <w:tcW w:w="2405" w:type="dxa"/>
            <w:vAlign w:val="top"/>
          </w:tcPr>
          <w:p w:rsidRPr="003750FE" w:rsidR="00402E44" w:rsidRDefault="003D1048" w14:paraId="74EFC1DA" w14:textId="77777777">
            <w:pPr>
              <w:pStyle w:val="Body"/>
              <w:rPr>
                <w:b/>
                <w:strike/>
                <w:szCs w:val="24"/>
              </w:rPr>
            </w:pPr>
            <w:r w:rsidRPr="003750FE">
              <w:rPr>
                <w:b/>
                <w:szCs w:val="24"/>
              </w:rPr>
              <w:t>Unit assessment guide</w:t>
            </w:r>
          </w:p>
        </w:tc>
        <w:tc>
          <w:tcPr>
            <w:tcW w:w="6655" w:type="dxa"/>
            <w:vAlign w:val="top"/>
          </w:tcPr>
          <w:p w:rsidRPr="003750FE" w:rsidR="00402E44" w:rsidRDefault="003D1048" w14:paraId="74EFC1DB" w14:textId="77777777">
            <w:pPr>
              <w:pStyle w:val="Body"/>
              <w:rPr>
                <w:strike/>
                <w:szCs w:val="24"/>
                <w:lang w:eastAsia="en-AU"/>
              </w:rPr>
            </w:pPr>
            <w:r w:rsidRPr="003750FE">
              <w:rPr>
                <w:szCs w:val="24"/>
                <w:lang w:eastAsia="en-AU"/>
              </w:rPr>
              <w:t>Refer to the unit assessment guide (UAG) before attempting this assessment event. The UAG contains information including assessment requirements and how to achieve a satisfactory result.</w:t>
            </w:r>
          </w:p>
        </w:tc>
      </w:tr>
      <w:tr w:rsidR="00170A7F" w:rsidTr="00A03270" w14:paraId="74EFC1E8" w14:textId="77777777">
        <w:tc>
          <w:tcPr>
            <w:tcW w:w="2405" w:type="dxa"/>
            <w:vAlign w:val="top"/>
          </w:tcPr>
          <w:p w:rsidRPr="005E16C7" w:rsidR="00402E44" w:rsidRDefault="003D1048" w14:paraId="74EFC1E3" w14:textId="77777777">
            <w:pPr>
              <w:pStyle w:val="Body"/>
              <w:rPr>
                <w:b/>
                <w:szCs w:val="24"/>
              </w:rPr>
            </w:pPr>
            <w:r w:rsidRPr="005E16C7">
              <w:rPr>
                <w:b/>
                <w:szCs w:val="24"/>
              </w:rPr>
              <w:t>Submission instructions</w:t>
            </w:r>
          </w:p>
        </w:tc>
        <w:tc>
          <w:tcPr>
            <w:tcW w:w="6655" w:type="dxa"/>
            <w:vAlign w:val="top"/>
          </w:tcPr>
          <w:p w:rsidRPr="008276C2" w:rsidR="00402E44" w:rsidRDefault="003D1048" w14:paraId="74EFC1E4" w14:textId="77777777">
            <w:pPr>
              <w:keepNext/>
              <w:rPr>
                <w:lang w:eastAsia="en-AU" w:bidi="en-US"/>
              </w:rPr>
            </w:pPr>
            <w:r w:rsidRPr="008276C2">
              <w:rPr>
                <w:lang w:eastAsia="en-AU" w:bidi="en-US"/>
              </w:rPr>
              <w:t xml:space="preserve">When you complete this assessment: </w:t>
            </w:r>
          </w:p>
          <w:p w:rsidRPr="008276C2" w:rsidR="00402E44" w:rsidRDefault="003D1048" w14:paraId="74EFC1E5" w14:textId="77777777">
            <w:pPr>
              <w:pStyle w:val="ListBullet"/>
              <w:rPr>
                <w:lang w:bidi="en-US"/>
              </w:rPr>
            </w:pPr>
            <w:r w:rsidRPr="008276C2">
              <w:rPr>
                <w:lang w:bidi="en-US"/>
              </w:rPr>
              <w:t>read the checklist at the end of the assessment to make sure you have completed everything</w:t>
            </w:r>
          </w:p>
          <w:p w:rsidRPr="00653022" w:rsidR="00402E44" w:rsidRDefault="003D1048" w14:paraId="74EFC1E6" w14:textId="77777777">
            <w:pPr>
              <w:pStyle w:val="ListBullet"/>
              <w:rPr>
                <w:lang w:bidi="en-US"/>
              </w:rPr>
            </w:pPr>
            <w:r w:rsidRPr="00653022">
              <w:rPr>
                <w:lang w:bidi="en-US"/>
              </w:rPr>
              <w:t xml:space="preserve">keep a copy of all the electronic and hardcopy assessments you submit to TAFE NSW </w:t>
            </w:r>
          </w:p>
          <w:p w:rsidRPr="008276C2" w:rsidR="00402E44" w:rsidRDefault="003D1048" w14:paraId="74EFC1E7" w14:textId="77777777">
            <w:pPr>
              <w:pStyle w:val="ListBullet"/>
              <w:rPr>
                <w:lang w:bidi="en-US"/>
              </w:rPr>
            </w:pPr>
            <w:r w:rsidRPr="008276C2">
              <w:rPr>
                <w:lang w:bidi="en-US"/>
              </w:rPr>
              <w:t xml:space="preserve">make sure you have completed the assessment declaration before you submit. </w:t>
            </w:r>
          </w:p>
        </w:tc>
      </w:tr>
    </w:tbl>
    <w:p w:rsidRPr="00FE5BD6" w:rsidR="00402E44" w:rsidRDefault="003D1048" w14:paraId="74EFC1E9" w14:textId="77777777">
      <w:pPr>
        <w:pStyle w:val="Body"/>
        <w:rPr>
          <w:noProof/>
          <w:lang w:eastAsia="en-AU"/>
        </w:rPr>
      </w:pPr>
      <w:r w:rsidRPr="00FE5BD6">
        <w:br w:type="page"/>
      </w:r>
    </w:p>
    <w:p w:rsidRPr="0047353A" w:rsidR="00402E44" w:rsidRDefault="003D1048" w14:paraId="74EFC1EA" w14:textId="77777777">
      <w:pPr>
        <w:pStyle w:val="Heading2"/>
      </w:pPr>
      <w:r w:rsidRPr="0047353A">
        <w:t>Task instructions</w:t>
      </w:r>
    </w:p>
    <w:p w:rsidRPr="0047353A" w:rsidR="00402E44" w:rsidRDefault="003D1048" w14:paraId="74EFC1EB" w14:textId="77777777">
      <w:pPr>
        <w:pStyle w:val="Body"/>
      </w:pPr>
      <w:r w:rsidRPr="0047353A">
        <w:t>The assessor will use the criteria outlined in the following tasks to determine if you have satisfactorily completed this assessment event. Follow these instructions to ensure you demonstrate the required knowledge and skills.</w:t>
      </w:r>
    </w:p>
    <w:p w:rsidRPr="00614A00" w:rsidR="00FF3968" w:rsidP="00FF3968" w:rsidRDefault="00FF3968" w14:paraId="077054A1" w14:textId="77777777">
      <w:pPr>
        <w:pStyle w:val="Body"/>
        <w:rPr>
          <w:lang w:eastAsia="en-AU" w:bidi="en-US"/>
        </w:rPr>
      </w:pPr>
      <w:r w:rsidRPr="00614A00">
        <w:rPr>
          <w:lang w:eastAsia="en-AU" w:bidi="en-US"/>
        </w:rPr>
        <w:t>In this assessment you are a Gelos ICT team member.</w:t>
      </w:r>
    </w:p>
    <w:p w:rsidR="00FF3968" w:rsidP="00FF3968" w:rsidRDefault="00FF3968" w14:paraId="7B6B61B4" w14:textId="77777777">
      <w:pPr>
        <w:pStyle w:val="Heading2"/>
      </w:pPr>
      <w:r>
        <w:t>Part 1: Presentation plan</w:t>
      </w:r>
    </w:p>
    <w:p w:rsidR="00FF3968" w:rsidP="00FF3968" w:rsidRDefault="00FF3968" w14:paraId="61901F97" w14:textId="77777777">
      <w:pPr>
        <w:pStyle w:val="Body"/>
        <w:rPr>
          <w:szCs w:val="24"/>
          <w:lang w:eastAsia="en-AU"/>
        </w:rPr>
      </w:pPr>
      <w:r w:rsidRPr="00DE579D">
        <w:rPr>
          <w:szCs w:val="24"/>
          <w:lang w:eastAsia="en-AU"/>
        </w:rPr>
        <w:t>Read all instructions carefully and complete all requirements of the assessment. In addition, refer to the checklist that your assessor will use to assess your performance and record your results.</w:t>
      </w:r>
    </w:p>
    <w:p w:rsidR="00FF3968" w:rsidP="00FF3968" w:rsidRDefault="00FF3968" w14:paraId="7118BE97" w14:textId="7C4E9DC1">
      <w:pPr>
        <w:pStyle w:val="Body"/>
        <w:rPr>
          <w:szCs w:val="24"/>
          <w:lang w:eastAsia="en-AU"/>
        </w:rPr>
      </w:pPr>
      <w:r>
        <w:rPr>
          <w:szCs w:val="24"/>
          <w:lang w:eastAsia="en-AU"/>
        </w:rPr>
        <w:t>In this part, you will prepare to present your proposals for one emerging technology and one emerging practice from Assessment Event 2</w:t>
      </w:r>
      <w:r w:rsidR="003F3383">
        <w:rPr>
          <w:szCs w:val="24"/>
          <w:lang w:eastAsia="en-AU"/>
        </w:rPr>
        <w:t>,</w:t>
      </w:r>
      <w:r>
        <w:rPr>
          <w:szCs w:val="24"/>
          <w:lang w:eastAsia="en-AU"/>
        </w:rPr>
        <w:t xml:space="preserve"> to </w:t>
      </w:r>
      <w:r w:rsidR="00F35B88">
        <w:rPr>
          <w:szCs w:val="24"/>
          <w:lang w:eastAsia="en-AU"/>
        </w:rPr>
        <w:t xml:space="preserve">at least 2 people representing </w:t>
      </w:r>
      <w:r w:rsidR="0035204D">
        <w:rPr>
          <w:szCs w:val="24"/>
          <w:lang w:eastAsia="en-AU"/>
        </w:rPr>
        <w:t xml:space="preserve">as </w:t>
      </w:r>
      <w:r w:rsidRPr="00F35B88">
        <w:rPr>
          <w:b/>
          <w:szCs w:val="24"/>
          <w:lang w:eastAsia="en-AU"/>
        </w:rPr>
        <w:t>ICT managers</w:t>
      </w:r>
      <w:r>
        <w:rPr>
          <w:szCs w:val="24"/>
          <w:lang w:eastAsia="en-AU"/>
        </w:rPr>
        <w:t xml:space="preserve"> at Gelos Enterprises. You have been allocated up to 20 minutes for your presentation. </w:t>
      </w:r>
    </w:p>
    <w:p w:rsidR="00FF3968" w:rsidP="00FF3968" w:rsidRDefault="00FF3968" w14:paraId="5D54A5C8" w14:textId="77777777">
      <w:pPr>
        <w:pStyle w:val="Heading3"/>
      </w:pPr>
      <w:r>
        <w:t>Before you begin</w:t>
      </w:r>
    </w:p>
    <w:p w:rsidR="00FF3968" w:rsidP="00FF3968" w:rsidRDefault="00FF3968" w14:paraId="1368DE79" w14:textId="77777777">
      <w:pPr>
        <w:pStyle w:val="Body"/>
        <w:rPr>
          <w:szCs w:val="24"/>
          <w:lang w:eastAsia="en-AU"/>
        </w:rPr>
      </w:pPr>
      <w:r>
        <w:rPr>
          <w:szCs w:val="24"/>
          <w:lang w:eastAsia="en-AU"/>
        </w:rPr>
        <w:t>Access and read the following Gelos Enterprises document:</w:t>
      </w:r>
    </w:p>
    <w:p w:rsidRPr="00DE579D" w:rsidR="00FF3968" w:rsidRDefault="00000000" w14:paraId="392B8241" w14:textId="37D281D5">
      <w:pPr>
        <w:pStyle w:val="Body"/>
        <w:numPr>
          <w:ilvl w:val="0"/>
          <w:numId w:val="11"/>
        </w:numPr>
        <w:rPr>
          <w:szCs w:val="24"/>
          <w:lang w:eastAsia="en-AU"/>
        </w:rPr>
      </w:pPr>
      <w:hyperlink w:history="1" r:id="rId20">
        <w:r w:rsidRPr="00B54A23" w:rsidR="00FF3968">
          <w:rPr>
            <w:rStyle w:val="Hyperlink"/>
            <w:szCs w:val="24"/>
            <w:lang w:eastAsia="en-AU"/>
          </w:rPr>
          <w:t>Code of conduct policy and procedure (pdf)</w:t>
        </w:r>
      </w:hyperlink>
    </w:p>
    <w:p w:rsidR="00FE162C" w:rsidRDefault="00FE162C" w14:paraId="3B9A0F12" w14:textId="77777777">
      <w:pPr>
        <w:tabs>
          <w:tab w:val="clear" w:pos="284"/>
        </w:tabs>
        <w:spacing w:before="0" w:after="200" w:line="276" w:lineRule="auto"/>
        <w:rPr>
          <w:rFonts w:eastAsia="Times New Roman"/>
          <w:b/>
          <w:noProof/>
          <w:color w:val="2D739F"/>
          <w:kern w:val="22"/>
          <w:sz w:val="32"/>
          <w:szCs w:val="32"/>
          <w:lang w:eastAsia="en-AU"/>
        </w:rPr>
      </w:pPr>
      <w:r>
        <w:br w:type="page"/>
      </w:r>
    </w:p>
    <w:p w:rsidR="00FF3968" w:rsidP="00FF3968" w:rsidRDefault="00FF3968" w14:paraId="5530B73A" w14:textId="560C9417">
      <w:pPr>
        <w:pStyle w:val="Heading3"/>
      </w:pPr>
      <w:r>
        <w:t>Task 1 Presentation plan</w:t>
      </w:r>
    </w:p>
    <w:p w:rsidR="00FF3968" w:rsidP="00FF3968" w:rsidRDefault="00FF3968" w14:paraId="48F20E14" w14:textId="19C1B9B5">
      <w:r w:rsidRPr="0065484B">
        <w:rPr>
          <w:b/>
          <w:bCs/>
        </w:rPr>
        <w:t>Develop</w:t>
      </w:r>
      <w:r>
        <w:t xml:space="preserve"> a presentation plan using the template in </w:t>
      </w:r>
      <w:hyperlink w:history="1" r:id="rId21">
        <w:r w:rsidRPr="00052989">
          <w:rPr>
            <w:rStyle w:val="Hyperlink"/>
          </w:rPr>
          <w:t>Cl_ICTAnalysis_</w:t>
        </w:r>
        <w:r w:rsidRPr="00052989" w:rsidR="001155DE">
          <w:rPr>
            <w:rStyle w:val="Hyperlink"/>
          </w:rPr>
          <w:t>AE_Sk3of4_</w:t>
        </w:r>
        <w:r w:rsidRPr="00052989">
          <w:rPr>
            <w:rStyle w:val="Hyperlink"/>
          </w:rPr>
          <w:t>Appx_</w:t>
        </w:r>
        <w:r w:rsidRPr="00052989" w:rsidR="007870F9">
          <w:rPr>
            <w:rStyle w:val="Hyperlink"/>
          </w:rPr>
          <w:t>Presentation</w:t>
        </w:r>
        <w:r w:rsidRPr="00052989">
          <w:rPr>
            <w:rStyle w:val="Hyperlink"/>
          </w:rPr>
          <w:t>Plan</w:t>
        </w:r>
      </w:hyperlink>
      <w:r>
        <w:t>. You will use the plan to help you deliver the presentation in Part 2.</w:t>
      </w:r>
    </w:p>
    <w:p w:rsidR="00FF3968" w:rsidP="00FF3968" w:rsidRDefault="00FF3968" w14:paraId="0912DF39" w14:textId="77777777">
      <w:r>
        <w:t>The presentation plan must include the following:</w:t>
      </w:r>
    </w:p>
    <w:p w:rsidR="00FF3968" w:rsidRDefault="00FF3968" w14:paraId="340A4BE6" w14:textId="77777777">
      <w:pPr>
        <w:pStyle w:val="ListParagraph"/>
        <w:numPr>
          <w:ilvl w:val="0"/>
          <w:numId w:val="9"/>
        </w:numPr>
      </w:pPr>
      <w:r>
        <w:t>Presentation title.</w:t>
      </w:r>
    </w:p>
    <w:p w:rsidR="00FF3968" w:rsidRDefault="00FF3968" w14:paraId="0A0E8742" w14:textId="5B8C0758">
      <w:pPr>
        <w:pStyle w:val="ListParagraph"/>
        <w:numPr>
          <w:ilvl w:val="0"/>
          <w:numId w:val="9"/>
        </w:numPr>
      </w:pPr>
      <w:r>
        <w:t>Audience description</w:t>
      </w:r>
      <w:r w:rsidR="00F4074A">
        <w:t xml:space="preserve"> (the ICT Managers)</w:t>
      </w:r>
      <w:r w:rsidR="004D334A">
        <w:t>.</w:t>
      </w:r>
    </w:p>
    <w:p w:rsidR="00FF3968" w:rsidRDefault="00FF3968" w14:paraId="22AB0684" w14:textId="77777777">
      <w:pPr>
        <w:pStyle w:val="ListParagraph"/>
        <w:numPr>
          <w:ilvl w:val="0"/>
          <w:numId w:val="9"/>
        </w:numPr>
      </w:pPr>
      <w:r>
        <w:t>Presentation forum.</w:t>
      </w:r>
    </w:p>
    <w:p w:rsidR="00FF3968" w:rsidRDefault="0064624A" w14:paraId="40CA3123" w14:textId="45D3D199">
      <w:pPr>
        <w:pStyle w:val="ListParagraph"/>
        <w:numPr>
          <w:ilvl w:val="0"/>
          <w:numId w:val="9"/>
        </w:numPr>
      </w:pPr>
      <w:r w:rsidRPr="006B7BB4">
        <w:t xml:space="preserve">At least </w:t>
      </w:r>
      <w:r w:rsidRPr="006B7BB4" w:rsidR="00BC0ACB">
        <w:rPr>
          <w:b/>
          <w:bCs/>
        </w:rPr>
        <w:t>2</w:t>
      </w:r>
      <w:r w:rsidR="00BC0ACB">
        <w:t xml:space="preserve"> l</w:t>
      </w:r>
      <w:r w:rsidR="00FF3968">
        <w:t xml:space="preserve">egal, regulatory and organisational policy requirements. </w:t>
      </w:r>
    </w:p>
    <w:p w:rsidR="00FF3968" w:rsidRDefault="00FF3968" w14:paraId="55269F44" w14:textId="77777777">
      <w:pPr>
        <w:pStyle w:val="ListParagraph"/>
        <w:numPr>
          <w:ilvl w:val="0"/>
          <w:numId w:val="9"/>
        </w:numPr>
      </w:pPr>
      <w:r>
        <w:t>Presentation goal.</w:t>
      </w:r>
    </w:p>
    <w:p w:rsidR="00FF3968" w:rsidRDefault="00FF3968" w14:paraId="45B8C813" w14:textId="7561CC91">
      <w:pPr>
        <w:pStyle w:val="ListParagraph"/>
        <w:numPr>
          <w:ilvl w:val="0"/>
          <w:numId w:val="9"/>
        </w:numPr>
      </w:pPr>
      <w:r>
        <w:t xml:space="preserve">Presentation plan including timing, sequenced content, audience activities and </w:t>
      </w:r>
      <w:r w:rsidR="00A531D7">
        <w:t>presentation</w:t>
      </w:r>
      <w:r>
        <w:t xml:space="preserve"> aids (including digital tools and technologies).</w:t>
      </w:r>
    </w:p>
    <w:p w:rsidR="00FF3968" w:rsidRDefault="00FF3968" w14:paraId="234E5BFF" w14:textId="77777777">
      <w:pPr>
        <w:pStyle w:val="ListParagraph"/>
        <w:numPr>
          <w:ilvl w:val="0"/>
          <w:numId w:val="9"/>
        </w:numPr>
      </w:pPr>
      <w:r>
        <w:t xml:space="preserve">Presentation content including: </w:t>
      </w:r>
    </w:p>
    <w:p w:rsidR="00FF3968" w:rsidRDefault="00FF3968" w14:paraId="01E9A03F" w14:textId="77777777">
      <w:pPr>
        <w:pStyle w:val="ListParagraph"/>
        <w:numPr>
          <w:ilvl w:val="0"/>
          <w:numId w:val="10"/>
        </w:numPr>
      </w:pPr>
      <w:r>
        <w:t>Introduction.</w:t>
      </w:r>
    </w:p>
    <w:p w:rsidR="00FF3968" w:rsidRDefault="00FF3968" w14:paraId="7AB53E84" w14:textId="3164E43F">
      <w:pPr>
        <w:pStyle w:val="ListParagraph"/>
        <w:numPr>
          <w:ilvl w:val="0"/>
          <w:numId w:val="10"/>
        </w:numPr>
      </w:pPr>
      <w:r>
        <w:t xml:space="preserve">Description of </w:t>
      </w:r>
      <w:r w:rsidRPr="004215F4">
        <w:rPr>
          <w:b/>
          <w:bCs/>
        </w:rPr>
        <w:t>Event 2</w:t>
      </w:r>
      <w:r w:rsidR="006C3FBB">
        <w:rPr>
          <w:b/>
          <w:bCs/>
        </w:rPr>
        <w:t xml:space="preserve"> (Project Assessment)</w:t>
      </w:r>
      <w:r w:rsidRPr="004215F4">
        <w:rPr>
          <w:b/>
          <w:bCs/>
        </w:rPr>
        <w:t>, Part 3 Task 2 and Part 4 Task 2</w:t>
      </w:r>
      <w:r>
        <w:t xml:space="preserve"> proposals.</w:t>
      </w:r>
    </w:p>
    <w:p w:rsidR="00FF3968" w:rsidRDefault="00FF3968" w14:paraId="162C3F8D" w14:textId="77777777">
      <w:pPr>
        <w:pStyle w:val="ListParagraph"/>
        <w:numPr>
          <w:ilvl w:val="0"/>
          <w:numId w:val="10"/>
        </w:numPr>
      </w:pPr>
      <w:r>
        <w:t>Articulation and justification of your decision-making process.</w:t>
      </w:r>
    </w:p>
    <w:p w:rsidR="00FF3968" w:rsidRDefault="00FF3968" w14:paraId="3A8EB680" w14:textId="77777777">
      <w:pPr>
        <w:pStyle w:val="ListParagraph"/>
        <w:numPr>
          <w:ilvl w:val="0"/>
          <w:numId w:val="10"/>
        </w:numPr>
      </w:pPr>
      <w:r>
        <w:t>A request for feedback on the decision-making process and the proposals.</w:t>
      </w:r>
    </w:p>
    <w:p w:rsidR="00FF3968" w:rsidRDefault="00FF3968" w14:paraId="0FFC21C6" w14:textId="7F4AA2F7">
      <w:pPr>
        <w:pStyle w:val="ListParagraph"/>
        <w:numPr>
          <w:ilvl w:val="0"/>
          <w:numId w:val="10"/>
        </w:numPr>
      </w:pPr>
      <w:r>
        <w:t>A facilitated group discussion.</w:t>
      </w:r>
    </w:p>
    <w:p w:rsidR="00FF3968" w:rsidRDefault="00FF3968" w14:paraId="56A8512A" w14:textId="77777777">
      <w:pPr>
        <w:pStyle w:val="ListParagraph"/>
        <w:numPr>
          <w:ilvl w:val="0"/>
          <w:numId w:val="10"/>
        </w:numPr>
      </w:pPr>
      <w:r>
        <w:t xml:space="preserve">Summary of the agreed changes to the proposals.  </w:t>
      </w:r>
    </w:p>
    <w:p w:rsidR="00FF3968" w:rsidRDefault="00FF3968" w14:paraId="123EA6DB" w14:textId="4CB18621">
      <w:pPr>
        <w:pStyle w:val="ListParagraph"/>
        <w:numPr>
          <w:ilvl w:val="0"/>
          <w:numId w:val="9"/>
        </w:numPr>
      </w:pPr>
      <w:r w:rsidRPr="00084C0B">
        <w:t xml:space="preserve">At least </w:t>
      </w:r>
      <w:r>
        <w:rPr>
          <w:b/>
          <w:bCs/>
        </w:rPr>
        <w:t>4</w:t>
      </w:r>
      <w:r w:rsidRPr="00D42133">
        <w:rPr>
          <w:b/>
          <w:bCs/>
        </w:rPr>
        <w:t xml:space="preserve"> </w:t>
      </w:r>
      <w:r w:rsidRPr="00084C0B">
        <w:t>open-ended, inclusive questions to ask audience members.</w:t>
      </w:r>
      <w:r w:rsidR="007A4DCC">
        <w:t xml:space="preserve"> </w:t>
      </w:r>
    </w:p>
    <w:p w:rsidR="00667CEB" w:rsidP="00667CEB" w:rsidRDefault="00667CEB" w14:paraId="686DB122" w14:textId="1577BC1B">
      <w:r>
        <w:t>S</w:t>
      </w:r>
      <w:r w:rsidR="00CD762A">
        <w:t>ave your presentation plan as Surname_</w:t>
      </w:r>
      <w:r w:rsidRPr="00667CEB">
        <w:t>Cl_ICTAnalysis_AE_Sk3of4_Appx_PresentationPlan</w:t>
      </w:r>
      <w:r>
        <w:t>.</w:t>
      </w:r>
    </w:p>
    <w:p w:rsidR="00C84345" w:rsidP="00667CEB" w:rsidRDefault="00C84345" w14:paraId="27EE590C" w14:textId="4E188E97">
      <w:r>
        <w:t xml:space="preserve">Submit: </w:t>
      </w:r>
      <w:r w:rsidRPr="00C84345">
        <w:t>Presentation</w:t>
      </w:r>
      <w:r w:rsidR="007E20FC">
        <w:t xml:space="preserve"> </w:t>
      </w:r>
      <w:r w:rsidRPr="00C84345">
        <w:t>Plan</w:t>
      </w:r>
      <w:r w:rsidR="007E20FC">
        <w:t>.</w:t>
      </w:r>
    </w:p>
    <w:p w:rsidR="00A26276" w:rsidRDefault="00A26276" w14:paraId="7672E3F5" w14:textId="77777777">
      <w:pPr>
        <w:tabs>
          <w:tab w:val="clear" w:pos="284"/>
        </w:tabs>
        <w:spacing w:before="0" w:after="200" w:line="276" w:lineRule="auto"/>
        <w:rPr>
          <w:rFonts w:eastAsia="Times New Roman"/>
          <w:b/>
          <w:noProof/>
          <w:color w:val="2D739F"/>
          <w:kern w:val="22"/>
          <w:sz w:val="32"/>
          <w:szCs w:val="32"/>
          <w:lang w:eastAsia="en-AU"/>
        </w:rPr>
      </w:pPr>
      <w:r>
        <w:br w:type="page"/>
      </w:r>
    </w:p>
    <w:p w:rsidR="00FF3968" w:rsidP="00FF3968" w:rsidRDefault="00FF3968" w14:paraId="0537674F" w14:textId="1F1B5404">
      <w:pPr>
        <w:pStyle w:val="Heading3"/>
      </w:pPr>
      <w:r>
        <w:t>Task 2 Prepare to present</w:t>
      </w:r>
    </w:p>
    <w:p w:rsidR="00FF3968" w:rsidP="00FF3968" w:rsidRDefault="00FF3968" w14:paraId="3982F40D" w14:textId="77777777">
      <w:pPr>
        <w:pStyle w:val="Body"/>
        <w:rPr>
          <w:noProof/>
          <w:lang w:eastAsia="en-AU"/>
        </w:rPr>
      </w:pPr>
      <w:r>
        <w:rPr>
          <w:noProof/>
          <w:lang w:eastAsia="en-AU"/>
        </w:rPr>
        <w:t>In this task, you will consider your knowledge and understanding of yourself in relation to presenting ICT information to a diverse range of people.</w:t>
      </w:r>
    </w:p>
    <w:p w:rsidR="00FF3968" w:rsidRDefault="00FF3968" w14:paraId="6FD972F5" w14:textId="77777777">
      <w:pPr>
        <w:pStyle w:val="Body"/>
        <w:numPr>
          <w:ilvl w:val="0"/>
          <w:numId w:val="8"/>
        </w:numPr>
        <w:rPr>
          <w:noProof/>
          <w:lang w:eastAsia="en-AU"/>
        </w:rPr>
      </w:pPr>
      <w:r>
        <w:t>Reflect on and describe your personal values, behaviours and assumptions that may impact your presentation. Your answer should be between 70 and 100 words.</w:t>
      </w:r>
    </w:p>
    <w:p w:rsidRPr="00540288" w:rsidR="00DA1CC8" w:rsidP="00DA1CC8" w:rsidRDefault="00DA1CC8" w14:paraId="13925076" w14:textId="524F5E22">
      <w:pPr>
        <w:pStyle w:val="InputBoxSml"/>
        <w:framePr w:h="2351" w:wrap="around" w:y="3"/>
      </w:pPr>
      <w:r w:rsidRPr="00540288">
        <w:br w:type="page"/>
      </w:r>
      <w:r w:rsidRPr="00540288">
        <w:t xml:space="preserve"> </w:t>
      </w:r>
    </w:p>
    <w:p w:rsidRPr="00540288" w:rsidR="00DA1CC8" w:rsidP="00DA1CC8" w:rsidRDefault="00DA1CC8" w14:paraId="6F25861F" w14:textId="77777777">
      <w:pPr>
        <w:pStyle w:val="InputBoxSml"/>
        <w:framePr w:h="2351" w:wrap="around" w:y="3"/>
      </w:pPr>
    </w:p>
    <w:p w:rsidR="00FF3968" w:rsidRDefault="00FF3968" w14:paraId="49EE73DD" w14:textId="77777777">
      <w:pPr>
        <w:pStyle w:val="Body"/>
        <w:numPr>
          <w:ilvl w:val="0"/>
          <w:numId w:val="8"/>
        </w:numPr>
        <w:rPr>
          <w:noProof/>
          <w:lang w:eastAsia="en-AU"/>
        </w:rPr>
      </w:pPr>
      <w:r>
        <w:t xml:space="preserve">How do you think you may be perceived by others during the presentation? </w:t>
      </w:r>
      <w:r w:rsidRPr="00240004">
        <w:t xml:space="preserve">Your answer should be between </w:t>
      </w:r>
      <w:r>
        <w:t>5</w:t>
      </w:r>
      <w:r w:rsidRPr="00240004">
        <w:t xml:space="preserve">0 and </w:t>
      </w:r>
      <w:r>
        <w:t>7</w:t>
      </w:r>
      <w:r w:rsidRPr="00240004">
        <w:t>0 words.</w:t>
      </w:r>
    </w:p>
    <w:p w:rsidRPr="00540288" w:rsidR="00DA1CC8" w:rsidP="00DA1CC8" w:rsidRDefault="00DA1CC8" w14:paraId="0EBB6541" w14:textId="77777777">
      <w:pPr>
        <w:pStyle w:val="InputBoxSml"/>
        <w:framePr w:h="2351" w:wrap="around"/>
      </w:pPr>
      <w:r w:rsidRPr="00540288">
        <w:br w:type="page"/>
      </w:r>
      <w:r w:rsidRPr="00540288">
        <w:t xml:space="preserve"> </w:t>
      </w:r>
    </w:p>
    <w:p w:rsidRPr="00540288" w:rsidR="00DA1CC8" w:rsidP="00DA1CC8" w:rsidRDefault="00DA1CC8" w14:paraId="462831AD" w14:textId="77777777">
      <w:pPr>
        <w:pStyle w:val="InputBoxSml"/>
        <w:framePr w:h="2351" w:wrap="around"/>
      </w:pPr>
    </w:p>
    <w:p w:rsidR="009F3D24" w:rsidRDefault="009F3D24" w14:paraId="100C2785" w14:textId="5FA51FAE">
      <w:pPr>
        <w:tabs>
          <w:tab w:val="clear" w:pos="284"/>
        </w:tabs>
        <w:spacing w:before="0" w:after="200" w:line="276" w:lineRule="auto"/>
        <w:rPr>
          <w:rFonts w:eastAsia="Times New Roman"/>
          <w:b/>
          <w:noProof/>
          <w:color w:val="464748"/>
          <w:kern w:val="22"/>
          <w:sz w:val="36"/>
          <w:szCs w:val="36"/>
          <w:lang w:eastAsia="en-AU"/>
        </w:rPr>
      </w:pPr>
      <w:r>
        <w:br w:type="page"/>
      </w:r>
    </w:p>
    <w:p w:rsidRPr="00DA1E33" w:rsidR="009F3D24" w:rsidP="009F3D24" w:rsidRDefault="009F3D24" w14:paraId="63A974B5" w14:textId="77777777">
      <w:pPr>
        <w:pStyle w:val="Heading2"/>
        <w:rPr>
          <w:strike/>
        </w:rPr>
      </w:pPr>
      <w:r>
        <w:t>Part 2: Presentation</w:t>
      </w:r>
    </w:p>
    <w:p w:rsidR="009F3D24" w:rsidP="009F3D24" w:rsidRDefault="009F3D24" w14:paraId="76EF374A" w14:textId="77777777">
      <w:pPr>
        <w:pStyle w:val="Body"/>
        <w:rPr>
          <w:szCs w:val="24"/>
          <w:lang w:eastAsia="en-AU"/>
        </w:rPr>
      </w:pPr>
      <w:r>
        <w:rPr>
          <w:szCs w:val="24"/>
          <w:lang w:eastAsia="en-AU"/>
        </w:rPr>
        <w:t xml:space="preserve">In this part, you will deliver a presentation of your proposals for one emerging technology and one emerging practice from to ICT managers at Gelos Enterprises following the presentation plan you developed in Part 1. </w:t>
      </w:r>
    </w:p>
    <w:p w:rsidRPr="00BA00FC" w:rsidR="004A7FE1" w:rsidP="004A7FE1" w:rsidRDefault="004A7FE1" w14:paraId="33EB0254" w14:textId="00B69AE3">
      <w:r w:rsidRPr="00BA00FC">
        <w:t xml:space="preserve">Read the list of criteria provided in the </w:t>
      </w:r>
      <w:hyperlink w:history="1" w:anchor="_Observation_checklist:_Part">
        <w:r w:rsidRPr="00D32094">
          <w:rPr>
            <w:rStyle w:val="Hyperlink"/>
            <w:b/>
            <w:bCs/>
          </w:rPr>
          <w:t>Observation Checklist</w:t>
        </w:r>
      </w:hyperlink>
      <w:r w:rsidRPr="00BA00FC">
        <w:t xml:space="preserve"> </w:t>
      </w:r>
      <w:r w:rsidR="00D32094">
        <w:t>(at the end of the document)</w:t>
      </w:r>
      <w:r w:rsidRPr="00BA00FC">
        <w:t xml:space="preserve"> to understand what skills you need to demonstrate. This Checklist outlines the Performance Criteria and Performance Evidence your Teacher/Assessor will be assessing you on as they observe you complete the assessment.</w:t>
      </w:r>
    </w:p>
    <w:p w:rsidR="009F3D24" w:rsidP="009F3D24" w:rsidRDefault="009F3D24" w14:paraId="0D2BE1CB" w14:textId="77777777">
      <w:pPr>
        <w:rPr>
          <w:noProof/>
        </w:rPr>
      </w:pPr>
      <w:r w:rsidRPr="0069186C">
        <w:rPr>
          <w:noProof/>
        </w:rPr>
        <w:t xml:space="preserve">The </w:t>
      </w:r>
      <w:r>
        <w:rPr>
          <w:noProof/>
        </w:rPr>
        <w:t>presentation may take place in one of the following environments:</w:t>
      </w:r>
    </w:p>
    <w:p w:rsidR="009F3D24" w:rsidP="009F3D24" w:rsidRDefault="009F3D24" w14:paraId="6781E4FD" w14:textId="77777777">
      <w:pPr>
        <w:pStyle w:val="ListBullet"/>
        <w:rPr>
          <w:noProof/>
        </w:rPr>
      </w:pPr>
      <w:r>
        <w:rPr>
          <w:noProof/>
        </w:rPr>
        <w:t>at work</w:t>
      </w:r>
    </w:p>
    <w:p w:rsidR="009F3D24" w:rsidP="009F3D24" w:rsidRDefault="009F3D24" w14:paraId="7D3A993F" w14:textId="77777777">
      <w:pPr>
        <w:pStyle w:val="ListBullet"/>
        <w:rPr>
          <w:noProof/>
        </w:rPr>
      </w:pPr>
      <w:r>
        <w:rPr>
          <w:noProof/>
        </w:rPr>
        <w:t xml:space="preserve">in a simulated work environment such as a classroom </w:t>
      </w:r>
    </w:p>
    <w:p w:rsidRPr="0069186C" w:rsidR="009F3D24" w:rsidP="009F3D24" w:rsidRDefault="009F3D24" w14:paraId="4C15EFD6" w14:textId="77777777">
      <w:pPr>
        <w:pStyle w:val="ListBullet"/>
        <w:rPr>
          <w:noProof/>
        </w:rPr>
      </w:pPr>
      <w:r>
        <w:rPr>
          <w:noProof/>
        </w:rPr>
        <w:t>in</w:t>
      </w:r>
      <w:r w:rsidRPr="0069186C">
        <w:rPr>
          <w:noProof/>
        </w:rPr>
        <w:t xml:space="preserve"> an MS Teams meeting or similar.</w:t>
      </w:r>
    </w:p>
    <w:p w:rsidRPr="0069186C" w:rsidR="009F3D24" w:rsidP="009F3D24" w:rsidRDefault="009F3D24" w14:paraId="009EB897" w14:textId="77777777">
      <w:pPr>
        <w:rPr>
          <w:noProof/>
        </w:rPr>
      </w:pPr>
      <w:r w:rsidRPr="0069186C">
        <w:rPr>
          <w:noProof/>
        </w:rPr>
        <w:t xml:space="preserve">Your Assessor may directly observe you facilitate the </w:t>
      </w:r>
      <w:r>
        <w:rPr>
          <w:noProof/>
        </w:rPr>
        <w:t>presentation</w:t>
      </w:r>
      <w:r w:rsidRPr="0069186C">
        <w:rPr>
          <w:noProof/>
        </w:rPr>
        <w:t xml:space="preserve">, or you may submit a recording of the </w:t>
      </w:r>
      <w:r>
        <w:rPr>
          <w:noProof/>
        </w:rPr>
        <w:t xml:space="preserve">presentation </w:t>
      </w:r>
      <w:r w:rsidRPr="0069186C">
        <w:rPr>
          <w:noProof/>
        </w:rPr>
        <w:t xml:space="preserve">as video evidence. </w:t>
      </w:r>
    </w:p>
    <w:p w:rsidR="009F3D24" w:rsidP="009F3D24" w:rsidRDefault="009F3D24" w14:paraId="641C3625" w14:textId="77777777">
      <w:pPr>
        <w:rPr>
          <w:lang w:eastAsia="en-AU"/>
        </w:rPr>
      </w:pPr>
      <w:r w:rsidRPr="0069186C">
        <w:rPr>
          <w:lang w:eastAsia="en-AU"/>
        </w:rPr>
        <w:t xml:space="preserve">If you are submitting the </w:t>
      </w:r>
      <w:r>
        <w:rPr>
          <w:lang w:eastAsia="en-AU"/>
        </w:rPr>
        <w:t xml:space="preserve">meeting </w:t>
      </w:r>
      <w:r w:rsidRPr="0069186C">
        <w:rPr>
          <w:lang w:eastAsia="en-AU"/>
        </w:rPr>
        <w:t xml:space="preserve">as video evidence, follow the </w:t>
      </w:r>
      <w:hyperlink r:id="rId22">
        <w:r w:rsidRPr="0069186C">
          <w:rPr>
            <w:color w:val="0000C0"/>
            <w:u w:val="single"/>
            <w:lang w:eastAsia="en-AU"/>
          </w:rPr>
          <w:t>Vide</w:t>
        </w:r>
      </w:hyperlink>
      <w:r w:rsidRPr="0069186C">
        <w:rPr>
          <w:color w:val="0000C0"/>
          <w:u w:val="single"/>
          <w:lang w:eastAsia="en-AU"/>
        </w:rPr>
        <w:t xml:space="preserve">o recording </w:t>
      </w:r>
      <w:r>
        <w:rPr>
          <w:color w:val="0000C0"/>
          <w:u w:val="single"/>
          <w:lang w:eastAsia="en-AU"/>
        </w:rPr>
        <w:t>instructions</w:t>
      </w:r>
      <w:r w:rsidRPr="0069186C">
        <w:rPr>
          <w:color w:val="0000C0"/>
          <w:u w:val="single"/>
          <w:lang w:eastAsia="en-AU"/>
        </w:rPr>
        <w:t xml:space="preserve"> (pdf)</w:t>
      </w:r>
      <w:r w:rsidRPr="0069186C">
        <w:rPr>
          <w:lang w:eastAsia="en-AU"/>
        </w:rPr>
        <w:t>. These instructions include useful tips, links to resources, and a demonstration video.</w:t>
      </w:r>
    </w:p>
    <w:p w:rsidR="009F3D24" w:rsidP="009F3D24" w:rsidRDefault="009F3D24" w14:paraId="672157C0" w14:textId="77777777">
      <w:pPr>
        <w:pStyle w:val="Heading3"/>
      </w:pPr>
      <w:r>
        <w:t>Before you begin</w:t>
      </w:r>
    </w:p>
    <w:p w:rsidR="009F3D24" w:rsidP="009F3D24" w:rsidRDefault="009F3D24" w14:paraId="0530580A" w14:textId="7EE03B69">
      <w:pPr>
        <w:tabs>
          <w:tab w:val="clear" w:pos="284"/>
        </w:tabs>
        <w:spacing w:before="0" w:after="200" w:line="276" w:lineRule="auto"/>
      </w:pPr>
      <w:r w:rsidRPr="00F92F9D">
        <w:rPr>
          <w:rStyle w:val="Heading4Char"/>
          <w:rFonts w:eastAsiaTheme="minorHAnsi"/>
        </w:rPr>
        <w:t>Organise</w:t>
      </w:r>
      <w:r>
        <w:t xml:space="preserve"> at least </w:t>
      </w:r>
      <w:r w:rsidRPr="00A26276">
        <w:rPr>
          <w:b/>
          <w:bCs/>
        </w:rPr>
        <w:t>2</w:t>
      </w:r>
      <w:r>
        <w:t xml:space="preserve"> people, such as peers, work colleagues or friends, to represent </w:t>
      </w:r>
      <w:r w:rsidR="001F21D9">
        <w:t xml:space="preserve">as </w:t>
      </w:r>
      <w:r>
        <w:t>ICT managers at Gelos Enterprises in a presentation. The people representing managers will:</w:t>
      </w:r>
    </w:p>
    <w:p w:rsidR="009F3D24" w:rsidP="009F3D24" w:rsidRDefault="009F3D24" w14:paraId="2AAE31B4" w14:textId="77777777">
      <w:pPr>
        <w:pStyle w:val="ListBullet"/>
      </w:pPr>
      <w:r>
        <w:t>be 18 years or over</w:t>
      </w:r>
    </w:p>
    <w:p w:rsidR="009F3D24" w:rsidP="009F3D24" w:rsidRDefault="009F3D24" w14:paraId="77B59776" w14:textId="77777777">
      <w:pPr>
        <w:pStyle w:val="ListBullet"/>
        <w:rPr/>
      </w:pPr>
      <w:r w:rsidR="009F3D24">
        <w:rPr/>
        <w:t xml:space="preserve">be able to </w:t>
      </w:r>
      <w:r w:rsidR="009F3D24">
        <w:rPr/>
        <w:t>participate</w:t>
      </w:r>
      <w:r w:rsidR="009F3D24">
        <w:rPr/>
        <w:t xml:space="preserve"> in a face-to-face or online presentation</w:t>
      </w:r>
    </w:p>
    <w:p w:rsidR="009F3D24" w:rsidP="009F3D24" w:rsidRDefault="009F3D24" w14:paraId="0C80783D" w14:textId="77777777">
      <w:pPr>
        <w:pStyle w:val="ListBullet"/>
      </w:pPr>
      <w:r>
        <w:t>be able to understand and provide meaningful feedback on the proposal</w:t>
      </w:r>
    </w:p>
    <w:p w:rsidR="009F3D24" w:rsidP="009F3D24" w:rsidRDefault="009F3D24" w14:paraId="37918511" w14:textId="77777777">
      <w:pPr>
        <w:pStyle w:val="ListBullet"/>
      </w:pPr>
      <w:r>
        <w:t>have access to a computer with an online meeting tool such as MS Teams, where the presentation is facilitated online.</w:t>
      </w:r>
    </w:p>
    <w:p w:rsidR="007A153D" w:rsidRDefault="007A153D" w14:paraId="2F6C8DDD" w14:textId="77777777">
      <w:pPr>
        <w:tabs>
          <w:tab w:val="clear" w:pos="284"/>
        </w:tabs>
        <w:spacing w:before="0" w:after="200" w:line="276" w:lineRule="auto"/>
        <w:rPr>
          <w:b/>
          <w:bCs/>
          <w:szCs w:val="24"/>
          <w:lang w:eastAsia="en-AU"/>
        </w:rPr>
      </w:pPr>
      <w:r>
        <w:rPr>
          <w:b/>
          <w:bCs/>
          <w:szCs w:val="24"/>
          <w:lang w:eastAsia="en-AU"/>
        </w:rPr>
        <w:br w:type="page"/>
      </w:r>
    </w:p>
    <w:p w:rsidR="009F3D24" w:rsidP="009F3D24" w:rsidRDefault="009F3D24" w14:paraId="64AAACE6" w14:textId="40A9CC17">
      <w:pPr>
        <w:rPr>
          <w:szCs w:val="24"/>
          <w:lang w:eastAsia="en-AU"/>
        </w:rPr>
      </w:pPr>
      <w:r w:rsidRPr="004232D2">
        <w:rPr>
          <w:rStyle w:val="Heading4Char"/>
          <w:rFonts w:eastAsiaTheme="minorHAnsi"/>
        </w:rPr>
        <w:t>Deliver a presentation</w:t>
      </w:r>
      <w:r w:rsidR="00157144">
        <w:rPr>
          <w:rStyle w:val="Heading4Char"/>
          <w:rFonts w:eastAsiaTheme="minorHAnsi"/>
        </w:rPr>
        <w:t>:</w:t>
      </w:r>
      <w:r w:rsidR="001C644D">
        <w:rPr>
          <w:szCs w:val="24"/>
          <w:lang w:eastAsia="en-AU"/>
        </w:rPr>
        <w:t xml:space="preserve"> </w:t>
      </w:r>
      <w:r w:rsidRPr="007A153D" w:rsidR="001C644D">
        <w:rPr>
          <w:szCs w:val="24"/>
          <w:lang w:eastAsia="en-AU"/>
        </w:rPr>
        <w:t>includ</w:t>
      </w:r>
      <w:r w:rsidR="00157144">
        <w:rPr>
          <w:szCs w:val="24"/>
          <w:lang w:eastAsia="en-AU"/>
        </w:rPr>
        <w:t>e</w:t>
      </w:r>
      <w:r w:rsidRPr="007A153D" w:rsidR="001C644D">
        <w:rPr>
          <w:szCs w:val="24"/>
          <w:lang w:eastAsia="en-AU"/>
        </w:rPr>
        <w:t xml:space="preserve"> </w:t>
      </w:r>
      <w:r w:rsidRPr="007A153D" w:rsidR="00781B92">
        <w:rPr>
          <w:szCs w:val="24"/>
          <w:lang w:eastAsia="en-AU"/>
        </w:rPr>
        <w:t xml:space="preserve">your </w:t>
      </w:r>
      <w:r w:rsidRPr="007A153D" w:rsidR="00071606">
        <w:rPr>
          <w:szCs w:val="24"/>
          <w:lang w:eastAsia="en-AU"/>
        </w:rPr>
        <w:t xml:space="preserve">questions </w:t>
      </w:r>
      <w:r w:rsidRPr="007A153D" w:rsidR="00781B92">
        <w:rPr>
          <w:szCs w:val="24"/>
          <w:lang w:eastAsia="en-AU"/>
        </w:rPr>
        <w:t>for</w:t>
      </w:r>
      <w:r w:rsidRPr="007A153D" w:rsidR="00071606">
        <w:rPr>
          <w:szCs w:val="24"/>
          <w:lang w:eastAsia="en-AU"/>
        </w:rPr>
        <w:t xml:space="preserve"> the audience</w:t>
      </w:r>
      <w:r w:rsidR="003258AA">
        <w:rPr>
          <w:szCs w:val="24"/>
          <w:lang w:eastAsia="en-AU"/>
        </w:rPr>
        <w:t xml:space="preserve"> in your presentation plan</w:t>
      </w:r>
      <w:r w:rsidRPr="007A153D" w:rsidR="00071606">
        <w:rPr>
          <w:szCs w:val="24"/>
          <w:lang w:eastAsia="en-AU"/>
        </w:rPr>
        <w:t>,</w:t>
      </w:r>
      <w:r w:rsidR="00071606">
        <w:rPr>
          <w:szCs w:val="24"/>
          <w:lang w:eastAsia="en-AU"/>
        </w:rPr>
        <w:t xml:space="preserve"> </w:t>
      </w:r>
      <w:r>
        <w:rPr>
          <w:szCs w:val="24"/>
          <w:lang w:eastAsia="en-AU"/>
        </w:rPr>
        <w:t xml:space="preserve">with at </w:t>
      </w:r>
      <w:r w:rsidR="001E2B44">
        <w:rPr>
          <w:szCs w:val="24"/>
          <w:lang w:eastAsia="en-AU"/>
        </w:rPr>
        <w:t xml:space="preserve">least </w:t>
      </w:r>
      <w:r>
        <w:rPr>
          <w:szCs w:val="24"/>
          <w:lang w:eastAsia="en-AU"/>
        </w:rPr>
        <w:t xml:space="preserve">2 people who will represent </w:t>
      </w:r>
      <w:r w:rsidR="004232D2">
        <w:rPr>
          <w:szCs w:val="24"/>
          <w:lang w:eastAsia="en-AU"/>
        </w:rPr>
        <w:t xml:space="preserve">as </w:t>
      </w:r>
      <w:r>
        <w:rPr>
          <w:szCs w:val="24"/>
          <w:lang w:eastAsia="en-AU"/>
        </w:rPr>
        <w:t>the ICT management at Gelos Enterprises. The purpose of the presentation is to inform the managers of your ICT technology and practice proposal from Event 2 Project</w:t>
      </w:r>
      <w:r w:rsidR="0008257A">
        <w:rPr>
          <w:szCs w:val="24"/>
          <w:lang w:eastAsia="en-AU"/>
        </w:rPr>
        <w:t xml:space="preserve"> (</w:t>
      </w:r>
      <w:r w:rsidRPr="00B868EC" w:rsidR="0013312A">
        <w:rPr>
          <w:b/>
          <w:bCs/>
          <w:szCs w:val="24"/>
          <w:lang w:eastAsia="en-AU"/>
        </w:rPr>
        <w:t>Cl_ICTAnalysis_AE_Pro2of4</w:t>
      </w:r>
      <w:r w:rsidR="0008257A">
        <w:rPr>
          <w:b/>
          <w:bCs/>
          <w:szCs w:val="24"/>
          <w:lang w:eastAsia="en-AU"/>
        </w:rPr>
        <w:t>)</w:t>
      </w:r>
      <w:r>
        <w:rPr>
          <w:szCs w:val="24"/>
          <w:lang w:eastAsia="en-AU"/>
        </w:rPr>
        <w:t xml:space="preserve"> and seek feedback. </w:t>
      </w:r>
    </w:p>
    <w:p w:rsidR="009F3D24" w:rsidRDefault="009F3D24" w14:paraId="02B7D797" w14:textId="77777777">
      <w:pPr>
        <w:pStyle w:val="ListParagraph"/>
        <w:numPr>
          <w:ilvl w:val="0"/>
          <w:numId w:val="12"/>
        </w:numPr>
        <w:tabs>
          <w:tab w:val="clear" w:pos="284"/>
        </w:tabs>
        <w:spacing w:before="0" w:after="200" w:line="276" w:lineRule="auto"/>
      </w:pPr>
      <w:r w:rsidRPr="0057346E">
        <w:rPr>
          <w:b/>
          <w:bCs/>
        </w:rPr>
        <w:t>Welcome</w:t>
      </w:r>
      <w:r>
        <w:t xml:space="preserve"> the participants and explain the </w:t>
      </w:r>
      <w:r w:rsidRPr="0057346E">
        <w:rPr>
          <w:b/>
          <w:bCs/>
        </w:rPr>
        <w:t>purpose and context</w:t>
      </w:r>
      <w:r>
        <w:t xml:space="preserve"> of the presentation.</w:t>
      </w:r>
    </w:p>
    <w:p w:rsidR="009F3D24" w:rsidRDefault="009F3D24" w14:paraId="61D65BC6" w14:textId="77777777">
      <w:pPr>
        <w:pStyle w:val="ListParagraph"/>
        <w:numPr>
          <w:ilvl w:val="0"/>
          <w:numId w:val="12"/>
        </w:numPr>
      </w:pPr>
      <w:r w:rsidRPr="00F4599A">
        <w:rPr>
          <w:b/>
          <w:bCs/>
        </w:rPr>
        <w:t>Present</w:t>
      </w:r>
      <w:r>
        <w:t xml:space="preserve"> your </w:t>
      </w:r>
      <w:r w:rsidRPr="00CB16FF">
        <w:rPr>
          <w:b/>
          <w:bCs/>
        </w:rPr>
        <w:t>Event 2 Part 3 Task 2 and Part 4 Task 2</w:t>
      </w:r>
      <w:r>
        <w:t xml:space="preserve"> proposals.</w:t>
      </w:r>
    </w:p>
    <w:p w:rsidR="009F3D24" w:rsidRDefault="009F3D24" w14:paraId="4304D927" w14:textId="77777777">
      <w:pPr>
        <w:pStyle w:val="ListParagraph"/>
        <w:numPr>
          <w:ilvl w:val="0"/>
          <w:numId w:val="12"/>
        </w:numPr>
      </w:pPr>
      <w:r w:rsidRPr="00FE474F">
        <w:rPr>
          <w:b/>
          <w:bCs/>
        </w:rPr>
        <w:t>Justify</w:t>
      </w:r>
      <w:r>
        <w:t xml:space="preserve"> your decision-making process. </w:t>
      </w:r>
    </w:p>
    <w:p w:rsidR="009F3D24" w:rsidRDefault="009F3D24" w14:paraId="50C8AF17" w14:textId="77777777">
      <w:pPr>
        <w:pStyle w:val="ListParagraph"/>
        <w:numPr>
          <w:ilvl w:val="0"/>
          <w:numId w:val="12"/>
        </w:numPr>
      </w:pPr>
      <w:r w:rsidRPr="00FE474F">
        <w:rPr>
          <w:b/>
          <w:bCs/>
        </w:rPr>
        <w:t>Seek feedback</w:t>
      </w:r>
      <w:r>
        <w:t xml:space="preserve"> on the decision-making process and the proposals.</w:t>
      </w:r>
    </w:p>
    <w:p w:rsidRPr="00A334B1" w:rsidR="009F3D24" w:rsidRDefault="009F3D24" w14:paraId="0168A5B9" w14:textId="404736BF">
      <w:pPr>
        <w:pStyle w:val="ListParagraph"/>
        <w:numPr>
          <w:ilvl w:val="0"/>
          <w:numId w:val="12"/>
        </w:numPr>
        <w:rPr>
          <w:b/>
          <w:bCs/>
        </w:rPr>
      </w:pPr>
      <w:r w:rsidRPr="00A334B1">
        <w:rPr>
          <w:b/>
          <w:bCs/>
        </w:rPr>
        <w:t xml:space="preserve">Facilitate discussion </w:t>
      </w:r>
      <w:r w:rsidRPr="00616509">
        <w:t>with the participants</w:t>
      </w:r>
      <w:r>
        <w:t xml:space="preserve"> to explore and adapt the new ideas</w:t>
      </w:r>
      <w:r w:rsidR="00022EBC">
        <w:t>, including your questions to the audience.</w:t>
      </w:r>
    </w:p>
    <w:p w:rsidRPr="00FE474F" w:rsidR="009F3D24" w:rsidRDefault="009F3D24" w14:paraId="6EF5E9F9" w14:textId="77777777">
      <w:pPr>
        <w:pStyle w:val="ListParagraph"/>
        <w:numPr>
          <w:ilvl w:val="0"/>
          <w:numId w:val="12"/>
        </w:numPr>
        <w:rPr>
          <w:szCs w:val="24"/>
          <w:lang w:eastAsia="en-AU"/>
        </w:rPr>
      </w:pPr>
      <w:r w:rsidRPr="00FE474F">
        <w:rPr>
          <w:b/>
          <w:bCs/>
        </w:rPr>
        <w:t>Reach agreement</w:t>
      </w:r>
      <w:r>
        <w:t xml:space="preserve"> on changes to the proposal based on the organisational response.</w:t>
      </w:r>
    </w:p>
    <w:p w:rsidRPr="00FE474F" w:rsidR="009F3D24" w:rsidRDefault="009F3D24" w14:paraId="73936236" w14:textId="31F87001">
      <w:pPr>
        <w:pStyle w:val="ListParagraph"/>
        <w:numPr>
          <w:ilvl w:val="0"/>
          <w:numId w:val="12"/>
        </w:numPr>
        <w:rPr>
          <w:szCs w:val="24"/>
          <w:lang w:eastAsia="en-AU"/>
        </w:rPr>
      </w:pPr>
      <w:r>
        <w:t>During the presentation demonstrate the following:</w:t>
      </w:r>
    </w:p>
    <w:p w:rsidRPr="00FE474F" w:rsidR="009F3D24" w:rsidRDefault="009F3D24" w14:paraId="782BABAC" w14:textId="77777777">
      <w:pPr>
        <w:pStyle w:val="ListParagraph"/>
        <w:numPr>
          <w:ilvl w:val="0"/>
          <w:numId w:val="13"/>
        </w:numPr>
        <w:rPr>
          <w:szCs w:val="24"/>
          <w:lang w:eastAsia="en-AU"/>
        </w:rPr>
      </w:pPr>
      <w:r w:rsidRPr="00FE474F">
        <w:rPr>
          <w:b/>
          <w:bCs/>
          <w:szCs w:val="24"/>
          <w:lang w:eastAsia="en-AU"/>
        </w:rPr>
        <w:t>Adherence</w:t>
      </w:r>
      <w:r w:rsidRPr="00FE474F">
        <w:rPr>
          <w:szCs w:val="24"/>
          <w:lang w:eastAsia="en-AU"/>
        </w:rPr>
        <w:t xml:space="preserve"> to legal, regulatory and policy responsibilities relevant to your work.</w:t>
      </w:r>
    </w:p>
    <w:p w:rsidRPr="00FE474F" w:rsidR="009F3D24" w:rsidRDefault="00A334B1" w14:paraId="658E29AA" w14:textId="3CC15AB9">
      <w:pPr>
        <w:pStyle w:val="ListParagraph"/>
        <w:numPr>
          <w:ilvl w:val="0"/>
          <w:numId w:val="13"/>
        </w:numPr>
        <w:rPr>
          <w:lang w:eastAsia="en-AU"/>
        </w:rPr>
      </w:pPr>
      <w:r w:rsidRPr="0069100B">
        <w:rPr>
          <w:b/>
          <w:bCs/>
          <w:lang w:eastAsia="en-AU"/>
        </w:rPr>
        <w:t>Us</w:t>
      </w:r>
      <w:r w:rsidR="0069100B">
        <w:rPr>
          <w:b/>
          <w:bCs/>
          <w:lang w:eastAsia="en-AU"/>
        </w:rPr>
        <w:t>ing</w:t>
      </w:r>
      <w:r>
        <w:rPr>
          <w:lang w:eastAsia="en-AU"/>
        </w:rPr>
        <w:t xml:space="preserve"> s</w:t>
      </w:r>
      <w:r w:rsidRPr="00FE474F" w:rsidR="009F3D24">
        <w:rPr>
          <w:lang w:eastAsia="en-AU"/>
        </w:rPr>
        <w:t>ophisticated communication practices.</w:t>
      </w:r>
    </w:p>
    <w:p w:rsidRPr="00507BE9" w:rsidR="009F3D24" w:rsidRDefault="009F3D24" w14:paraId="75D9B6FA" w14:textId="77777777">
      <w:pPr>
        <w:pStyle w:val="ListParagraph"/>
        <w:numPr>
          <w:ilvl w:val="0"/>
          <w:numId w:val="13"/>
        </w:numPr>
        <w:rPr>
          <w:rFonts w:cstheme="minorBidi"/>
          <w:sz w:val="22"/>
        </w:rPr>
      </w:pPr>
      <w:r w:rsidRPr="0069100B">
        <w:rPr>
          <w:b/>
          <w:bCs/>
        </w:rPr>
        <w:t>Establishing</w:t>
      </w:r>
      <w:r w:rsidRPr="00FE474F">
        <w:t xml:space="preserve"> connections and genuine understanding.</w:t>
      </w:r>
    </w:p>
    <w:p w:rsidRPr="000B54C7" w:rsidR="009F3D24" w:rsidRDefault="009F3D24" w14:paraId="050D9384" w14:textId="77777777">
      <w:pPr>
        <w:pStyle w:val="ListParagraph"/>
        <w:numPr>
          <w:ilvl w:val="0"/>
          <w:numId w:val="13"/>
        </w:numPr>
        <w:rPr>
          <w:rFonts w:cstheme="minorBidi"/>
          <w:sz w:val="22"/>
        </w:rPr>
      </w:pPr>
      <w:r w:rsidRPr="0069100B">
        <w:rPr>
          <w:b/>
          <w:bCs/>
        </w:rPr>
        <w:t>Using</w:t>
      </w:r>
      <w:r w:rsidRPr="00507BE9">
        <w:t xml:space="preserve"> presentation aids including digital tools and technologies to present information.</w:t>
      </w:r>
    </w:p>
    <w:p w:rsidRPr="00E3133F" w:rsidR="000B54C7" w:rsidP="000B54C7" w:rsidRDefault="00E37FFE" w14:paraId="425F9745" w14:textId="3FFF1652">
      <w:pPr>
        <w:pStyle w:val="ListParagraph"/>
        <w:numPr>
          <w:ilvl w:val="0"/>
          <w:numId w:val="12"/>
        </w:numPr>
        <w:rPr>
          <w:rFonts w:cstheme="minorBidi"/>
          <w:szCs w:val="24"/>
        </w:rPr>
      </w:pPr>
      <w:r w:rsidRPr="00E3133F">
        <w:rPr>
          <w:rFonts w:cstheme="minorBidi"/>
          <w:szCs w:val="24"/>
        </w:rPr>
        <w:t>Seek feedback on your p</w:t>
      </w:r>
      <w:r w:rsidRPr="00E3133F" w:rsidR="00845135">
        <w:rPr>
          <w:rFonts w:cstheme="minorBidi"/>
          <w:szCs w:val="24"/>
        </w:rPr>
        <w:t>erformance and decision-making</w:t>
      </w:r>
      <w:r w:rsidRPr="00E3133F" w:rsidR="000551D0">
        <w:rPr>
          <w:rFonts w:cstheme="minorBidi"/>
          <w:szCs w:val="24"/>
        </w:rPr>
        <w:t xml:space="preserve"> and potential areas for development</w:t>
      </w:r>
      <w:r w:rsidRPr="00E3133F" w:rsidR="00845135">
        <w:rPr>
          <w:rFonts w:cstheme="minorBidi"/>
          <w:szCs w:val="24"/>
        </w:rPr>
        <w:t>.</w:t>
      </w:r>
    </w:p>
    <w:p w:rsidR="009F3D24" w:rsidP="009F3D24" w:rsidRDefault="009F3D24" w14:paraId="74806EEE" w14:textId="77777777">
      <w:pPr>
        <w:pStyle w:val="Body"/>
      </w:pPr>
      <w:r w:rsidRPr="000C7C7B">
        <w:rPr>
          <w:b/>
        </w:rPr>
        <w:t>Submit</w:t>
      </w:r>
      <w:r>
        <w:t xml:space="preserve"> a l</w:t>
      </w:r>
      <w:r w:rsidRPr="00077FB0">
        <w:t xml:space="preserve">ink to the recording of the </w:t>
      </w:r>
      <w:r>
        <w:t>team meeting</w:t>
      </w:r>
      <w:r w:rsidRPr="00077FB0">
        <w:t xml:space="preserve">, where not directly observed by the TAFE Assessor. </w:t>
      </w:r>
    </w:p>
    <w:p w:rsidR="00E3133F" w:rsidRDefault="00E3133F" w14:paraId="5AAFAE9C" w14:textId="77777777">
      <w:pPr>
        <w:tabs>
          <w:tab w:val="clear" w:pos="284"/>
        </w:tabs>
        <w:spacing w:before="0" w:after="200" w:line="276" w:lineRule="auto"/>
        <w:rPr>
          <w:rFonts w:eastAsia="Times New Roman"/>
          <w:b/>
          <w:noProof/>
          <w:color w:val="464748"/>
          <w:kern w:val="22"/>
          <w:sz w:val="36"/>
          <w:szCs w:val="36"/>
          <w:lang w:eastAsia="en-AU"/>
        </w:rPr>
      </w:pPr>
      <w:r>
        <w:br w:type="page"/>
      </w:r>
    </w:p>
    <w:p w:rsidR="00F92FB5" w:rsidP="00F92FB5" w:rsidRDefault="00F92FB5" w14:paraId="2F8A5986" w14:textId="0F87A207">
      <w:pPr>
        <w:pStyle w:val="Heading2"/>
      </w:pPr>
      <w:r>
        <w:t>Part 3</w:t>
      </w:r>
      <w:r w:rsidR="00A83621">
        <w:t>:</w:t>
      </w:r>
      <w:r>
        <w:t xml:space="preserve"> Reflection</w:t>
      </w:r>
    </w:p>
    <w:p w:rsidRPr="00EA7B96" w:rsidR="00F92FB5" w:rsidP="00F92FB5" w:rsidRDefault="00F92FB5" w14:paraId="6999247F" w14:textId="260215C7">
      <w:pPr>
        <w:pStyle w:val="TableText"/>
        <w:rPr>
          <w:sz w:val="24"/>
          <w:szCs w:val="24"/>
        </w:rPr>
      </w:pPr>
      <w:r w:rsidRPr="00EA7B96">
        <w:rPr>
          <w:sz w:val="24"/>
          <w:szCs w:val="24"/>
        </w:rPr>
        <w:t>In this part</w:t>
      </w:r>
      <w:r w:rsidR="00EF50FC">
        <w:rPr>
          <w:sz w:val="24"/>
          <w:szCs w:val="24"/>
        </w:rPr>
        <w:t>,</w:t>
      </w:r>
      <w:r w:rsidRPr="00EA7B96">
        <w:rPr>
          <w:sz w:val="24"/>
          <w:szCs w:val="24"/>
        </w:rPr>
        <w:t xml:space="preserve"> you will reflect on your own performance in </w:t>
      </w:r>
      <w:r w:rsidR="00EF50FC">
        <w:rPr>
          <w:sz w:val="24"/>
          <w:szCs w:val="24"/>
        </w:rPr>
        <w:t xml:space="preserve">researching information in </w:t>
      </w:r>
      <w:r w:rsidRPr="00EA7B96">
        <w:rPr>
          <w:sz w:val="24"/>
          <w:szCs w:val="24"/>
        </w:rPr>
        <w:t xml:space="preserve">Event 2 </w:t>
      </w:r>
      <w:r w:rsidR="00CD05E6">
        <w:rPr>
          <w:sz w:val="24"/>
          <w:szCs w:val="24"/>
        </w:rPr>
        <w:t xml:space="preserve">Project </w:t>
      </w:r>
      <w:r w:rsidR="00EF50FC">
        <w:rPr>
          <w:sz w:val="24"/>
          <w:szCs w:val="24"/>
        </w:rPr>
        <w:t xml:space="preserve">and presenting the research in </w:t>
      </w:r>
      <w:r w:rsidR="008B4295">
        <w:rPr>
          <w:sz w:val="24"/>
          <w:szCs w:val="24"/>
        </w:rPr>
        <w:t>Part 2 of this assessment</w:t>
      </w:r>
      <w:r w:rsidR="00CD2C0E">
        <w:rPr>
          <w:sz w:val="24"/>
          <w:szCs w:val="24"/>
        </w:rPr>
        <w:t xml:space="preserve"> (</w:t>
      </w:r>
      <w:r w:rsidR="00EF50FC">
        <w:rPr>
          <w:sz w:val="24"/>
          <w:szCs w:val="24"/>
        </w:rPr>
        <w:t xml:space="preserve">Event </w:t>
      </w:r>
      <w:r w:rsidRPr="00EA7B96">
        <w:rPr>
          <w:sz w:val="24"/>
          <w:szCs w:val="24"/>
        </w:rPr>
        <w:t>3</w:t>
      </w:r>
      <w:r w:rsidR="00CD2C0E">
        <w:rPr>
          <w:sz w:val="24"/>
          <w:szCs w:val="24"/>
        </w:rPr>
        <w:t>)</w:t>
      </w:r>
      <w:r w:rsidRPr="00EA7B96">
        <w:rPr>
          <w:sz w:val="24"/>
          <w:szCs w:val="24"/>
        </w:rPr>
        <w:t xml:space="preserve"> and seek opportunities to improve.</w:t>
      </w:r>
    </w:p>
    <w:p w:rsidRPr="00EA7B96" w:rsidR="00F92FB5" w:rsidRDefault="00F92FB5" w14:paraId="331A0C88" w14:textId="77777777">
      <w:pPr>
        <w:pStyle w:val="TableText"/>
        <w:numPr>
          <w:ilvl w:val="0"/>
          <w:numId w:val="14"/>
        </w:numPr>
        <w:rPr>
          <w:sz w:val="24"/>
          <w:szCs w:val="24"/>
        </w:rPr>
      </w:pPr>
      <w:r w:rsidRPr="00543DAA">
        <w:rPr>
          <w:b/>
          <w:bCs/>
          <w:sz w:val="24"/>
          <w:szCs w:val="24"/>
        </w:rPr>
        <w:t>Reflect on and evaluate</w:t>
      </w:r>
      <w:r w:rsidRPr="00EA7B96">
        <w:rPr>
          <w:sz w:val="24"/>
          <w:szCs w:val="24"/>
        </w:rPr>
        <w:t xml:space="preserve"> the effectiveness of your </w:t>
      </w:r>
      <w:r>
        <w:rPr>
          <w:sz w:val="24"/>
          <w:szCs w:val="24"/>
        </w:rPr>
        <w:t xml:space="preserve">performance and </w:t>
      </w:r>
      <w:r w:rsidRPr="00EA7B96">
        <w:rPr>
          <w:sz w:val="24"/>
          <w:szCs w:val="24"/>
        </w:rPr>
        <w:t>decision making</w:t>
      </w:r>
      <w:r>
        <w:rPr>
          <w:sz w:val="24"/>
          <w:szCs w:val="24"/>
        </w:rPr>
        <w:t>. C</w:t>
      </w:r>
      <w:r w:rsidRPr="00EA7B96">
        <w:rPr>
          <w:sz w:val="24"/>
          <w:szCs w:val="24"/>
        </w:rPr>
        <w:t xml:space="preserve">onsider asking yourself </w:t>
      </w:r>
      <w:r>
        <w:rPr>
          <w:sz w:val="24"/>
          <w:szCs w:val="24"/>
        </w:rPr>
        <w:t xml:space="preserve">the following </w:t>
      </w:r>
      <w:r w:rsidRPr="00EA7B96">
        <w:rPr>
          <w:sz w:val="24"/>
          <w:szCs w:val="24"/>
        </w:rPr>
        <w:t>questions:</w:t>
      </w:r>
    </w:p>
    <w:p w:rsidRPr="00EA7B96" w:rsidR="00F92FB5" w:rsidRDefault="00F92FB5" w14:paraId="095F8292" w14:textId="77777777">
      <w:pPr>
        <w:pStyle w:val="TableText"/>
        <w:numPr>
          <w:ilvl w:val="0"/>
          <w:numId w:val="15"/>
        </w:numPr>
        <w:rPr>
          <w:sz w:val="24"/>
          <w:szCs w:val="24"/>
        </w:rPr>
      </w:pPr>
      <w:r w:rsidRPr="00EA7B96">
        <w:rPr>
          <w:sz w:val="24"/>
          <w:szCs w:val="24"/>
        </w:rPr>
        <w:t>What was the feedback from others in the presentation?</w:t>
      </w:r>
    </w:p>
    <w:p w:rsidRPr="00EA7B96" w:rsidR="00F92FB5" w:rsidRDefault="00F92FB5" w14:paraId="3020C141" w14:textId="77777777">
      <w:pPr>
        <w:pStyle w:val="TableText"/>
        <w:numPr>
          <w:ilvl w:val="0"/>
          <w:numId w:val="15"/>
        </w:numPr>
        <w:rPr>
          <w:sz w:val="24"/>
          <w:szCs w:val="24"/>
        </w:rPr>
      </w:pPr>
      <w:r w:rsidRPr="00EA7B96">
        <w:rPr>
          <w:sz w:val="24"/>
          <w:szCs w:val="24"/>
        </w:rPr>
        <w:t>What worked, what didn’t work and why?</w:t>
      </w:r>
    </w:p>
    <w:p w:rsidR="00F92FB5" w:rsidRDefault="00F92FB5" w14:paraId="73A2A683" w14:textId="77777777">
      <w:pPr>
        <w:pStyle w:val="TableText"/>
        <w:numPr>
          <w:ilvl w:val="0"/>
          <w:numId w:val="15"/>
        </w:numPr>
        <w:rPr>
          <w:sz w:val="24"/>
          <w:szCs w:val="24"/>
        </w:rPr>
      </w:pPr>
      <w:r w:rsidRPr="00EA7B96">
        <w:rPr>
          <w:sz w:val="24"/>
          <w:szCs w:val="24"/>
        </w:rPr>
        <w:t xml:space="preserve">What would </w:t>
      </w:r>
      <w:r>
        <w:rPr>
          <w:sz w:val="24"/>
          <w:szCs w:val="24"/>
        </w:rPr>
        <w:t>I</w:t>
      </w:r>
      <w:r w:rsidRPr="00EA7B96">
        <w:rPr>
          <w:sz w:val="24"/>
          <w:szCs w:val="24"/>
        </w:rPr>
        <w:t xml:space="preserve"> do differently next time?</w:t>
      </w:r>
    </w:p>
    <w:p w:rsidRPr="00EA7B96" w:rsidR="00F92FB5" w:rsidP="00F92FB5" w:rsidRDefault="00F92FB5" w14:paraId="41DAEFDE" w14:textId="77777777">
      <w:pPr>
        <w:pStyle w:val="TableText"/>
        <w:ind w:firstLine="720"/>
        <w:rPr>
          <w:sz w:val="24"/>
          <w:szCs w:val="24"/>
        </w:rPr>
      </w:pPr>
      <w:r>
        <w:rPr>
          <w:sz w:val="24"/>
          <w:szCs w:val="24"/>
        </w:rPr>
        <w:t>Your answer should be between 100 and 120 words.</w:t>
      </w:r>
    </w:p>
    <w:p w:rsidRPr="00540288" w:rsidR="00F92FB5" w:rsidP="0055745D" w:rsidRDefault="00F92FB5" w14:paraId="6773B619" w14:textId="77777777">
      <w:pPr>
        <w:pStyle w:val="InputBoxSml"/>
        <w:framePr w:h="3612" w:wrap="around" w:y="-3"/>
      </w:pPr>
      <w:r w:rsidRPr="00540288">
        <w:br w:type="page"/>
      </w:r>
      <w:r w:rsidRPr="00540288">
        <w:t xml:space="preserve"> </w:t>
      </w:r>
    </w:p>
    <w:p w:rsidRPr="00540288" w:rsidR="00F92FB5" w:rsidP="0055745D" w:rsidRDefault="00F92FB5" w14:paraId="5D1DDB56" w14:textId="77777777">
      <w:pPr>
        <w:pStyle w:val="InputBoxSml"/>
        <w:framePr w:h="3612" w:wrap="around" w:y="-3"/>
      </w:pPr>
    </w:p>
    <w:p w:rsidRPr="00CD2C0E" w:rsidR="00CD2C0E" w:rsidP="00CD2C0E" w:rsidRDefault="00CD2C0E" w14:paraId="582486B7" w14:textId="77777777">
      <w:pPr>
        <w:pStyle w:val="TableText"/>
        <w:ind w:left="720"/>
        <w:rPr>
          <w:sz w:val="24"/>
          <w:szCs w:val="24"/>
        </w:rPr>
      </w:pPr>
    </w:p>
    <w:p w:rsidRPr="002F53B9" w:rsidR="00D705E7" w:rsidRDefault="00DE581F" w14:paraId="43504188" w14:textId="390A3874">
      <w:pPr>
        <w:pStyle w:val="TableText"/>
        <w:numPr>
          <w:ilvl w:val="0"/>
          <w:numId w:val="14"/>
        </w:numPr>
        <w:rPr>
          <w:sz w:val="24"/>
          <w:szCs w:val="24"/>
        </w:rPr>
      </w:pPr>
      <w:r w:rsidRPr="002F53B9">
        <w:rPr>
          <w:b/>
          <w:bCs/>
          <w:sz w:val="24"/>
          <w:szCs w:val="24"/>
        </w:rPr>
        <w:t>Critically assess and r</w:t>
      </w:r>
      <w:r w:rsidRPr="002F53B9" w:rsidR="00D705E7">
        <w:rPr>
          <w:b/>
          <w:bCs/>
          <w:sz w:val="24"/>
          <w:szCs w:val="24"/>
        </w:rPr>
        <w:t>ate</w:t>
      </w:r>
      <w:r w:rsidRPr="002F53B9" w:rsidR="00D705E7">
        <w:rPr>
          <w:sz w:val="24"/>
          <w:szCs w:val="24"/>
        </w:rPr>
        <w:t xml:space="preserve"> your own critical thinking skills </w:t>
      </w:r>
      <w:r w:rsidR="00A624E6">
        <w:rPr>
          <w:sz w:val="24"/>
          <w:szCs w:val="24"/>
        </w:rPr>
        <w:t>based on self-reflection and the feedback of others in the presentation</w:t>
      </w:r>
      <w:r w:rsidR="007C28E7">
        <w:rPr>
          <w:sz w:val="24"/>
          <w:szCs w:val="24"/>
        </w:rPr>
        <w:t>,</w:t>
      </w:r>
      <w:r w:rsidR="00A624E6">
        <w:rPr>
          <w:sz w:val="24"/>
          <w:szCs w:val="24"/>
        </w:rPr>
        <w:t xml:space="preserve"> </w:t>
      </w:r>
      <w:r w:rsidRPr="002F53B9" w:rsidR="00D705E7">
        <w:rPr>
          <w:sz w:val="24"/>
          <w:szCs w:val="24"/>
        </w:rPr>
        <w:t>to identify areas for self-development</w:t>
      </w:r>
      <w:r w:rsidR="00A624E6">
        <w:rPr>
          <w:sz w:val="24"/>
          <w:szCs w:val="24"/>
        </w:rPr>
        <w:t>.</w:t>
      </w:r>
      <w:r w:rsidR="00E54607">
        <w:rPr>
          <w:sz w:val="24"/>
          <w:szCs w:val="24"/>
        </w:rPr>
        <w:t xml:space="preserve"> </w:t>
      </w:r>
    </w:p>
    <w:p w:rsidR="005F1F90" w:rsidRDefault="005F1F90" w14:paraId="461E4FB1" w14:textId="77777777">
      <w:pPr>
        <w:tabs>
          <w:tab w:val="clear" w:pos="284"/>
        </w:tabs>
        <w:spacing w:before="0" w:after="200" w:line="276" w:lineRule="auto"/>
        <w:rPr>
          <w:rFonts w:ascii="Calibri" w:hAnsi="Calibri" w:eastAsiaTheme="minorEastAsia" w:cstheme="minorBidi"/>
          <w:b/>
          <w:bCs/>
          <w:kern w:val="22"/>
          <w:szCs w:val="24"/>
          <w:lang w:eastAsia="en-AU"/>
        </w:rPr>
      </w:pPr>
      <w:r>
        <w:rPr>
          <w:b/>
          <w:bCs/>
          <w:szCs w:val="24"/>
        </w:rPr>
        <w:br w:type="page"/>
      </w:r>
    </w:p>
    <w:p w:rsidRPr="000E7EBC" w:rsidR="000733BA" w:rsidP="000733BA" w:rsidRDefault="000733BA" w14:paraId="09B9BC1D" w14:textId="752FCED2">
      <w:pPr>
        <w:pStyle w:val="TableText"/>
        <w:rPr>
          <w:b/>
          <w:bCs/>
          <w:sz w:val="24"/>
          <w:szCs w:val="24"/>
        </w:rPr>
      </w:pPr>
      <w:r w:rsidRPr="000E7EBC">
        <w:rPr>
          <w:b/>
          <w:bCs/>
          <w:sz w:val="24"/>
          <w:szCs w:val="24"/>
        </w:rPr>
        <w:t>Instructions</w:t>
      </w:r>
    </w:p>
    <w:p w:rsidRPr="00BE4340" w:rsidR="000733BA" w:rsidP="000733BA" w:rsidRDefault="000733BA" w14:paraId="35726593" w14:textId="0BB4BAB1">
      <w:pPr>
        <w:pStyle w:val="TableText"/>
        <w:rPr>
          <w:sz w:val="24"/>
          <w:szCs w:val="24"/>
        </w:rPr>
      </w:pPr>
      <w:r w:rsidRPr="00E61229">
        <w:rPr>
          <w:sz w:val="24"/>
          <w:szCs w:val="24"/>
        </w:rPr>
        <w:t xml:space="preserve">Complete this table by placing a mark in the column that best suits your ability and then in the final column, </w:t>
      </w:r>
      <w:r w:rsidRPr="00E61229" w:rsidR="002A6833">
        <w:rPr>
          <w:sz w:val="24"/>
          <w:szCs w:val="24"/>
        </w:rPr>
        <w:t>select a priority level on how important or urgent it is for you to develop these skills.</w:t>
      </w:r>
      <w:r w:rsidR="002A6833">
        <w:rPr>
          <w:sz w:val="24"/>
          <w:szCs w:val="24"/>
        </w:rPr>
        <w:t xml:space="preserve"> </w:t>
      </w:r>
    </w:p>
    <w:p w:rsidR="00ED1678" w:rsidP="00ED1678" w:rsidRDefault="00ED1678" w14:paraId="701CD0A0" w14:textId="23C483CB">
      <w:pPr>
        <w:pStyle w:val="Caption"/>
        <w:keepNext/>
      </w:pPr>
      <w:r>
        <w:t xml:space="preserve">Table </w:t>
      </w:r>
      <w:r>
        <w:fldChar w:fldCharType="begin"/>
      </w:r>
      <w:r>
        <w:instrText> SEQ Table \* ARABIC </w:instrText>
      </w:r>
      <w:r>
        <w:fldChar w:fldCharType="separate"/>
      </w:r>
      <w:r w:rsidR="00D940E9">
        <w:rPr>
          <w:noProof/>
        </w:rPr>
        <w:t>2</w:t>
      </w:r>
      <w:r>
        <w:fldChar w:fldCharType="end"/>
      </w:r>
      <w:r>
        <w:t xml:space="preserve"> Self-analysis</w:t>
      </w:r>
    </w:p>
    <w:tbl>
      <w:tblPr>
        <w:tblStyle w:val="TableGrid"/>
        <w:tblW w:w="0" w:type="auto"/>
        <w:tblLook w:val="04A0" w:firstRow="1" w:lastRow="0" w:firstColumn="1" w:lastColumn="0" w:noHBand="0" w:noVBand="1"/>
      </w:tblPr>
      <w:tblGrid>
        <w:gridCol w:w="4390"/>
        <w:gridCol w:w="1086"/>
        <w:gridCol w:w="1087"/>
        <w:gridCol w:w="1087"/>
        <w:gridCol w:w="1410"/>
      </w:tblGrid>
      <w:tr w:rsidRPr="000E7EBC" w:rsidR="00ED1678" w14:paraId="29BE96ED"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4390" w:type="dxa"/>
          </w:tcPr>
          <w:p w:rsidRPr="000E7EBC" w:rsidR="00ED1678" w:rsidRDefault="00ED1678" w14:paraId="1C7C6CBC" w14:textId="77777777">
            <w:pPr>
              <w:pStyle w:val="TableText"/>
            </w:pPr>
            <w:r w:rsidRPr="000E7EBC">
              <w:t>Critical thinking skill</w:t>
            </w:r>
          </w:p>
        </w:tc>
        <w:tc>
          <w:tcPr>
            <w:tcW w:w="1086" w:type="dxa"/>
          </w:tcPr>
          <w:p w:rsidRPr="000E7EBC" w:rsidR="00ED1678" w:rsidRDefault="00ED1678" w14:paraId="6C641D45" w14:textId="77777777">
            <w:pPr>
              <w:pStyle w:val="TableText"/>
            </w:pPr>
            <w:r w:rsidRPr="000E7EBC">
              <w:t>I can do this well</w:t>
            </w:r>
          </w:p>
        </w:tc>
        <w:tc>
          <w:tcPr>
            <w:tcW w:w="1087" w:type="dxa"/>
          </w:tcPr>
          <w:p w:rsidRPr="000E7EBC" w:rsidR="00ED1678" w:rsidRDefault="00ED1678" w14:paraId="57C3CA04" w14:textId="77777777">
            <w:pPr>
              <w:pStyle w:val="TableText"/>
            </w:pPr>
            <w:r w:rsidRPr="000E7EBC">
              <w:t>OK, but I need more practice</w:t>
            </w:r>
          </w:p>
        </w:tc>
        <w:tc>
          <w:tcPr>
            <w:tcW w:w="1087" w:type="dxa"/>
          </w:tcPr>
          <w:p w:rsidRPr="000E7EBC" w:rsidR="00ED1678" w:rsidRDefault="00ED1678" w14:paraId="0D29CF4D" w14:textId="77777777">
            <w:pPr>
              <w:pStyle w:val="TableText"/>
            </w:pPr>
            <w:r w:rsidRPr="000E7EBC">
              <w:t>I can’t do this</w:t>
            </w:r>
          </w:p>
        </w:tc>
        <w:tc>
          <w:tcPr>
            <w:tcW w:w="1410" w:type="dxa"/>
          </w:tcPr>
          <w:p w:rsidR="00ED1678" w:rsidRDefault="00ED1678" w14:paraId="18027A44" w14:textId="77777777">
            <w:pPr>
              <w:pStyle w:val="TableText"/>
              <w:rPr>
                <w:b w:val="0"/>
              </w:rPr>
            </w:pPr>
            <w:r w:rsidRPr="000E7EBC">
              <w:t>Priorit</w:t>
            </w:r>
            <w:r>
              <w:t>y</w:t>
            </w:r>
          </w:p>
          <w:p w:rsidRPr="00DF4F4B" w:rsidR="00ED1678" w:rsidRDefault="00ED1678" w14:paraId="32194C82" w14:textId="77777777">
            <w:pPr>
              <w:pStyle w:val="TableText"/>
            </w:pPr>
            <w:r w:rsidRPr="00DF4F4B">
              <w:t>1 = very important</w:t>
            </w:r>
          </w:p>
          <w:p w:rsidRPr="00DF4F4B" w:rsidR="00ED1678" w:rsidRDefault="00ED1678" w14:paraId="0F98EDD9" w14:textId="77777777">
            <w:pPr>
              <w:pStyle w:val="TableText"/>
            </w:pPr>
            <w:r w:rsidRPr="00DF4F4B">
              <w:t>2 = quite important</w:t>
            </w:r>
          </w:p>
          <w:p w:rsidRPr="000E7EBC" w:rsidR="00ED1678" w:rsidRDefault="00ED1678" w14:paraId="78E95068" w14:textId="77777777">
            <w:pPr>
              <w:pStyle w:val="TableText"/>
            </w:pPr>
            <w:r w:rsidRPr="00DF4F4B">
              <w:t>3 = not important</w:t>
            </w:r>
          </w:p>
        </w:tc>
      </w:tr>
      <w:tr w:rsidR="00ED1678" w14:paraId="1FBBA4A0" w14:textId="77777777">
        <w:trPr>
          <w:cantSplit w:val="0"/>
        </w:trPr>
        <w:tc>
          <w:tcPr>
            <w:tcW w:w="4390" w:type="dxa"/>
          </w:tcPr>
          <w:p w:rsidR="00ED1678" w:rsidRDefault="00ED1678" w14:paraId="0FB0C05E" w14:textId="77777777">
            <w:r>
              <w:t>I can use a range of critical thinking techniques to identify limitations in workplace practices</w:t>
            </w:r>
          </w:p>
        </w:tc>
        <w:tc>
          <w:tcPr>
            <w:tcW w:w="1086" w:type="dxa"/>
          </w:tcPr>
          <w:p w:rsidRPr="00ED1678" w:rsidR="00ED1678" w:rsidRDefault="00ED1678" w14:paraId="0AD08774" w14:textId="57B284F7">
            <w:pPr>
              <w:pStyle w:val="TableText"/>
              <w:jc w:val="center"/>
            </w:pPr>
          </w:p>
        </w:tc>
        <w:tc>
          <w:tcPr>
            <w:tcW w:w="1087" w:type="dxa"/>
          </w:tcPr>
          <w:p w:rsidRPr="00ED1678" w:rsidR="00ED1678" w:rsidRDefault="00ED1678" w14:paraId="7CE9348B" w14:textId="77777777">
            <w:pPr>
              <w:pStyle w:val="TableText"/>
              <w:jc w:val="center"/>
            </w:pPr>
          </w:p>
        </w:tc>
        <w:tc>
          <w:tcPr>
            <w:tcW w:w="1087" w:type="dxa"/>
          </w:tcPr>
          <w:p w:rsidRPr="00ED1678" w:rsidR="00ED1678" w:rsidRDefault="00ED1678" w14:paraId="1991BCAC" w14:textId="77777777">
            <w:pPr>
              <w:pStyle w:val="TableText"/>
              <w:jc w:val="center"/>
            </w:pPr>
          </w:p>
        </w:tc>
        <w:tc>
          <w:tcPr>
            <w:tcW w:w="1410" w:type="dxa"/>
          </w:tcPr>
          <w:p w:rsidRPr="00ED1678" w:rsidR="00ED1678" w:rsidRDefault="00ED1678" w14:paraId="06FFD5D9" w14:textId="35AD62C2">
            <w:pPr>
              <w:pStyle w:val="TableText"/>
              <w:jc w:val="center"/>
            </w:pPr>
          </w:p>
        </w:tc>
      </w:tr>
      <w:tr w:rsidR="00ED1678" w14:paraId="64FD8848" w14:textId="77777777">
        <w:trPr>
          <w:cantSplit w:val="0"/>
        </w:trPr>
        <w:tc>
          <w:tcPr>
            <w:tcW w:w="4390" w:type="dxa"/>
          </w:tcPr>
          <w:p w:rsidR="00ED1678" w:rsidRDefault="00ED1678" w14:paraId="7CA749D7" w14:textId="77777777">
            <w:r>
              <w:t>I can ask questions to broaden my understanding of practices</w:t>
            </w:r>
          </w:p>
        </w:tc>
        <w:tc>
          <w:tcPr>
            <w:tcW w:w="1086" w:type="dxa"/>
          </w:tcPr>
          <w:p w:rsidRPr="00ED1678" w:rsidR="00ED1678" w:rsidRDefault="00ED1678" w14:paraId="38C8B464" w14:textId="08A55D71">
            <w:pPr>
              <w:pStyle w:val="TableText"/>
              <w:jc w:val="center"/>
            </w:pPr>
          </w:p>
        </w:tc>
        <w:tc>
          <w:tcPr>
            <w:tcW w:w="1087" w:type="dxa"/>
          </w:tcPr>
          <w:p w:rsidRPr="00ED1678" w:rsidR="00ED1678" w:rsidRDefault="00ED1678" w14:paraId="06BD40C4" w14:textId="77777777">
            <w:pPr>
              <w:pStyle w:val="TableText"/>
              <w:jc w:val="center"/>
            </w:pPr>
          </w:p>
        </w:tc>
        <w:tc>
          <w:tcPr>
            <w:tcW w:w="1087" w:type="dxa"/>
          </w:tcPr>
          <w:p w:rsidRPr="00ED1678" w:rsidR="00ED1678" w:rsidRDefault="00ED1678" w14:paraId="256A49EA" w14:textId="77777777">
            <w:pPr>
              <w:pStyle w:val="TableText"/>
              <w:jc w:val="center"/>
            </w:pPr>
          </w:p>
        </w:tc>
        <w:tc>
          <w:tcPr>
            <w:tcW w:w="1410" w:type="dxa"/>
          </w:tcPr>
          <w:p w:rsidRPr="00ED1678" w:rsidR="00ED1678" w:rsidRDefault="00ED1678" w14:paraId="79A25E03" w14:textId="76A3E56C">
            <w:pPr>
              <w:pStyle w:val="TableText"/>
              <w:jc w:val="center"/>
            </w:pPr>
          </w:p>
        </w:tc>
      </w:tr>
      <w:tr w:rsidR="00ED1678" w14:paraId="604D2DE9" w14:textId="77777777">
        <w:trPr>
          <w:cantSplit w:val="0"/>
        </w:trPr>
        <w:tc>
          <w:tcPr>
            <w:tcW w:w="4390" w:type="dxa"/>
          </w:tcPr>
          <w:p w:rsidR="00ED1678" w:rsidRDefault="00ED1678" w14:paraId="6D622146" w14:textId="77777777">
            <w:r>
              <w:t>I can use various information sources to provide answers to questions</w:t>
            </w:r>
          </w:p>
        </w:tc>
        <w:tc>
          <w:tcPr>
            <w:tcW w:w="1086" w:type="dxa"/>
          </w:tcPr>
          <w:p w:rsidRPr="00ED1678" w:rsidR="00ED1678" w:rsidRDefault="00ED1678" w14:paraId="68A36294" w14:textId="2072490F">
            <w:pPr>
              <w:pStyle w:val="TableText"/>
              <w:jc w:val="center"/>
            </w:pPr>
          </w:p>
        </w:tc>
        <w:tc>
          <w:tcPr>
            <w:tcW w:w="1087" w:type="dxa"/>
          </w:tcPr>
          <w:p w:rsidRPr="00ED1678" w:rsidR="00ED1678" w:rsidRDefault="00ED1678" w14:paraId="5F09B42F" w14:textId="77777777">
            <w:pPr>
              <w:pStyle w:val="TableText"/>
              <w:jc w:val="center"/>
            </w:pPr>
          </w:p>
        </w:tc>
        <w:tc>
          <w:tcPr>
            <w:tcW w:w="1087" w:type="dxa"/>
          </w:tcPr>
          <w:p w:rsidRPr="00ED1678" w:rsidR="00ED1678" w:rsidRDefault="00ED1678" w14:paraId="125268E9" w14:textId="77777777">
            <w:pPr>
              <w:pStyle w:val="TableText"/>
              <w:jc w:val="center"/>
            </w:pPr>
          </w:p>
        </w:tc>
        <w:tc>
          <w:tcPr>
            <w:tcW w:w="1410" w:type="dxa"/>
          </w:tcPr>
          <w:p w:rsidRPr="00ED1678" w:rsidR="00ED1678" w:rsidRDefault="00ED1678" w14:paraId="7E8F7374" w14:textId="4AFE7F9B">
            <w:pPr>
              <w:pStyle w:val="TableText"/>
              <w:jc w:val="center"/>
            </w:pPr>
          </w:p>
        </w:tc>
      </w:tr>
      <w:tr w:rsidR="00ED1678" w14:paraId="339D5B56" w14:textId="77777777">
        <w:trPr>
          <w:cantSplit w:val="0"/>
        </w:trPr>
        <w:tc>
          <w:tcPr>
            <w:tcW w:w="4390" w:type="dxa"/>
          </w:tcPr>
          <w:p w:rsidR="00ED1678" w:rsidRDefault="00ED1678" w14:paraId="0BE73EC1" w14:textId="77777777">
            <w:r>
              <w:t xml:space="preserve">I can determine sources of reliable information </w:t>
            </w:r>
          </w:p>
        </w:tc>
        <w:tc>
          <w:tcPr>
            <w:tcW w:w="1086" w:type="dxa"/>
          </w:tcPr>
          <w:p w:rsidRPr="00ED1678" w:rsidR="00ED1678" w:rsidRDefault="00ED1678" w14:paraId="415F364C" w14:textId="77777777">
            <w:pPr>
              <w:pStyle w:val="TableText"/>
              <w:jc w:val="center"/>
            </w:pPr>
          </w:p>
        </w:tc>
        <w:tc>
          <w:tcPr>
            <w:tcW w:w="1087" w:type="dxa"/>
          </w:tcPr>
          <w:p w:rsidRPr="00ED1678" w:rsidR="00ED1678" w:rsidRDefault="00ED1678" w14:paraId="7CB2E6AF" w14:textId="794FC393">
            <w:pPr>
              <w:pStyle w:val="TableText"/>
              <w:jc w:val="center"/>
            </w:pPr>
          </w:p>
        </w:tc>
        <w:tc>
          <w:tcPr>
            <w:tcW w:w="1087" w:type="dxa"/>
          </w:tcPr>
          <w:p w:rsidRPr="00ED1678" w:rsidR="00ED1678" w:rsidRDefault="00ED1678" w14:paraId="7648C90C" w14:textId="77777777">
            <w:pPr>
              <w:pStyle w:val="TableText"/>
              <w:jc w:val="center"/>
            </w:pPr>
          </w:p>
        </w:tc>
        <w:tc>
          <w:tcPr>
            <w:tcW w:w="1410" w:type="dxa"/>
          </w:tcPr>
          <w:p w:rsidRPr="00ED1678" w:rsidR="00ED1678" w:rsidRDefault="00ED1678" w14:paraId="6155CCC4" w14:textId="5B697F91">
            <w:pPr>
              <w:pStyle w:val="TableText"/>
              <w:jc w:val="center"/>
            </w:pPr>
          </w:p>
        </w:tc>
      </w:tr>
      <w:tr w:rsidR="00ED1678" w14:paraId="60D2333D" w14:textId="77777777">
        <w:trPr>
          <w:cantSplit w:val="0"/>
        </w:trPr>
        <w:tc>
          <w:tcPr>
            <w:tcW w:w="4390" w:type="dxa"/>
          </w:tcPr>
          <w:p w:rsidR="00ED1678" w:rsidRDefault="00ED1678" w14:paraId="36C5CDCE" w14:textId="77777777">
            <w:r>
              <w:t>I can interpret and critically analyse numerical data</w:t>
            </w:r>
          </w:p>
        </w:tc>
        <w:tc>
          <w:tcPr>
            <w:tcW w:w="1086" w:type="dxa"/>
          </w:tcPr>
          <w:p w:rsidRPr="00ED1678" w:rsidR="00ED1678" w:rsidRDefault="00ED1678" w14:paraId="5D753053" w14:textId="77777777">
            <w:pPr>
              <w:pStyle w:val="TableText"/>
              <w:jc w:val="center"/>
            </w:pPr>
          </w:p>
        </w:tc>
        <w:tc>
          <w:tcPr>
            <w:tcW w:w="1087" w:type="dxa"/>
          </w:tcPr>
          <w:p w:rsidRPr="00ED1678" w:rsidR="00ED1678" w:rsidRDefault="00ED1678" w14:paraId="73CBCDD8" w14:textId="49ACAFFC">
            <w:pPr>
              <w:pStyle w:val="TableText"/>
              <w:jc w:val="center"/>
            </w:pPr>
          </w:p>
        </w:tc>
        <w:tc>
          <w:tcPr>
            <w:tcW w:w="1087" w:type="dxa"/>
          </w:tcPr>
          <w:p w:rsidRPr="00ED1678" w:rsidR="00ED1678" w:rsidRDefault="00ED1678" w14:paraId="6CA4D4AC" w14:textId="77777777">
            <w:pPr>
              <w:pStyle w:val="TableText"/>
              <w:jc w:val="center"/>
            </w:pPr>
          </w:p>
        </w:tc>
        <w:tc>
          <w:tcPr>
            <w:tcW w:w="1410" w:type="dxa"/>
          </w:tcPr>
          <w:p w:rsidRPr="00ED1678" w:rsidR="00ED1678" w:rsidRDefault="00ED1678" w14:paraId="0A7FB868" w14:textId="040EDFCF">
            <w:pPr>
              <w:pStyle w:val="TableText"/>
              <w:jc w:val="center"/>
            </w:pPr>
          </w:p>
        </w:tc>
      </w:tr>
      <w:tr w:rsidR="00ED1678" w14:paraId="0FB1A6BA" w14:textId="77777777">
        <w:trPr>
          <w:cantSplit w:val="0"/>
        </w:trPr>
        <w:tc>
          <w:tcPr>
            <w:tcW w:w="4390" w:type="dxa"/>
          </w:tcPr>
          <w:p w:rsidR="00ED1678" w:rsidRDefault="00ED1678" w14:paraId="7B04939B" w14:textId="77777777">
            <w:r>
              <w:t>I can use systematic processes to gather information</w:t>
            </w:r>
          </w:p>
        </w:tc>
        <w:tc>
          <w:tcPr>
            <w:tcW w:w="1086" w:type="dxa"/>
          </w:tcPr>
          <w:p w:rsidRPr="00ED1678" w:rsidR="00ED1678" w:rsidRDefault="00ED1678" w14:paraId="799FA973" w14:textId="692D19C3">
            <w:pPr>
              <w:pStyle w:val="TableText"/>
              <w:jc w:val="center"/>
            </w:pPr>
          </w:p>
        </w:tc>
        <w:tc>
          <w:tcPr>
            <w:tcW w:w="1087" w:type="dxa"/>
          </w:tcPr>
          <w:p w:rsidRPr="00ED1678" w:rsidR="00ED1678" w:rsidRDefault="00ED1678" w14:paraId="7D34A2A0" w14:textId="77777777">
            <w:pPr>
              <w:pStyle w:val="TableText"/>
              <w:jc w:val="center"/>
            </w:pPr>
          </w:p>
        </w:tc>
        <w:tc>
          <w:tcPr>
            <w:tcW w:w="1087" w:type="dxa"/>
          </w:tcPr>
          <w:p w:rsidRPr="00ED1678" w:rsidR="00ED1678" w:rsidRDefault="00ED1678" w14:paraId="674FCC15" w14:textId="77777777">
            <w:pPr>
              <w:pStyle w:val="TableText"/>
              <w:jc w:val="center"/>
            </w:pPr>
          </w:p>
        </w:tc>
        <w:tc>
          <w:tcPr>
            <w:tcW w:w="1410" w:type="dxa"/>
          </w:tcPr>
          <w:p w:rsidRPr="00ED1678" w:rsidR="00ED1678" w:rsidRDefault="00ED1678" w14:paraId="7B553A7C" w14:textId="00E841B3">
            <w:pPr>
              <w:pStyle w:val="TableText"/>
              <w:jc w:val="center"/>
            </w:pPr>
          </w:p>
        </w:tc>
      </w:tr>
      <w:tr w:rsidR="00ED1678" w14:paraId="12BF1C6B" w14:textId="77777777">
        <w:trPr>
          <w:cantSplit w:val="0"/>
        </w:trPr>
        <w:tc>
          <w:tcPr>
            <w:tcW w:w="4390" w:type="dxa"/>
          </w:tcPr>
          <w:p w:rsidR="00ED1678" w:rsidRDefault="00ED1678" w14:paraId="2D55F4D4" w14:textId="77777777">
            <w:r>
              <w:t xml:space="preserve">I can use problem-solving skills to evaluate ideas </w:t>
            </w:r>
          </w:p>
        </w:tc>
        <w:tc>
          <w:tcPr>
            <w:tcW w:w="1086" w:type="dxa"/>
          </w:tcPr>
          <w:p w:rsidRPr="00ED1678" w:rsidR="00ED1678" w:rsidRDefault="00ED1678" w14:paraId="559E38E3" w14:textId="3FF8EFD6">
            <w:pPr>
              <w:pStyle w:val="TableText"/>
              <w:jc w:val="center"/>
            </w:pPr>
          </w:p>
        </w:tc>
        <w:tc>
          <w:tcPr>
            <w:tcW w:w="1087" w:type="dxa"/>
          </w:tcPr>
          <w:p w:rsidRPr="00ED1678" w:rsidR="00ED1678" w:rsidRDefault="00ED1678" w14:paraId="31F94E6F" w14:textId="77777777">
            <w:pPr>
              <w:pStyle w:val="TableText"/>
              <w:jc w:val="center"/>
            </w:pPr>
          </w:p>
        </w:tc>
        <w:tc>
          <w:tcPr>
            <w:tcW w:w="1087" w:type="dxa"/>
          </w:tcPr>
          <w:p w:rsidRPr="00ED1678" w:rsidR="00ED1678" w:rsidRDefault="00ED1678" w14:paraId="4442B65D" w14:textId="77777777">
            <w:pPr>
              <w:pStyle w:val="TableText"/>
              <w:jc w:val="center"/>
            </w:pPr>
          </w:p>
        </w:tc>
        <w:tc>
          <w:tcPr>
            <w:tcW w:w="1410" w:type="dxa"/>
          </w:tcPr>
          <w:p w:rsidRPr="00ED1678" w:rsidR="00ED1678" w:rsidRDefault="00ED1678" w14:paraId="4E5AF6E9" w14:textId="02422E5A">
            <w:pPr>
              <w:pStyle w:val="TableText"/>
              <w:jc w:val="center"/>
            </w:pPr>
          </w:p>
        </w:tc>
      </w:tr>
      <w:tr w:rsidR="00ED1678" w14:paraId="03A3C3BD" w14:textId="77777777">
        <w:trPr>
          <w:cantSplit w:val="0"/>
        </w:trPr>
        <w:tc>
          <w:tcPr>
            <w:tcW w:w="4390" w:type="dxa"/>
          </w:tcPr>
          <w:p w:rsidR="00ED1678" w:rsidRDefault="00ED1678" w14:paraId="48B1EB32" w14:textId="77777777">
            <w:r>
              <w:t>I can communicate ideas and solutions clearly and persuasively to others</w:t>
            </w:r>
          </w:p>
        </w:tc>
        <w:tc>
          <w:tcPr>
            <w:tcW w:w="1086" w:type="dxa"/>
          </w:tcPr>
          <w:p w:rsidRPr="00ED1678" w:rsidR="00ED1678" w:rsidRDefault="00ED1678" w14:paraId="6C98AB16" w14:textId="7A7F3451">
            <w:pPr>
              <w:pStyle w:val="TableText"/>
              <w:jc w:val="center"/>
            </w:pPr>
          </w:p>
        </w:tc>
        <w:tc>
          <w:tcPr>
            <w:tcW w:w="1087" w:type="dxa"/>
          </w:tcPr>
          <w:p w:rsidRPr="00ED1678" w:rsidR="00ED1678" w:rsidRDefault="00ED1678" w14:paraId="37E86799" w14:textId="77777777">
            <w:pPr>
              <w:pStyle w:val="TableText"/>
              <w:jc w:val="center"/>
            </w:pPr>
          </w:p>
        </w:tc>
        <w:tc>
          <w:tcPr>
            <w:tcW w:w="1087" w:type="dxa"/>
          </w:tcPr>
          <w:p w:rsidRPr="00ED1678" w:rsidR="00ED1678" w:rsidRDefault="00ED1678" w14:paraId="69DB351E" w14:textId="77777777">
            <w:pPr>
              <w:pStyle w:val="TableText"/>
              <w:jc w:val="center"/>
            </w:pPr>
          </w:p>
        </w:tc>
        <w:tc>
          <w:tcPr>
            <w:tcW w:w="1410" w:type="dxa"/>
          </w:tcPr>
          <w:p w:rsidRPr="00ED1678" w:rsidR="00ED1678" w:rsidRDefault="00ED1678" w14:paraId="1991A641" w14:textId="4C15C6FA">
            <w:pPr>
              <w:pStyle w:val="TableText"/>
              <w:jc w:val="center"/>
            </w:pPr>
          </w:p>
        </w:tc>
      </w:tr>
      <w:tr w:rsidR="00ED1678" w14:paraId="7C0CEB11" w14:textId="77777777">
        <w:trPr>
          <w:cantSplit w:val="0"/>
        </w:trPr>
        <w:tc>
          <w:tcPr>
            <w:tcW w:w="4390" w:type="dxa"/>
          </w:tcPr>
          <w:p w:rsidR="00ED1678" w:rsidRDefault="00ED1678" w14:paraId="3C98DF02" w14:textId="77777777">
            <w:r>
              <w:t>I can identify and evaluate emerging technologies and practices</w:t>
            </w:r>
          </w:p>
        </w:tc>
        <w:tc>
          <w:tcPr>
            <w:tcW w:w="1086" w:type="dxa"/>
          </w:tcPr>
          <w:p w:rsidRPr="00ED1678" w:rsidR="00ED1678" w:rsidRDefault="00ED1678" w14:paraId="4FB03627" w14:textId="77777777">
            <w:pPr>
              <w:pStyle w:val="TableText"/>
              <w:jc w:val="center"/>
            </w:pPr>
          </w:p>
        </w:tc>
        <w:tc>
          <w:tcPr>
            <w:tcW w:w="1087" w:type="dxa"/>
          </w:tcPr>
          <w:p w:rsidRPr="00ED1678" w:rsidR="00ED1678" w:rsidRDefault="00ED1678" w14:paraId="361A5B9F" w14:textId="10216FA8">
            <w:pPr>
              <w:pStyle w:val="TableText"/>
              <w:jc w:val="center"/>
            </w:pPr>
          </w:p>
        </w:tc>
        <w:tc>
          <w:tcPr>
            <w:tcW w:w="1087" w:type="dxa"/>
          </w:tcPr>
          <w:p w:rsidRPr="00ED1678" w:rsidR="00ED1678" w:rsidRDefault="00ED1678" w14:paraId="2C39BA5B" w14:textId="77777777">
            <w:pPr>
              <w:pStyle w:val="TableText"/>
              <w:jc w:val="center"/>
            </w:pPr>
          </w:p>
        </w:tc>
        <w:tc>
          <w:tcPr>
            <w:tcW w:w="1410" w:type="dxa"/>
          </w:tcPr>
          <w:p w:rsidRPr="00ED1678" w:rsidR="00ED1678" w:rsidRDefault="00ED1678" w14:paraId="3DAEF57F" w14:textId="7D06FCE9">
            <w:pPr>
              <w:pStyle w:val="TableText"/>
              <w:jc w:val="center"/>
            </w:pPr>
          </w:p>
        </w:tc>
      </w:tr>
    </w:tbl>
    <w:p w:rsidRPr="00B05990" w:rsidR="00ED1678" w:rsidRDefault="00ED1678" w14:paraId="0AD3E296" w14:textId="77777777">
      <w:pPr>
        <w:pStyle w:val="Body"/>
        <w:numPr>
          <w:ilvl w:val="0"/>
          <w:numId w:val="14"/>
        </w:numPr>
        <w:rPr>
          <w:noProof/>
          <w:lang w:eastAsia="en-AU"/>
        </w:rPr>
      </w:pPr>
      <w:r w:rsidRPr="00DA6182">
        <w:t>Based on your self-reflection,</w:t>
      </w:r>
      <w:r>
        <w:rPr>
          <w:b/>
          <w:bCs/>
        </w:rPr>
        <w:t xml:space="preserve"> write a professional development action plan </w:t>
      </w:r>
      <w:r w:rsidRPr="00B05990">
        <w:t>that includes the following:</w:t>
      </w:r>
    </w:p>
    <w:p w:rsidR="00ED1678" w:rsidRDefault="00BC499D" w14:paraId="7DA8487D" w14:textId="58223A75">
      <w:pPr>
        <w:pStyle w:val="ListParagraph"/>
        <w:numPr>
          <w:ilvl w:val="0"/>
          <w:numId w:val="16"/>
        </w:numPr>
        <w:rPr>
          <w:noProof/>
          <w:lang w:eastAsia="en-AU"/>
        </w:rPr>
      </w:pPr>
      <w:r>
        <w:t xml:space="preserve">Three </w:t>
      </w:r>
      <w:r w:rsidR="00ED1678">
        <w:t>areas for professional development</w:t>
      </w:r>
      <w:r>
        <w:t>.</w:t>
      </w:r>
    </w:p>
    <w:p w:rsidR="00ED1678" w:rsidRDefault="00BC499D" w14:paraId="3BF1E5DC" w14:textId="0D485B54">
      <w:pPr>
        <w:pStyle w:val="ListParagraph"/>
        <w:numPr>
          <w:ilvl w:val="0"/>
          <w:numId w:val="16"/>
        </w:numPr>
      </w:pPr>
      <w:r>
        <w:t xml:space="preserve">Informal and formal </w:t>
      </w:r>
      <w:r w:rsidR="00ED1678">
        <w:t>development method</w:t>
      </w:r>
      <w:r>
        <w:t>s.</w:t>
      </w:r>
    </w:p>
    <w:p w:rsidR="00ED1678" w:rsidRDefault="00BC499D" w14:paraId="4A0C0BE7" w14:textId="75DBF648">
      <w:pPr>
        <w:pStyle w:val="ListParagraph"/>
        <w:numPr>
          <w:ilvl w:val="0"/>
          <w:numId w:val="16"/>
        </w:numPr>
        <w:rPr>
          <w:noProof/>
          <w:lang w:eastAsia="en-AU"/>
        </w:rPr>
      </w:pPr>
      <w:r>
        <w:t>Support required</w:t>
      </w:r>
      <w:r w:rsidR="00ED1678">
        <w:t xml:space="preserve"> </w:t>
      </w:r>
      <w:r w:rsidR="00DA49D3">
        <w:t xml:space="preserve">to implement actions </w:t>
      </w:r>
      <w:r w:rsidR="00ED1678">
        <w:t>such as resources or experts.</w:t>
      </w:r>
    </w:p>
    <w:p w:rsidR="00A15497" w:rsidP="00A15497" w:rsidRDefault="00A15497" w14:paraId="2435C6FC" w14:textId="5D689542">
      <w:pPr>
        <w:pStyle w:val="Caption"/>
        <w:keepNext/>
      </w:pPr>
      <w:r>
        <w:t xml:space="preserve">Table </w:t>
      </w:r>
      <w:r>
        <w:fldChar w:fldCharType="begin"/>
      </w:r>
      <w:r>
        <w:instrText> SEQ Table \* ARABIC </w:instrText>
      </w:r>
      <w:r>
        <w:fldChar w:fldCharType="separate"/>
      </w:r>
      <w:r w:rsidR="00D940E9">
        <w:rPr>
          <w:noProof/>
        </w:rPr>
        <w:t>3</w:t>
      </w:r>
      <w:r>
        <w:fldChar w:fldCharType="end"/>
      </w:r>
      <w:r>
        <w:t xml:space="preserve"> Professional development plan</w:t>
      </w:r>
    </w:p>
    <w:tbl>
      <w:tblPr>
        <w:tblStyle w:val="TableGrid"/>
        <w:tblW w:w="0" w:type="auto"/>
        <w:tblLook w:val="04A0" w:firstRow="1" w:lastRow="0" w:firstColumn="1" w:lastColumn="0" w:noHBand="0" w:noVBand="1"/>
      </w:tblPr>
      <w:tblGrid>
        <w:gridCol w:w="3020"/>
        <w:gridCol w:w="3020"/>
        <w:gridCol w:w="3020"/>
      </w:tblGrid>
      <w:tr w:rsidRPr="00FA7CB7" w:rsidR="00A15497" w14:paraId="3AAB9E3F" w14:textId="77777777">
        <w:trPr>
          <w:cnfStyle w:val="100000000000" w:firstRow="1" w:lastRow="0" w:firstColumn="0" w:lastColumn="0" w:oddVBand="0" w:evenVBand="0" w:oddHBand="0" w:evenHBand="0" w:firstRowFirstColumn="0" w:firstRowLastColumn="0" w:lastRowFirstColumn="0" w:lastRowLastColumn="0"/>
        </w:trPr>
        <w:tc>
          <w:tcPr>
            <w:tcW w:w="3020" w:type="dxa"/>
          </w:tcPr>
          <w:p w:rsidRPr="00FA7CB7" w:rsidR="00A15497" w:rsidP="00127FD9" w:rsidRDefault="00A15497" w14:paraId="3E1F688B" w14:textId="77777777">
            <w:pPr>
              <w:rPr>
                <w:noProof/>
                <w:lang w:eastAsia="en-AU"/>
              </w:rPr>
            </w:pPr>
            <w:r w:rsidRPr="00FA7CB7">
              <w:rPr>
                <w:noProof/>
                <w:lang w:eastAsia="en-AU"/>
              </w:rPr>
              <w:t>Area of development</w:t>
            </w:r>
          </w:p>
        </w:tc>
        <w:tc>
          <w:tcPr>
            <w:tcW w:w="3020" w:type="dxa"/>
          </w:tcPr>
          <w:p w:rsidRPr="00FA7CB7" w:rsidR="00A15497" w:rsidP="00127FD9" w:rsidRDefault="00A15497" w14:paraId="55FA82C6" w14:textId="77777777">
            <w:pPr>
              <w:rPr>
                <w:noProof/>
                <w:lang w:eastAsia="en-AU"/>
              </w:rPr>
            </w:pPr>
            <w:r w:rsidRPr="00FA7CB7">
              <w:rPr>
                <w:noProof/>
                <w:lang w:eastAsia="en-AU"/>
              </w:rPr>
              <w:t>Development method</w:t>
            </w:r>
          </w:p>
        </w:tc>
        <w:tc>
          <w:tcPr>
            <w:tcW w:w="3020" w:type="dxa"/>
          </w:tcPr>
          <w:p w:rsidRPr="00FA7CB7" w:rsidR="00A15497" w:rsidP="00127FD9" w:rsidRDefault="00A15497" w14:paraId="0677BD73" w14:textId="77777777">
            <w:pPr>
              <w:rPr>
                <w:noProof/>
                <w:lang w:eastAsia="en-AU"/>
              </w:rPr>
            </w:pPr>
            <w:r w:rsidRPr="00FA7CB7">
              <w:rPr>
                <w:noProof/>
                <w:lang w:eastAsia="en-AU"/>
              </w:rPr>
              <w:t>Support required</w:t>
            </w:r>
          </w:p>
        </w:tc>
      </w:tr>
      <w:tr w:rsidR="00A15497" w14:paraId="63911048" w14:textId="77777777">
        <w:tc>
          <w:tcPr>
            <w:tcW w:w="3020" w:type="dxa"/>
          </w:tcPr>
          <w:p w:rsidRPr="00A15497" w:rsidR="00A15497" w:rsidP="00127FD9" w:rsidRDefault="00A15497" w14:paraId="64E2BCF0" w14:textId="31928E7A">
            <w:pPr>
              <w:rPr>
                <w:noProof/>
                <w:lang w:eastAsia="en-AU"/>
              </w:rPr>
            </w:pPr>
          </w:p>
        </w:tc>
        <w:tc>
          <w:tcPr>
            <w:tcW w:w="3020" w:type="dxa"/>
          </w:tcPr>
          <w:p w:rsidRPr="00A15497" w:rsidR="00A15497" w:rsidP="00127FD9" w:rsidRDefault="00A15497" w14:paraId="69772C29" w14:textId="5DB90141">
            <w:pPr>
              <w:rPr>
                <w:noProof/>
                <w:lang w:eastAsia="en-AU"/>
              </w:rPr>
            </w:pPr>
          </w:p>
        </w:tc>
        <w:tc>
          <w:tcPr>
            <w:tcW w:w="3020" w:type="dxa"/>
          </w:tcPr>
          <w:p w:rsidRPr="00A15497" w:rsidR="00A15497" w:rsidP="00127FD9" w:rsidRDefault="00A15497" w14:paraId="1BE60D18" w14:textId="7CAEECA2">
            <w:pPr>
              <w:rPr>
                <w:noProof/>
                <w:lang w:eastAsia="en-AU"/>
              </w:rPr>
            </w:pPr>
          </w:p>
        </w:tc>
      </w:tr>
      <w:tr w:rsidR="00A15497" w14:paraId="070D2D22" w14:textId="77777777">
        <w:tc>
          <w:tcPr>
            <w:tcW w:w="3020" w:type="dxa"/>
          </w:tcPr>
          <w:p w:rsidRPr="00A15497" w:rsidR="00A15497" w:rsidP="00127FD9" w:rsidRDefault="00A15497" w14:paraId="4F2A8DB2" w14:textId="77777777">
            <w:pPr>
              <w:rPr>
                <w:noProof/>
                <w:lang w:eastAsia="en-AU"/>
              </w:rPr>
            </w:pPr>
          </w:p>
        </w:tc>
        <w:tc>
          <w:tcPr>
            <w:tcW w:w="3020" w:type="dxa"/>
          </w:tcPr>
          <w:p w:rsidRPr="00A15497" w:rsidR="00A15497" w:rsidP="00127FD9" w:rsidRDefault="00A15497" w14:paraId="2E8AC2F4" w14:textId="77777777">
            <w:pPr>
              <w:rPr>
                <w:noProof/>
                <w:lang w:eastAsia="en-AU"/>
              </w:rPr>
            </w:pPr>
          </w:p>
        </w:tc>
        <w:tc>
          <w:tcPr>
            <w:tcW w:w="3020" w:type="dxa"/>
          </w:tcPr>
          <w:p w:rsidRPr="00A15497" w:rsidR="00A15497" w:rsidP="00127FD9" w:rsidRDefault="00A15497" w14:paraId="1C65C397" w14:textId="77777777">
            <w:pPr>
              <w:rPr>
                <w:noProof/>
                <w:lang w:eastAsia="en-AU"/>
              </w:rPr>
            </w:pPr>
          </w:p>
        </w:tc>
      </w:tr>
      <w:tr w:rsidR="00A15497" w14:paraId="5AB812F2" w14:textId="77777777">
        <w:tc>
          <w:tcPr>
            <w:tcW w:w="3020" w:type="dxa"/>
          </w:tcPr>
          <w:p w:rsidRPr="00A15497" w:rsidR="00A15497" w:rsidP="00127FD9" w:rsidRDefault="00A15497" w14:paraId="1F892A73" w14:textId="77777777">
            <w:pPr>
              <w:rPr>
                <w:noProof/>
                <w:lang w:eastAsia="en-AU"/>
              </w:rPr>
            </w:pPr>
          </w:p>
        </w:tc>
        <w:tc>
          <w:tcPr>
            <w:tcW w:w="3020" w:type="dxa"/>
          </w:tcPr>
          <w:p w:rsidRPr="00A15497" w:rsidR="00A15497" w:rsidP="00127FD9" w:rsidRDefault="00A15497" w14:paraId="6C2E40FC" w14:textId="77777777">
            <w:pPr>
              <w:rPr>
                <w:noProof/>
                <w:lang w:eastAsia="en-AU"/>
              </w:rPr>
            </w:pPr>
          </w:p>
        </w:tc>
        <w:tc>
          <w:tcPr>
            <w:tcW w:w="3020" w:type="dxa"/>
          </w:tcPr>
          <w:p w:rsidRPr="00A15497" w:rsidR="00A15497" w:rsidP="00127FD9" w:rsidRDefault="00A15497" w14:paraId="45800120" w14:textId="77777777">
            <w:pPr>
              <w:rPr>
                <w:noProof/>
                <w:lang w:eastAsia="en-AU"/>
              </w:rPr>
            </w:pPr>
          </w:p>
        </w:tc>
      </w:tr>
    </w:tbl>
    <w:p w:rsidR="00E03A21" w:rsidP="000733BA" w:rsidRDefault="00E03A21" w14:paraId="22B698B0" w14:textId="77777777"/>
    <w:p w:rsidR="00402E44" w:rsidRDefault="003D1048" w14:paraId="74EFC232" w14:textId="4B297221">
      <w:pPr>
        <w:pStyle w:val="Heading2"/>
      </w:pPr>
      <w:r w:rsidRPr="0082551A">
        <w:t>Submission checklist</w:t>
      </w:r>
    </w:p>
    <w:p w:rsidR="00402E44" w:rsidRDefault="003D1048" w14:paraId="74EFC234" w14:textId="77777777">
      <w:pPr>
        <w:rPr>
          <w:lang w:eastAsia="en-AU" w:bidi="en-US"/>
        </w:rPr>
      </w:pPr>
      <w:r>
        <w:rPr>
          <w:lang w:eastAsia="en-AU" w:bidi="en-US"/>
        </w:rPr>
        <w:t>Submit the following for marking:</w:t>
      </w:r>
    </w:p>
    <w:p w:rsidR="00402E44" w:rsidRDefault="00000000" w14:paraId="74EFC235" w14:textId="50EDA8D6">
      <w:pPr>
        <w:tabs>
          <w:tab w:val="left" w:pos="709"/>
        </w:tabs>
        <w:ind w:left="709" w:hanging="425"/>
        <w:rPr>
          <w:lang w:eastAsia="en-AU" w:bidi="en-US"/>
        </w:rPr>
      </w:pPr>
      <w:sdt>
        <w:sdtPr>
          <w:id w:val="19142169"/>
          <w14:checkbox>
            <w14:checked w14:val="0"/>
            <w14:checkedState w14:val="2612" w14:font="MS Gothic"/>
            <w14:uncheckedState w14:val="2610" w14:font="MS Gothic"/>
          </w14:checkbox>
        </w:sdtPr>
        <w:sdtContent>
          <w:r w:rsidR="003D1048">
            <w:rPr>
              <w:rFonts w:hint="eastAsia" w:ascii="MS Gothic" w:hAnsi="MS Gothic" w:eastAsia="MS Gothic"/>
            </w:rPr>
            <w:t>☐</w:t>
          </w:r>
        </w:sdtContent>
      </w:sdt>
      <w:r w:rsidR="003D1048">
        <w:rPr>
          <w:lang w:eastAsia="en-AU" w:bidi="en-US"/>
        </w:rPr>
        <w:tab/>
      </w:r>
      <w:r w:rsidR="003D1048">
        <w:rPr>
          <w:lang w:eastAsia="en-AU" w:bidi="en-US"/>
        </w:rPr>
        <w:t xml:space="preserve">This completed Assessment event </w:t>
      </w:r>
      <w:r w:rsidRPr="009F4063" w:rsidR="009F4063">
        <w:rPr>
          <w:lang w:eastAsia="en-AU" w:bidi="en-US"/>
        </w:rPr>
        <w:t>3</w:t>
      </w:r>
      <w:r w:rsidRPr="009F4063" w:rsidR="003D1048">
        <w:rPr>
          <w:lang w:eastAsia="en-AU" w:bidi="en-US"/>
        </w:rPr>
        <w:t xml:space="preserve"> </w:t>
      </w:r>
      <w:r w:rsidRPr="009F4063" w:rsidR="003D1048">
        <w:t xml:space="preserve">of </w:t>
      </w:r>
      <w:r w:rsidRPr="009F4063" w:rsidR="009F4063">
        <w:t>4</w:t>
      </w:r>
      <w:r w:rsidRPr="009F4063" w:rsidR="003D1048">
        <w:t xml:space="preserve">: </w:t>
      </w:r>
      <w:r w:rsidRPr="009F4063" w:rsidR="003D1048">
        <w:rPr>
          <w:lang w:eastAsia="en-AU" w:bidi="en-US"/>
        </w:rPr>
        <w:t>Skills</w:t>
      </w:r>
      <w:r w:rsidR="00FB3D39">
        <w:rPr>
          <w:lang w:eastAsia="en-AU" w:bidi="en-US"/>
        </w:rPr>
        <w:t xml:space="preserve"> including:</w:t>
      </w:r>
    </w:p>
    <w:p w:rsidR="00FB3D39" w:rsidRDefault="00FB3D39" w14:paraId="7F2AD373" w14:textId="790CE27E">
      <w:pPr>
        <w:tabs>
          <w:tab w:val="left" w:pos="709"/>
        </w:tabs>
        <w:ind w:left="709" w:hanging="425"/>
        <w:rPr>
          <w:lang w:eastAsia="en-AU" w:bidi="en-US"/>
        </w:rPr>
      </w:pPr>
      <w:r>
        <w:rPr>
          <w:lang w:eastAsia="en-AU" w:bidi="en-US"/>
        </w:rPr>
        <w:tab/>
      </w:r>
      <w:sdt>
        <w:sdtPr>
          <w:rPr>
            <w:lang w:eastAsia="en-AU" w:bidi="en-US"/>
          </w:rPr>
          <w:id w:val="-1485541917"/>
          <w14:checkbox>
            <w14:checked w14:val="0"/>
            <w14:checkedState w14:val="2612" w14:font="MS Gothic"/>
            <w14:uncheckedState w14:val="2610" w14:font="MS Gothic"/>
          </w14:checkbox>
        </w:sdtPr>
        <w:sdtContent>
          <w:r w:rsidR="00D63260">
            <w:rPr>
              <w:rFonts w:hint="eastAsia" w:ascii="MS Gothic" w:hAnsi="MS Gothic" w:eastAsia="MS Gothic"/>
              <w:lang w:eastAsia="en-AU" w:bidi="en-US"/>
            </w:rPr>
            <w:t>☐</w:t>
          </w:r>
        </w:sdtContent>
      </w:sdt>
      <w:r w:rsidR="00A962DF">
        <w:rPr>
          <w:lang w:eastAsia="en-AU" w:bidi="en-US"/>
        </w:rPr>
        <w:t xml:space="preserve"> </w:t>
      </w:r>
      <w:r>
        <w:rPr>
          <w:lang w:eastAsia="en-AU" w:bidi="en-US"/>
        </w:rPr>
        <w:t>Part 1</w:t>
      </w:r>
      <w:r w:rsidR="00A962DF">
        <w:rPr>
          <w:lang w:eastAsia="en-AU" w:bidi="en-US"/>
        </w:rPr>
        <w:t xml:space="preserve"> Task 2: Prepare to present</w:t>
      </w:r>
    </w:p>
    <w:p w:rsidR="00A962DF" w:rsidRDefault="00A962DF" w14:paraId="0CFC19DB" w14:textId="348C3AFA">
      <w:pPr>
        <w:tabs>
          <w:tab w:val="left" w:pos="709"/>
        </w:tabs>
        <w:ind w:left="709" w:hanging="425"/>
        <w:rPr>
          <w:lang w:eastAsia="en-AU" w:bidi="en-US"/>
        </w:rPr>
      </w:pPr>
      <w:r>
        <w:rPr>
          <w:lang w:eastAsia="en-AU" w:bidi="en-US"/>
        </w:rPr>
        <w:tab/>
      </w:r>
      <w:sdt>
        <w:sdtPr>
          <w:rPr>
            <w:lang w:eastAsia="en-AU" w:bidi="en-US"/>
          </w:rPr>
          <w:id w:val="-254593949"/>
          <w14:checkbox>
            <w14:checked w14:val="0"/>
            <w14:checkedState w14:val="2612" w14:font="MS Gothic"/>
            <w14:uncheckedState w14:val="2610" w14:font="MS Gothic"/>
          </w14:checkbox>
        </w:sdtPr>
        <w:sdtContent>
          <w:r w:rsidR="00D63260">
            <w:rPr>
              <w:rFonts w:hint="eastAsia" w:ascii="MS Gothic" w:hAnsi="MS Gothic" w:eastAsia="MS Gothic"/>
              <w:lang w:eastAsia="en-AU" w:bidi="en-US"/>
            </w:rPr>
            <w:t>☐</w:t>
          </w:r>
        </w:sdtContent>
      </w:sdt>
      <w:r>
        <w:rPr>
          <w:lang w:eastAsia="en-AU" w:bidi="en-US"/>
        </w:rPr>
        <w:t xml:space="preserve"> Part 3: </w:t>
      </w:r>
      <w:r w:rsidR="0082551A">
        <w:rPr>
          <w:lang w:eastAsia="en-AU" w:bidi="en-US"/>
        </w:rPr>
        <w:t>Reflection</w:t>
      </w:r>
    </w:p>
    <w:p w:rsidRPr="00BC366F" w:rsidR="00402E44" w:rsidRDefault="00000000" w14:paraId="74EFC236" w14:textId="3239A270">
      <w:pPr>
        <w:tabs>
          <w:tab w:val="left" w:pos="709"/>
        </w:tabs>
        <w:ind w:left="709" w:hanging="425"/>
      </w:pPr>
      <w:sdt>
        <w:sdtPr>
          <w:id w:val="-741642228"/>
          <w14:checkbox>
            <w14:checked w14:val="0"/>
            <w14:checkedState w14:val="2612" w14:font="MS Gothic"/>
            <w14:uncheckedState w14:val="2610" w14:font="MS Gothic"/>
          </w14:checkbox>
        </w:sdtPr>
        <w:sdtContent>
          <w:r w:rsidRPr="00BC366F" w:rsidR="003D1048">
            <w:rPr>
              <w:rFonts w:hint="eastAsia" w:ascii="MS Gothic" w:hAnsi="MS Gothic" w:eastAsia="MS Gothic"/>
            </w:rPr>
            <w:t>☐</w:t>
          </w:r>
        </w:sdtContent>
      </w:sdt>
      <w:r w:rsidRPr="00BC366F" w:rsidR="003D1048">
        <w:tab/>
      </w:r>
      <w:bookmarkStart w:name="_Hlk150773687" w:id="3"/>
      <w:r w:rsidR="00A962DF">
        <w:t xml:space="preserve">Part 1 Task 1: </w:t>
      </w:r>
      <w:r w:rsidRPr="00BC366F" w:rsidR="001D3F5D">
        <w:t>Cl_ICTAnalysis_AE_Sk3of4_Appx_</w:t>
      </w:r>
      <w:r w:rsidR="00390A6F">
        <w:t>Presentation</w:t>
      </w:r>
      <w:r w:rsidRPr="00BC366F" w:rsidR="001D3F5D">
        <w:t>Plan</w:t>
      </w:r>
      <w:bookmarkEnd w:id="3"/>
    </w:p>
    <w:p w:rsidRPr="00BC366F" w:rsidR="00402E44" w:rsidRDefault="00000000" w14:paraId="74EFC237" w14:textId="7F7E184B">
      <w:pPr>
        <w:tabs>
          <w:tab w:val="left" w:pos="709"/>
        </w:tabs>
        <w:ind w:left="709" w:hanging="425"/>
        <w:rPr>
          <w:lang w:eastAsia="en-AU" w:bidi="en-US"/>
        </w:rPr>
      </w:pPr>
      <w:sdt>
        <w:sdtPr>
          <w:id w:val="222498541"/>
          <w14:checkbox>
            <w14:checked w14:val="0"/>
            <w14:checkedState w14:val="2612" w14:font="MS Gothic"/>
            <w14:uncheckedState w14:val="2610" w14:font="MS Gothic"/>
          </w14:checkbox>
        </w:sdtPr>
        <w:sdtContent>
          <w:r w:rsidRPr="00BC366F" w:rsidR="003D1048">
            <w:rPr>
              <w:rFonts w:hint="eastAsia" w:ascii="MS Gothic" w:hAnsi="MS Gothic" w:eastAsia="MS Gothic"/>
            </w:rPr>
            <w:t>☐</w:t>
          </w:r>
        </w:sdtContent>
      </w:sdt>
      <w:r w:rsidR="00BF3E1B">
        <w:tab/>
      </w:r>
      <w:r w:rsidRPr="00BC366F" w:rsidR="00BC366F">
        <w:t xml:space="preserve">Part 2: Link to the recording of the presentation, where not directly observed by the TAFE Assessor. This is the link to the recording: </w:t>
      </w:r>
      <w:sdt>
        <w:sdtPr>
          <w:id w:val="-1404449099"/>
          <w:placeholder>
            <w:docPart w:val="F013CAF7D4AF403DB395FC1FBC48E690"/>
          </w:placeholder>
          <w:temporary/>
          <w:showingPlcHdr/>
          <w:text/>
        </w:sdtPr>
        <w:sdtContent>
          <w:r w:rsidRPr="00020B73" w:rsidR="00D63260">
            <w:rPr>
              <w:color w:val="454545"/>
            </w:rPr>
            <w:t>[Video link]</w:t>
          </w:r>
        </w:sdtContent>
      </w:sdt>
      <w:r w:rsidRPr="00BC366F" w:rsidR="00BC366F">
        <w:t>.</w:t>
      </w:r>
    </w:p>
    <w:p w:rsidR="00402E44" w:rsidRDefault="003D1048" w14:paraId="74EFC239" w14:textId="77777777">
      <w:pPr>
        <w:pStyle w:val="Heading2"/>
      </w:pPr>
      <w:r w:rsidRPr="00412BFF">
        <w:t>Ch</w:t>
      </w:r>
      <w:r>
        <w:t>ecklist</w:t>
      </w:r>
    </w:p>
    <w:p w:rsidR="00402E44" w:rsidRDefault="003D1048" w14:paraId="74EFC249" w14:textId="77777777">
      <w:pPr>
        <w:pStyle w:val="Body"/>
      </w:pPr>
      <w:r>
        <w:rPr>
          <w:lang w:eastAsia="en-AU" w:bidi="en-US"/>
        </w:rPr>
        <w:t xml:space="preserve">The assessor will use this checklist while observing you completing your assessment. Read the checklist to understand what skills you need to demonstrate/ items you need to complete or submit. You must meet all the criteria. </w:t>
      </w:r>
    </w:p>
    <w:p w:rsidR="00402E44" w:rsidRDefault="003D1048" w14:paraId="74EFC24A" w14:textId="77777777">
      <w:pPr>
        <w:pStyle w:val="Body"/>
        <w:rPr>
          <w:lang w:eastAsia="en-AU" w:bidi="en-US"/>
        </w:rPr>
      </w:pPr>
      <w:r>
        <w:rPr>
          <w:lang w:eastAsia="en-AU" w:bidi="en-US"/>
        </w:rPr>
        <w:t>Note that S = Satisfactory and U/S = Unsatisfactory.</w:t>
      </w:r>
    </w:p>
    <w:p w:rsidRPr="006F3573" w:rsidR="00A967C4" w:rsidP="00A967C4" w:rsidRDefault="00A967C4" w14:paraId="5C9260F5" w14:textId="77777777">
      <w:pPr>
        <w:rPr>
          <w:lang w:eastAsia="en-AU" w:bidi="en-US"/>
        </w:rPr>
      </w:pPr>
      <w:r w:rsidRPr="006F3573">
        <w:rPr>
          <w:lang w:eastAsia="en-AU" w:bidi="en-US"/>
        </w:rPr>
        <w:t>Attempt 2 is required where Attempt 1 is Unsatisfactory.</w:t>
      </w:r>
    </w:p>
    <w:p w:rsidR="00402E44" w:rsidRDefault="00402E44" w14:paraId="74EFC24C" w14:textId="77777777">
      <w:pPr>
        <w:rPr>
          <w:szCs w:val="24"/>
          <w:lang w:eastAsia="en-AU"/>
        </w:rPr>
        <w:sectPr w:rsidR="00402E44">
          <w:headerReference w:type="even" r:id="rId23"/>
          <w:footerReference w:type="even" r:id="rId24"/>
          <w:headerReference w:type="first" r:id="rId25"/>
          <w:footerReference w:type="first" r:id="rId26"/>
          <w:pgSz w:w="11906" w:h="16838" w:orient="portrait"/>
          <w:pgMar w:top="1418" w:right="1418" w:bottom="1418" w:left="1418" w:header="567" w:footer="454" w:gutter="0"/>
          <w:cols w:space="4253"/>
          <w:docGrid w:linePitch="360"/>
        </w:sectPr>
      </w:pPr>
    </w:p>
    <w:p w:rsidR="00402E44" w:rsidRDefault="003D1048" w14:paraId="74EFC24D" w14:textId="5CAF1449">
      <w:pPr>
        <w:pStyle w:val="Caption"/>
        <w:ind w:left="-284"/>
      </w:pPr>
      <w:bookmarkStart w:name="_Hlk52019516" w:id="4"/>
      <w:bookmarkStart w:name="_Hlk52029457" w:id="5"/>
      <w:r>
        <w:t xml:space="preserve">Table </w:t>
      </w:r>
      <w:r>
        <w:fldChar w:fldCharType="begin"/>
      </w:r>
      <w:r>
        <w:instrText> SEQ Table \* ARABIC </w:instrText>
      </w:r>
      <w:r>
        <w:fldChar w:fldCharType="separate"/>
      </w:r>
      <w:r w:rsidR="00D940E9">
        <w:rPr>
          <w:noProof/>
        </w:rPr>
        <w:t>4</w:t>
      </w:r>
      <w:r>
        <w:fldChar w:fldCharType="end"/>
      </w:r>
      <w:r w:rsidRPr="00F75301">
        <w:t xml:space="preserve"> Checklist</w:t>
      </w:r>
    </w:p>
    <w:tbl>
      <w:tblPr>
        <w:tblStyle w:val="TableGrid"/>
        <w:tblW w:w="5325" w:type="pct"/>
        <w:tblInd w:w="-289" w:type="dxa"/>
        <w:tblLook w:val="04A0" w:firstRow="1" w:lastRow="0" w:firstColumn="1" w:lastColumn="0" w:noHBand="0" w:noVBand="1"/>
        <w:tblCaption w:val="Observation Checklist"/>
        <w:tblDescription w:val="Observation Checklist"/>
      </w:tblPr>
      <w:tblGrid>
        <w:gridCol w:w="1005"/>
        <w:gridCol w:w="5234"/>
        <w:gridCol w:w="709"/>
        <w:gridCol w:w="709"/>
        <w:gridCol w:w="709"/>
        <w:gridCol w:w="709"/>
        <w:gridCol w:w="5826"/>
      </w:tblGrid>
      <w:tr w:rsidR="00B034AB" w:rsidTr="00B034AB" w14:paraId="74EFC255"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337" w:type="pct"/>
          </w:tcPr>
          <w:bookmarkEnd w:id="4"/>
          <w:p w:rsidRPr="00B27BEF" w:rsidR="00402E44" w:rsidRDefault="00A967C4" w14:paraId="74EFC24E" w14:textId="6AA04151">
            <w:pPr>
              <w:jc w:val="center"/>
              <w:rPr>
                <w:lang w:eastAsia="en-AU"/>
              </w:rPr>
            </w:pPr>
            <w:r>
              <w:rPr>
                <w:lang w:eastAsia="en-AU"/>
              </w:rPr>
              <w:t>Part</w:t>
            </w:r>
            <w:r w:rsidRPr="00B27BEF">
              <w:rPr>
                <w:lang w:eastAsia="en-AU"/>
              </w:rPr>
              <w:t xml:space="preserve"> number</w:t>
            </w:r>
          </w:p>
        </w:tc>
        <w:tc>
          <w:tcPr>
            <w:tcW w:w="1756" w:type="pct"/>
          </w:tcPr>
          <w:p w:rsidRPr="00B27BEF" w:rsidR="00402E44" w:rsidRDefault="003D1048" w14:paraId="74EFC24F" w14:textId="77777777">
            <w:pPr>
              <w:rPr>
                <w:lang w:eastAsia="en-AU"/>
              </w:rPr>
            </w:pPr>
            <w:r w:rsidRPr="00B27BEF">
              <w:rPr>
                <w:lang w:eastAsia="en-AU"/>
              </w:rPr>
              <w:t>Did the student do the following?</w:t>
            </w:r>
          </w:p>
        </w:tc>
        <w:tc>
          <w:tcPr>
            <w:tcW w:w="238" w:type="pct"/>
          </w:tcPr>
          <w:p w:rsidRPr="00B27BEF" w:rsidR="00402E44" w:rsidRDefault="003D1048" w14:paraId="74EFC250" w14:textId="77777777">
            <w:pPr>
              <w:jc w:val="center"/>
              <w:rPr>
                <w:lang w:eastAsia="en-AU"/>
              </w:rPr>
            </w:pPr>
            <w:r w:rsidRPr="00B27BEF">
              <w:rPr>
                <w:lang w:eastAsia="en-AU"/>
              </w:rPr>
              <w:t>S</w:t>
            </w:r>
          </w:p>
        </w:tc>
        <w:tc>
          <w:tcPr>
            <w:tcW w:w="238" w:type="pct"/>
          </w:tcPr>
          <w:p w:rsidRPr="00B27BEF" w:rsidR="00402E44" w:rsidRDefault="003D1048" w14:paraId="74EFC251" w14:textId="77777777">
            <w:pPr>
              <w:jc w:val="center"/>
              <w:rPr>
                <w:lang w:eastAsia="en-AU"/>
              </w:rPr>
            </w:pPr>
            <w:r w:rsidRPr="00B27BEF">
              <w:rPr>
                <w:lang w:eastAsia="en-AU"/>
              </w:rPr>
              <w:t>U/S</w:t>
            </w:r>
          </w:p>
        </w:tc>
        <w:tc>
          <w:tcPr>
            <w:tcW w:w="238" w:type="pct"/>
          </w:tcPr>
          <w:p w:rsidRPr="00B27BEF" w:rsidR="00402E44" w:rsidRDefault="003D1048" w14:paraId="74EFC252" w14:textId="77777777">
            <w:pPr>
              <w:jc w:val="center"/>
              <w:rPr>
                <w:lang w:eastAsia="en-AU"/>
              </w:rPr>
            </w:pPr>
            <w:r w:rsidRPr="00B27BEF">
              <w:rPr>
                <w:lang w:eastAsia="en-AU"/>
              </w:rPr>
              <w:t>S</w:t>
            </w:r>
          </w:p>
        </w:tc>
        <w:tc>
          <w:tcPr>
            <w:tcW w:w="238" w:type="pct"/>
          </w:tcPr>
          <w:p w:rsidRPr="00B27BEF" w:rsidR="00402E44" w:rsidRDefault="003D1048" w14:paraId="74EFC253" w14:textId="77777777">
            <w:pPr>
              <w:jc w:val="center"/>
              <w:rPr>
                <w:lang w:eastAsia="en-AU"/>
              </w:rPr>
            </w:pPr>
            <w:r w:rsidRPr="00B27BEF">
              <w:rPr>
                <w:lang w:eastAsia="en-AU"/>
              </w:rPr>
              <w:t>U/S</w:t>
            </w:r>
          </w:p>
        </w:tc>
        <w:tc>
          <w:tcPr>
            <w:tcW w:w="1955" w:type="pct"/>
          </w:tcPr>
          <w:p w:rsidRPr="00B27BEF" w:rsidR="00402E44" w:rsidRDefault="003D1048" w14:paraId="74EFC254" w14:textId="5B8D8A77">
            <w:pPr>
              <w:rPr>
                <w:lang w:eastAsia="en-AU"/>
              </w:rPr>
            </w:pPr>
            <w:r w:rsidRPr="00B27BEF">
              <w:rPr>
                <w:lang w:eastAsia="en-AU"/>
              </w:rPr>
              <w:t>Assessor comments</w:t>
            </w:r>
            <w:r w:rsidRPr="00B27BEF">
              <w:rPr>
                <w:lang w:eastAsia="en-AU"/>
              </w:rPr>
              <w:br/>
            </w:r>
          </w:p>
        </w:tc>
      </w:tr>
      <w:tr w:rsidR="00B034AB" w:rsidTr="00B034AB" w14:paraId="74EFC264" w14:textId="77777777">
        <w:trPr>
          <w:cantSplit w:val="0"/>
        </w:trPr>
        <w:tc>
          <w:tcPr>
            <w:tcW w:w="337" w:type="pct"/>
            <w:vAlign w:val="top"/>
          </w:tcPr>
          <w:p w:rsidRPr="00B27BEF" w:rsidR="00402E44" w:rsidRDefault="003D1048" w14:paraId="74EFC256" w14:textId="2C47DA46">
            <w:pPr>
              <w:jc w:val="center"/>
              <w:rPr>
                <w:szCs w:val="24"/>
                <w:lang w:eastAsia="en-AU"/>
              </w:rPr>
            </w:pPr>
            <w:r>
              <w:rPr>
                <w:szCs w:val="24"/>
                <w:lang w:eastAsia="en-AU"/>
              </w:rPr>
              <w:t>1</w:t>
            </w:r>
            <w:r w:rsidR="00B034AB">
              <w:rPr>
                <w:szCs w:val="24"/>
                <w:lang w:eastAsia="en-AU"/>
              </w:rPr>
              <w:t xml:space="preserve"> Task 1</w:t>
            </w:r>
          </w:p>
        </w:tc>
        <w:tc>
          <w:tcPr>
            <w:tcW w:w="1756" w:type="pct"/>
            <w:vAlign w:val="top"/>
          </w:tcPr>
          <w:p w:rsidR="00402E44" w:rsidRDefault="005B2410" w14:paraId="5576A87C" w14:textId="77777777">
            <w:pPr>
              <w:pStyle w:val="Body"/>
              <w:rPr>
                <w:iCs/>
                <w:szCs w:val="24"/>
                <w:lang w:eastAsia="en-AU"/>
              </w:rPr>
            </w:pPr>
            <w:r>
              <w:rPr>
                <w:iCs/>
                <w:szCs w:val="24"/>
                <w:lang w:eastAsia="en-AU"/>
              </w:rPr>
              <w:t>Develop a presentation plan appropriate to the purpose and audience that includes:</w:t>
            </w:r>
          </w:p>
          <w:p w:rsidR="005B2410" w:rsidRDefault="009F242C" w14:paraId="27942840" w14:textId="77777777">
            <w:pPr>
              <w:pStyle w:val="Body"/>
              <w:numPr>
                <w:ilvl w:val="0"/>
                <w:numId w:val="17"/>
              </w:numPr>
              <w:rPr>
                <w:iCs/>
                <w:szCs w:val="24"/>
                <w:lang w:eastAsia="en-AU"/>
              </w:rPr>
            </w:pPr>
            <w:r>
              <w:rPr>
                <w:iCs/>
                <w:szCs w:val="24"/>
                <w:lang w:eastAsia="en-AU"/>
              </w:rPr>
              <w:t>Title</w:t>
            </w:r>
          </w:p>
          <w:p w:rsidR="009F242C" w:rsidRDefault="009F242C" w14:paraId="20DC90C5" w14:textId="77777777">
            <w:pPr>
              <w:pStyle w:val="Body"/>
              <w:numPr>
                <w:ilvl w:val="0"/>
                <w:numId w:val="17"/>
              </w:numPr>
              <w:rPr>
                <w:iCs/>
                <w:szCs w:val="24"/>
                <w:lang w:eastAsia="en-AU"/>
              </w:rPr>
            </w:pPr>
            <w:r>
              <w:rPr>
                <w:iCs/>
                <w:szCs w:val="24"/>
                <w:lang w:eastAsia="en-AU"/>
              </w:rPr>
              <w:t>Audience description</w:t>
            </w:r>
          </w:p>
          <w:p w:rsidR="009F242C" w:rsidRDefault="009F242C" w14:paraId="7E2C1FB7" w14:textId="77777777">
            <w:pPr>
              <w:pStyle w:val="Body"/>
              <w:numPr>
                <w:ilvl w:val="0"/>
                <w:numId w:val="17"/>
              </w:numPr>
              <w:rPr>
                <w:iCs/>
                <w:szCs w:val="24"/>
                <w:lang w:eastAsia="en-AU"/>
              </w:rPr>
            </w:pPr>
            <w:r>
              <w:rPr>
                <w:iCs/>
                <w:szCs w:val="24"/>
                <w:lang w:eastAsia="en-AU"/>
              </w:rPr>
              <w:t>Presentation forum</w:t>
            </w:r>
          </w:p>
          <w:p w:rsidR="009F242C" w:rsidRDefault="009F242C" w14:paraId="732A80EA" w14:textId="77777777">
            <w:pPr>
              <w:pStyle w:val="Body"/>
              <w:numPr>
                <w:ilvl w:val="0"/>
                <w:numId w:val="17"/>
              </w:numPr>
              <w:rPr>
                <w:iCs/>
                <w:szCs w:val="24"/>
                <w:lang w:eastAsia="en-AU"/>
              </w:rPr>
            </w:pPr>
            <w:r>
              <w:rPr>
                <w:iCs/>
                <w:szCs w:val="24"/>
                <w:lang w:eastAsia="en-AU"/>
              </w:rPr>
              <w:t>Legal, regulatory and organisational requirements</w:t>
            </w:r>
          </w:p>
          <w:p w:rsidR="009F242C" w:rsidRDefault="009F242C" w14:paraId="6DAA1DF5" w14:textId="77777777">
            <w:pPr>
              <w:pStyle w:val="Body"/>
              <w:numPr>
                <w:ilvl w:val="0"/>
                <w:numId w:val="17"/>
              </w:numPr>
              <w:rPr>
                <w:iCs/>
                <w:szCs w:val="24"/>
                <w:lang w:eastAsia="en-AU"/>
              </w:rPr>
            </w:pPr>
            <w:r>
              <w:rPr>
                <w:iCs/>
                <w:szCs w:val="24"/>
                <w:lang w:eastAsia="en-AU"/>
              </w:rPr>
              <w:t>Goal</w:t>
            </w:r>
          </w:p>
          <w:p w:rsidR="009F242C" w:rsidRDefault="009F242C" w14:paraId="0D1BACDE" w14:textId="4E328203">
            <w:pPr>
              <w:pStyle w:val="Body"/>
              <w:numPr>
                <w:ilvl w:val="0"/>
                <w:numId w:val="17"/>
              </w:numPr>
              <w:rPr>
                <w:iCs/>
                <w:szCs w:val="24"/>
                <w:lang w:eastAsia="en-AU"/>
              </w:rPr>
            </w:pPr>
            <w:r>
              <w:rPr>
                <w:iCs/>
                <w:szCs w:val="24"/>
                <w:lang w:eastAsia="en-AU"/>
              </w:rPr>
              <w:t xml:space="preserve">Presentation </w:t>
            </w:r>
            <w:r w:rsidR="009E65CC">
              <w:rPr>
                <w:iCs/>
                <w:szCs w:val="24"/>
                <w:lang w:eastAsia="en-AU"/>
              </w:rPr>
              <w:t xml:space="preserve">plan with </w:t>
            </w:r>
            <w:r w:rsidR="00D305A8">
              <w:rPr>
                <w:iCs/>
                <w:szCs w:val="24"/>
                <w:lang w:eastAsia="en-AU"/>
              </w:rPr>
              <w:t xml:space="preserve">timing, sequenced </w:t>
            </w:r>
            <w:r>
              <w:rPr>
                <w:iCs/>
                <w:szCs w:val="24"/>
                <w:lang w:eastAsia="en-AU"/>
              </w:rPr>
              <w:t>content</w:t>
            </w:r>
            <w:r w:rsidR="00D305A8">
              <w:rPr>
                <w:iCs/>
                <w:szCs w:val="24"/>
                <w:lang w:eastAsia="en-AU"/>
              </w:rPr>
              <w:t xml:space="preserve">, audience activities and </w:t>
            </w:r>
            <w:r w:rsidR="00A531D7">
              <w:rPr>
                <w:iCs/>
                <w:szCs w:val="24"/>
                <w:lang w:eastAsia="en-AU"/>
              </w:rPr>
              <w:t>presentation aids</w:t>
            </w:r>
          </w:p>
          <w:p w:rsidRPr="00305280" w:rsidR="009E65CC" w:rsidRDefault="009E65CC" w14:paraId="74EFC25A" w14:textId="07FAE3BC">
            <w:pPr>
              <w:pStyle w:val="Body"/>
              <w:numPr>
                <w:ilvl w:val="0"/>
                <w:numId w:val="17"/>
              </w:numPr>
              <w:rPr>
                <w:iCs/>
                <w:szCs w:val="24"/>
                <w:lang w:eastAsia="en-AU"/>
              </w:rPr>
            </w:pPr>
            <w:r>
              <w:rPr>
                <w:iCs/>
                <w:szCs w:val="24"/>
                <w:lang w:eastAsia="en-AU"/>
              </w:rPr>
              <w:t>4 open-ended questions</w:t>
            </w:r>
          </w:p>
        </w:tc>
        <w:sdt>
          <w:sdtPr>
            <w:rPr>
              <w:iCs/>
              <w:szCs w:val="24"/>
              <w:lang w:eastAsia="en-AU"/>
            </w:rPr>
            <w:id w:val="-1464494214"/>
            <w14:checkbox>
              <w14:checked w14:val="0"/>
              <w14:checkedState w14:val="2612" w14:font="MS Gothic"/>
              <w14:uncheckedState w14:val="2610" w14:font="MS Gothic"/>
            </w14:checkbox>
          </w:sdtPr>
          <w:sdtContent>
            <w:tc>
              <w:tcPr>
                <w:tcW w:w="238" w:type="pct"/>
                <w:vAlign w:val="top"/>
              </w:tcPr>
              <w:p w:rsidRPr="00B27BEF" w:rsidR="00402E44" w:rsidRDefault="003D1048" w14:paraId="74EFC25B"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38" w:type="pct"/>
                <w:vAlign w:val="top"/>
              </w:tcPr>
              <w:p w:rsidRPr="00B27BEF" w:rsidR="00402E44" w:rsidRDefault="003D1048" w14:paraId="74EFC25C"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869034232"/>
            <w14:checkbox>
              <w14:checked w14:val="0"/>
              <w14:checkedState w14:val="2612" w14:font="MS Gothic"/>
              <w14:uncheckedState w14:val="2610" w14:font="MS Gothic"/>
            </w14:checkbox>
          </w:sdtPr>
          <w:sdtContent>
            <w:tc>
              <w:tcPr>
                <w:tcW w:w="238" w:type="pct"/>
                <w:vAlign w:val="top"/>
              </w:tcPr>
              <w:p w:rsidRPr="00B27BEF" w:rsidR="00402E44" w:rsidRDefault="003D1048" w14:paraId="74EFC25D"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541428496"/>
            <w14:checkbox>
              <w14:checked w14:val="0"/>
              <w14:checkedState w14:val="2612" w14:font="MS Gothic"/>
              <w14:uncheckedState w14:val="2610" w14:font="MS Gothic"/>
            </w14:checkbox>
          </w:sdtPr>
          <w:sdtContent>
            <w:tc>
              <w:tcPr>
                <w:tcW w:w="238" w:type="pct"/>
                <w:vAlign w:val="top"/>
              </w:tcPr>
              <w:p w:rsidRPr="00B27BEF" w:rsidR="00402E44" w:rsidRDefault="003D1048" w14:paraId="74EFC25E" w14:textId="77777777">
                <w:pPr>
                  <w:jc w:val="center"/>
                  <w:rPr>
                    <w:iCs/>
                    <w:szCs w:val="24"/>
                    <w:lang w:eastAsia="en-AU"/>
                  </w:rPr>
                </w:pPr>
                <w:r w:rsidRPr="00B27BEF">
                  <w:rPr>
                    <w:rFonts w:hint="eastAsia" w:ascii="MS Gothic" w:hAnsi="MS Gothic" w:eastAsia="MS Gothic"/>
                    <w:iCs/>
                    <w:szCs w:val="24"/>
                    <w:lang w:eastAsia="en-AU"/>
                  </w:rPr>
                  <w:t>☐</w:t>
                </w:r>
              </w:p>
            </w:tc>
          </w:sdtContent>
        </w:sdt>
        <w:tc>
          <w:tcPr>
            <w:tcW w:w="1955" w:type="pct"/>
            <w:vAlign w:val="top"/>
          </w:tcPr>
          <w:p w:rsidRPr="0041048E" w:rsidR="00402E44" w:rsidRDefault="00402E44" w14:paraId="74EFC263" w14:textId="0BE6BBEE">
            <w:pPr>
              <w:rPr>
                <w:iCs/>
                <w:szCs w:val="24"/>
                <w:lang w:eastAsia="en-AU"/>
              </w:rPr>
            </w:pPr>
          </w:p>
        </w:tc>
      </w:tr>
      <w:tr w:rsidR="00B034AB" w:rsidTr="00B034AB" w14:paraId="74EFC26D" w14:textId="77777777">
        <w:trPr>
          <w:cantSplit w:val="0"/>
        </w:trPr>
        <w:tc>
          <w:tcPr>
            <w:tcW w:w="337" w:type="pct"/>
            <w:vAlign w:val="top"/>
          </w:tcPr>
          <w:p w:rsidRPr="00B27BEF" w:rsidR="00402E44" w:rsidRDefault="00836E87" w14:paraId="74EFC265" w14:textId="715B75D8">
            <w:pPr>
              <w:jc w:val="center"/>
              <w:rPr>
                <w:szCs w:val="24"/>
                <w:lang w:eastAsia="en-AU"/>
              </w:rPr>
            </w:pPr>
            <w:r>
              <w:rPr>
                <w:szCs w:val="24"/>
                <w:lang w:eastAsia="en-AU"/>
              </w:rPr>
              <w:t>1 Task 2.1</w:t>
            </w:r>
          </w:p>
        </w:tc>
        <w:tc>
          <w:tcPr>
            <w:tcW w:w="1756" w:type="pct"/>
            <w:vAlign w:val="top"/>
          </w:tcPr>
          <w:p w:rsidRPr="00B27BEF" w:rsidR="00402E44" w:rsidP="00EE16A8" w:rsidRDefault="00EE16A8" w14:paraId="74EFC266" w14:textId="69E425C9">
            <w:pPr>
              <w:rPr>
                <w:iCs/>
                <w:szCs w:val="24"/>
                <w:lang w:eastAsia="en-AU"/>
              </w:rPr>
            </w:pPr>
            <w:r w:rsidRPr="00C22374">
              <w:rPr>
                <w:noProof/>
                <w:lang w:eastAsia="en-AU"/>
              </w:rPr>
              <w:t>Reflects on personal values, behaviours and assumptions</w:t>
            </w:r>
          </w:p>
        </w:tc>
        <w:sdt>
          <w:sdtPr>
            <w:rPr>
              <w:iCs/>
              <w:szCs w:val="24"/>
              <w:lang w:eastAsia="en-AU"/>
            </w:rPr>
            <w:id w:val="-1118292064"/>
            <w14:checkbox>
              <w14:checked w14:val="0"/>
              <w14:checkedState w14:val="2612" w14:font="MS Gothic"/>
              <w14:uncheckedState w14:val="2610" w14:font="MS Gothic"/>
            </w14:checkbox>
          </w:sdtPr>
          <w:sdtContent>
            <w:tc>
              <w:tcPr>
                <w:tcW w:w="238" w:type="pct"/>
                <w:vAlign w:val="top"/>
              </w:tcPr>
              <w:p w:rsidRPr="00B27BEF" w:rsidR="00402E44" w:rsidRDefault="003D1048" w14:paraId="74EFC267"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599997036"/>
            <w14:checkbox>
              <w14:checked w14:val="0"/>
              <w14:checkedState w14:val="2612" w14:font="MS Gothic"/>
              <w14:uncheckedState w14:val="2610" w14:font="MS Gothic"/>
            </w14:checkbox>
          </w:sdtPr>
          <w:sdtContent>
            <w:tc>
              <w:tcPr>
                <w:tcW w:w="238" w:type="pct"/>
                <w:vAlign w:val="top"/>
              </w:tcPr>
              <w:p w:rsidRPr="00B27BEF" w:rsidR="00402E44" w:rsidRDefault="003D1048" w14:paraId="74EFC268"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48037033"/>
            <w14:checkbox>
              <w14:checked w14:val="0"/>
              <w14:checkedState w14:val="2612" w14:font="MS Gothic"/>
              <w14:uncheckedState w14:val="2610" w14:font="MS Gothic"/>
            </w14:checkbox>
          </w:sdtPr>
          <w:sdtContent>
            <w:tc>
              <w:tcPr>
                <w:tcW w:w="238" w:type="pct"/>
                <w:vAlign w:val="top"/>
              </w:tcPr>
              <w:p w:rsidRPr="00B27BEF" w:rsidR="00402E44" w:rsidRDefault="003D1048" w14:paraId="74EFC269"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200864623"/>
            <w14:checkbox>
              <w14:checked w14:val="0"/>
              <w14:checkedState w14:val="2612" w14:font="MS Gothic"/>
              <w14:uncheckedState w14:val="2610" w14:font="MS Gothic"/>
            </w14:checkbox>
          </w:sdtPr>
          <w:sdtContent>
            <w:tc>
              <w:tcPr>
                <w:tcW w:w="238" w:type="pct"/>
                <w:vAlign w:val="top"/>
              </w:tcPr>
              <w:p w:rsidRPr="00B27BEF" w:rsidR="00402E44" w:rsidRDefault="00B034AB" w14:paraId="74EFC26A" w14:textId="7907A5F5">
                <w:pPr>
                  <w:jc w:val="center"/>
                  <w:rPr>
                    <w:iCs/>
                    <w:szCs w:val="24"/>
                    <w:lang w:eastAsia="en-AU"/>
                  </w:rPr>
                </w:pPr>
                <w:r>
                  <w:rPr>
                    <w:rFonts w:hint="eastAsia" w:ascii="MS Gothic" w:hAnsi="MS Gothic" w:eastAsia="MS Gothic"/>
                    <w:iCs/>
                    <w:szCs w:val="24"/>
                    <w:lang w:eastAsia="en-AU"/>
                  </w:rPr>
                  <w:t>☐</w:t>
                </w:r>
              </w:p>
            </w:tc>
          </w:sdtContent>
        </w:sdt>
        <w:tc>
          <w:tcPr>
            <w:tcW w:w="1955" w:type="pct"/>
            <w:vAlign w:val="top"/>
          </w:tcPr>
          <w:p w:rsidRPr="00B27BEF" w:rsidR="00402E44" w:rsidRDefault="00402E44" w14:paraId="74EFC26C" w14:textId="77777777">
            <w:pPr>
              <w:rPr>
                <w:bCs/>
                <w:iCs/>
                <w:szCs w:val="24"/>
              </w:rPr>
            </w:pPr>
          </w:p>
        </w:tc>
      </w:tr>
      <w:tr w:rsidR="00B034AB" w:rsidTr="00B034AB" w14:paraId="74EFC276" w14:textId="77777777">
        <w:trPr>
          <w:cantSplit w:val="0"/>
        </w:trPr>
        <w:tc>
          <w:tcPr>
            <w:tcW w:w="337" w:type="pct"/>
            <w:vAlign w:val="top"/>
          </w:tcPr>
          <w:p w:rsidRPr="00B27BEF" w:rsidR="00402E44" w:rsidRDefault="006118C8" w14:paraId="74EFC26E" w14:textId="7B73BF61">
            <w:pPr>
              <w:jc w:val="center"/>
              <w:rPr>
                <w:szCs w:val="24"/>
                <w:lang w:eastAsia="en-AU"/>
              </w:rPr>
            </w:pPr>
            <w:r>
              <w:rPr>
                <w:szCs w:val="24"/>
                <w:lang w:eastAsia="en-AU"/>
              </w:rPr>
              <w:t>1 Task 2.2</w:t>
            </w:r>
          </w:p>
        </w:tc>
        <w:tc>
          <w:tcPr>
            <w:tcW w:w="1756" w:type="pct"/>
            <w:vAlign w:val="top"/>
          </w:tcPr>
          <w:p w:rsidRPr="00B27BEF" w:rsidR="00402E44" w:rsidRDefault="005C7685" w14:paraId="74EFC26F" w14:textId="6A8511C5">
            <w:pPr>
              <w:rPr>
                <w:iCs/>
                <w:szCs w:val="24"/>
                <w:lang w:eastAsia="en-AU"/>
              </w:rPr>
            </w:pPr>
            <w:r w:rsidRPr="005C7685">
              <w:rPr>
                <w:iCs/>
                <w:szCs w:val="24"/>
                <w:lang w:eastAsia="en-AU"/>
              </w:rPr>
              <w:t>Reflects on personal values, behaviours and assumptions and considers how these might be perceived by others</w:t>
            </w:r>
          </w:p>
        </w:tc>
        <w:sdt>
          <w:sdtPr>
            <w:rPr>
              <w:iCs/>
              <w:szCs w:val="24"/>
              <w:lang w:eastAsia="en-AU"/>
            </w:rPr>
            <w:id w:val="661355068"/>
            <w14:checkbox>
              <w14:checked w14:val="0"/>
              <w14:checkedState w14:val="2612" w14:font="MS Gothic"/>
              <w14:uncheckedState w14:val="2610" w14:font="MS Gothic"/>
            </w14:checkbox>
          </w:sdtPr>
          <w:sdtContent>
            <w:tc>
              <w:tcPr>
                <w:tcW w:w="238" w:type="pct"/>
                <w:vAlign w:val="top"/>
              </w:tcPr>
              <w:p w:rsidRPr="00B27BEF" w:rsidR="00402E44" w:rsidRDefault="003D1048" w14:paraId="74EFC270"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415748007"/>
            <w14:checkbox>
              <w14:checked w14:val="0"/>
              <w14:checkedState w14:val="2612" w14:font="MS Gothic"/>
              <w14:uncheckedState w14:val="2610" w14:font="MS Gothic"/>
            </w14:checkbox>
          </w:sdtPr>
          <w:sdtContent>
            <w:tc>
              <w:tcPr>
                <w:tcW w:w="238" w:type="pct"/>
                <w:vAlign w:val="top"/>
              </w:tcPr>
              <w:p w:rsidRPr="00B27BEF" w:rsidR="00402E44" w:rsidRDefault="003D1048" w14:paraId="74EFC271"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587043884"/>
            <w14:checkbox>
              <w14:checked w14:val="0"/>
              <w14:checkedState w14:val="2612" w14:font="MS Gothic"/>
              <w14:uncheckedState w14:val="2610" w14:font="MS Gothic"/>
            </w14:checkbox>
          </w:sdtPr>
          <w:sdtContent>
            <w:tc>
              <w:tcPr>
                <w:tcW w:w="238" w:type="pct"/>
                <w:vAlign w:val="top"/>
              </w:tcPr>
              <w:p w:rsidRPr="00B27BEF" w:rsidR="00402E44" w:rsidRDefault="003D1048" w14:paraId="74EFC272" w14:textId="7777777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529101897"/>
            <w14:checkbox>
              <w14:checked w14:val="0"/>
              <w14:checkedState w14:val="2612" w14:font="MS Gothic"/>
              <w14:uncheckedState w14:val="2610" w14:font="MS Gothic"/>
            </w14:checkbox>
          </w:sdtPr>
          <w:sdtContent>
            <w:tc>
              <w:tcPr>
                <w:tcW w:w="238" w:type="pct"/>
                <w:vAlign w:val="top"/>
              </w:tcPr>
              <w:p w:rsidRPr="00B27BEF" w:rsidR="00402E44" w:rsidRDefault="003D1048" w14:paraId="74EFC273" w14:textId="77777777">
                <w:pPr>
                  <w:jc w:val="center"/>
                  <w:rPr>
                    <w:iCs/>
                    <w:szCs w:val="24"/>
                    <w:lang w:eastAsia="en-AU"/>
                  </w:rPr>
                </w:pPr>
                <w:r w:rsidRPr="00B27BEF">
                  <w:rPr>
                    <w:rFonts w:hint="eastAsia" w:ascii="MS Gothic" w:hAnsi="MS Gothic" w:eastAsia="MS Gothic"/>
                    <w:iCs/>
                    <w:szCs w:val="24"/>
                    <w:lang w:eastAsia="en-AU"/>
                  </w:rPr>
                  <w:t>☐</w:t>
                </w:r>
              </w:p>
            </w:tc>
          </w:sdtContent>
        </w:sdt>
        <w:tc>
          <w:tcPr>
            <w:tcW w:w="1955" w:type="pct"/>
            <w:vAlign w:val="top"/>
          </w:tcPr>
          <w:p w:rsidRPr="00B27BEF" w:rsidR="00402E44" w:rsidP="00A967C4" w:rsidRDefault="00402E44" w14:paraId="74EFC275" w14:textId="77777777">
            <w:pPr>
              <w:pStyle w:val="Body"/>
              <w:rPr>
                <w:bCs/>
                <w:iCs/>
                <w:szCs w:val="24"/>
              </w:rPr>
            </w:pPr>
          </w:p>
        </w:tc>
      </w:tr>
      <w:tr w:rsidR="00733835" w:rsidTr="00733835" w14:paraId="0A0BE995" w14:textId="77777777">
        <w:trPr>
          <w:cantSplit w:val="0"/>
        </w:trPr>
        <w:tc>
          <w:tcPr>
            <w:tcW w:w="337" w:type="pct"/>
            <w:shd w:val="clear" w:color="auto" w:fill="FFFFFF" w:themeFill="background1"/>
            <w:vAlign w:val="top"/>
          </w:tcPr>
          <w:p w:rsidRPr="00733835" w:rsidR="00733835" w:rsidP="00733835" w:rsidRDefault="00733835" w14:paraId="2614E034" w14:textId="3C362AF7">
            <w:pPr>
              <w:jc w:val="center"/>
              <w:rPr>
                <w:szCs w:val="24"/>
                <w:lang w:eastAsia="en-AU"/>
              </w:rPr>
            </w:pPr>
            <w:r w:rsidRPr="00733835">
              <w:rPr>
                <w:szCs w:val="24"/>
                <w:lang w:eastAsia="en-AU"/>
              </w:rPr>
              <w:t>2</w:t>
            </w:r>
          </w:p>
        </w:tc>
        <w:tc>
          <w:tcPr>
            <w:tcW w:w="1756" w:type="pct"/>
            <w:shd w:val="clear" w:color="auto" w:fill="FFFFFF" w:themeFill="background1"/>
            <w:vAlign w:val="top"/>
          </w:tcPr>
          <w:p w:rsidRPr="00733835" w:rsidR="00733835" w:rsidP="00733835" w:rsidRDefault="00733835" w14:paraId="09E9F5BF" w14:textId="65B673E1">
            <w:pPr>
              <w:rPr>
                <w:b/>
                <w:bCs/>
                <w:iCs/>
                <w:szCs w:val="24"/>
                <w:lang w:eastAsia="en-AU"/>
              </w:rPr>
            </w:pPr>
            <w:r w:rsidRPr="00733835">
              <w:rPr>
                <w:b/>
                <w:bCs/>
                <w:iCs/>
                <w:szCs w:val="24"/>
                <w:lang w:eastAsia="en-AU"/>
              </w:rPr>
              <w:t xml:space="preserve">Presentation </w:t>
            </w:r>
            <w:r>
              <w:rPr>
                <w:b/>
                <w:bCs/>
                <w:iCs/>
                <w:szCs w:val="24"/>
                <w:lang w:eastAsia="en-AU"/>
              </w:rPr>
              <w:t>(</w:t>
            </w:r>
            <w:r w:rsidRPr="00733835">
              <w:rPr>
                <w:b/>
                <w:bCs/>
                <w:iCs/>
                <w:szCs w:val="24"/>
                <w:lang w:eastAsia="en-AU"/>
              </w:rPr>
              <w:t xml:space="preserve">refer to </w:t>
            </w:r>
            <w:hyperlink w:history="1" w:anchor="_Observation_checklist:_Part">
              <w:r w:rsidRPr="004632D6">
                <w:rPr>
                  <w:rStyle w:val="Hyperlink"/>
                  <w:b/>
                  <w:bCs/>
                  <w:iCs/>
                  <w:szCs w:val="24"/>
                  <w:lang w:eastAsia="en-AU"/>
                </w:rPr>
                <w:t>Observation Checklist</w:t>
              </w:r>
            </w:hyperlink>
            <w:r>
              <w:rPr>
                <w:b/>
                <w:bCs/>
                <w:iCs/>
                <w:szCs w:val="24"/>
                <w:lang w:eastAsia="en-AU"/>
              </w:rPr>
              <w:t>)</w:t>
            </w:r>
          </w:p>
        </w:tc>
        <w:sdt>
          <w:sdtPr>
            <w:rPr>
              <w:iCs/>
              <w:szCs w:val="24"/>
              <w:lang w:eastAsia="en-AU"/>
            </w:rPr>
            <w:id w:val="1242454894"/>
            <w14:checkbox>
              <w14:checked w14:val="0"/>
              <w14:checkedState w14:val="2612" w14:font="MS Gothic"/>
              <w14:uncheckedState w14:val="2610" w14:font="MS Gothic"/>
            </w14:checkbox>
          </w:sdtPr>
          <w:sdtContent>
            <w:tc>
              <w:tcPr>
                <w:tcW w:w="238" w:type="pct"/>
                <w:shd w:val="clear" w:color="auto" w:fill="FFFFFF" w:themeFill="background1"/>
                <w:vAlign w:val="top"/>
              </w:tcPr>
              <w:p w:rsidRPr="00733835" w:rsidR="00733835" w:rsidP="00733835" w:rsidRDefault="00733835" w14:paraId="6F856578" w14:textId="3DABC1B9">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600114965"/>
            <w14:checkbox>
              <w14:checked w14:val="0"/>
              <w14:checkedState w14:val="2612" w14:font="MS Gothic"/>
              <w14:uncheckedState w14:val="2610" w14:font="MS Gothic"/>
            </w14:checkbox>
          </w:sdtPr>
          <w:sdtContent>
            <w:tc>
              <w:tcPr>
                <w:tcW w:w="238" w:type="pct"/>
                <w:shd w:val="clear" w:color="auto" w:fill="FFFFFF" w:themeFill="background1"/>
                <w:vAlign w:val="top"/>
              </w:tcPr>
              <w:p w:rsidRPr="00733835" w:rsidR="00733835" w:rsidP="00733835" w:rsidRDefault="00733835" w14:paraId="6B929890" w14:textId="34D4F579">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236976843"/>
            <w14:checkbox>
              <w14:checked w14:val="0"/>
              <w14:checkedState w14:val="2612" w14:font="MS Gothic"/>
              <w14:uncheckedState w14:val="2610" w14:font="MS Gothic"/>
            </w14:checkbox>
          </w:sdtPr>
          <w:sdtContent>
            <w:tc>
              <w:tcPr>
                <w:tcW w:w="238" w:type="pct"/>
                <w:shd w:val="clear" w:color="auto" w:fill="FFFFFF" w:themeFill="background1"/>
                <w:vAlign w:val="top"/>
              </w:tcPr>
              <w:p w:rsidRPr="00733835" w:rsidR="00733835" w:rsidP="00733835" w:rsidRDefault="00733835" w14:paraId="71F3C2C5" w14:textId="7D208241">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55765045"/>
            <w14:checkbox>
              <w14:checked w14:val="0"/>
              <w14:checkedState w14:val="2612" w14:font="MS Gothic"/>
              <w14:uncheckedState w14:val="2610" w14:font="MS Gothic"/>
            </w14:checkbox>
          </w:sdtPr>
          <w:sdtContent>
            <w:tc>
              <w:tcPr>
                <w:tcW w:w="238" w:type="pct"/>
                <w:shd w:val="clear" w:color="auto" w:fill="FFFFFF" w:themeFill="background1"/>
                <w:vAlign w:val="top"/>
              </w:tcPr>
              <w:p w:rsidRPr="00733835" w:rsidR="00733835" w:rsidP="00733835" w:rsidRDefault="00733835" w14:paraId="2F840683" w14:textId="713B1DA5">
                <w:pPr>
                  <w:jc w:val="center"/>
                  <w:rPr>
                    <w:iCs/>
                    <w:szCs w:val="24"/>
                    <w:lang w:eastAsia="en-AU"/>
                  </w:rPr>
                </w:pPr>
                <w:r w:rsidRPr="00B27BEF">
                  <w:rPr>
                    <w:rFonts w:hint="eastAsia" w:ascii="MS Gothic" w:hAnsi="MS Gothic" w:eastAsia="MS Gothic"/>
                    <w:iCs/>
                    <w:szCs w:val="24"/>
                    <w:lang w:eastAsia="en-AU"/>
                  </w:rPr>
                  <w:t>☐</w:t>
                </w:r>
              </w:p>
            </w:tc>
          </w:sdtContent>
        </w:sdt>
        <w:tc>
          <w:tcPr>
            <w:tcW w:w="1955" w:type="pct"/>
            <w:shd w:val="clear" w:color="auto" w:fill="FFFFFF" w:themeFill="background1"/>
            <w:vAlign w:val="top"/>
          </w:tcPr>
          <w:p w:rsidRPr="00733835" w:rsidR="00733835" w:rsidP="00733835" w:rsidRDefault="00733835" w14:paraId="76FAAEAC" w14:textId="77777777">
            <w:pPr>
              <w:pStyle w:val="Body"/>
              <w:rPr>
                <w:bCs/>
                <w:iCs/>
                <w:szCs w:val="24"/>
              </w:rPr>
            </w:pPr>
          </w:p>
        </w:tc>
      </w:tr>
      <w:tr w:rsidR="00733835" w:rsidTr="00B034AB" w14:paraId="702E5314" w14:textId="77777777">
        <w:trPr>
          <w:cantSplit w:val="0"/>
        </w:trPr>
        <w:tc>
          <w:tcPr>
            <w:tcW w:w="337" w:type="pct"/>
            <w:vAlign w:val="top"/>
          </w:tcPr>
          <w:p w:rsidR="00733835" w:rsidP="00733835" w:rsidRDefault="00733835" w14:paraId="2FB6B28F" w14:textId="68220B3D">
            <w:pPr>
              <w:jc w:val="center"/>
              <w:rPr>
                <w:szCs w:val="24"/>
                <w:lang w:eastAsia="en-AU"/>
              </w:rPr>
            </w:pPr>
            <w:r>
              <w:rPr>
                <w:szCs w:val="24"/>
                <w:lang w:eastAsia="en-AU"/>
              </w:rPr>
              <w:t>3.1</w:t>
            </w:r>
          </w:p>
        </w:tc>
        <w:tc>
          <w:tcPr>
            <w:tcW w:w="1756" w:type="pct"/>
            <w:vAlign w:val="top"/>
          </w:tcPr>
          <w:p w:rsidR="00733835" w:rsidP="00733835" w:rsidRDefault="00733835" w14:paraId="242C197F" w14:textId="77777777">
            <w:pPr>
              <w:rPr>
                <w:iCs/>
                <w:szCs w:val="24"/>
                <w:lang w:eastAsia="en-AU"/>
              </w:rPr>
            </w:pPr>
            <w:r w:rsidRPr="0008589F">
              <w:rPr>
                <w:iCs/>
                <w:szCs w:val="24"/>
                <w:lang w:eastAsia="en-AU"/>
              </w:rPr>
              <w:t xml:space="preserve">Reflect on and evaluate the effectiveness of </w:t>
            </w:r>
            <w:r>
              <w:rPr>
                <w:iCs/>
                <w:szCs w:val="24"/>
                <w:lang w:eastAsia="en-AU"/>
              </w:rPr>
              <w:t xml:space="preserve">own </w:t>
            </w:r>
            <w:r w:rsidRPr="0008589F">
              <w:rPr>
                <w:iCs/>
                <w:szCs w:val="24"/>
                <w:lang w:eastAsia="en-AU"/>
              </w:rPr>
              <w:t>performance and decision making</w:t>
            </w:r>
          </w:p>
          <w:p w:rsidRPr="005C7685" w:rsidR="00733835" w:rsidP="00733835" w:rsidRDefault="00733835" w14:paraId="0EECD997" w14:textId="130E3F94">
            <w:pPr>
              <w:rPr>
                <w:iCs/>
                <w:szCs w:val="24"/>
                <w:lang w:eastAsia="en-AU"/>
              </w:rPr>
            </w:pPr>
            <w:r>
              <w:rPr>
                <w:iCs/>
                <w:szCs w:val="24"/>
                <w:lang w:eastAsia="en-AU"/>
              </w:rPr>
              <w:t>Incorporate feedback and self-reflection to critically assess performance</w:t>
            </w:r>
          </w:p>
        </w:tc>
        <w:sdt>
          <w:sdtPr>
            <w:rPr>
              <w:iCs/>
              <w:szCs w:val="24"/>
              <w:lang w:eastAsia="en-AU"/>
            </w:rPr>
            <w:id w:val="55599536"/>
            <w14:checkbox>
              <w14:checked w14:val="0"/>
              <w14:checkedState w14:val="2612" w14:font="MS Gothic"/>
              <w14:uncheckedState w14:val="2610" w14:font="MS Gothic"/>
            </w14:checkbox>
          </w:sdtPr>
          <w:sdtContent>
            <w:tc>
              <w:tcPr>
                <w:tcW w:w="238" w:type="pct"/>
                <w:vAlign w:val="top"/>
              </w:tcPr>
              <w:p w:rsidR="00733835" w:rsidP="00733835" w:rsidRDefault="00733835" w14:paraId="2F642DD4" w14:textId="7806E06F">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2085285176"/>
            <w14:checkbox>
              <w14:checked w14:val="0"/>
              <w14:checkedState w14:val="2612" w14:font="MS Gothic"/>
              <w14:uncheckedState w14:val="2610" w14:font="MS Gothic"/>
            </w14:checkbox>
          </w:sdtPr>
          <w:sdtContent>
            <w:tc>
              <w:tcPr>
                <w:tcW w:w="238" w:type="pct"/>
                <w:vAlign w:val="top"/>
              </w:tcPr>
              <w:p w:rsidR="00733835" w:rsidP="00733835" w:rsidRDefault="00733835" w14:paraId="313EEBCB" w14:textId="6FF880C9">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229228056"/>
            <w14:checkbox>
              <w14:checked w14:val="0"/>
              <w14:checkedState w14:val="2612" w14:font="MS Gothic"/>
              <w14:uncheckedState w14:val="2610" w14:font="MS Gothic"/>
            </w14:checkbox>
          </w:sdtPr>
          <w:sdtContent>
            <w:tc>
              <w:tcPr>
                <w:tcW w:w="238" w:type="pct"/>
                <w:vAlign w:val="top"/>
              </w:tcPr>
              <w:p w:rsidR="00733835" w:rsidP="00733835" w:rsidRDefault="00733835" w14:paraId="55E8930D" w14:textId="0BE526AF">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262384581"/>
            <w14:checkbox>
              <w14:checked w14:val="0"/>
              <w14:checkedState w14:val="2612" w14:font="MS Gothic"/>
              <w14:uncheckedState w14:val="2610" w14:font="MS Gothic"/>
            </w14:checkbox>
          </w:sdtPr>
          <w:sdtContent>
            <w:tc>
              <w:tcPr>
                <w:tcW w:w="238" w:type="pct"/>
                <w:vAlign w:val="top"/>
              </w:tcPr>
              <w:p w:rsidR="00733835" w:rsidP="00733835" w:rsidRDefault="00733835" w14:paraId="565E3E6D" w14:textId="18503595">
                <w:pPr>
                  <w:jc w:val="center"/>
                  <w:rPr>
                    <w:iCs/>
                    <w:szCs w:val="24"/>
                    <w:lang w:eastAsia="en-AU"/>
                  </w:rPr>
                </w:pPr>
                <w:r w:rsidRPr="00B27BEF">
                  <w:rPr>
                    <w:rFonts w:hint="eastAsia" w:ascii="MS Gothic" w:hAnsi="MS Gothic" w:eastAsia="MS Gothic"/>
                    <w:iCs/>
                    <w:szCs w:val="24"/>
                    <w:lang w:eastAsia="en-AU"/>
                  </w:rPr>
                  <w:t>☐</w:t>
                </w:r>
              </w:p>
            </w:tc>
          </w:sdtContent>
        </w:sdt>
        <w:tc>
          <w:tcPr>
            <w:tcW w:w="1955" w:type="pct"/>
            <w:vAlign w:val="top"/>
          </w:tcPr>
          <w:p w:rsidRPr="00B27BEF" w:rsidR="00733835" w:rsidP="00733835" w:rsidRDefault="00733835" w14:paraId="788DBA3B" w14:textId="77777777">
            <w:pPr>
              <w:pStyle w:val="Body"/>
              <w:rPr>
                <w:bCs/>
                <w:iCs/>
                <w:szCs w:val="24"/>
              </w:rPr>
            </w:pPr>
          </w:p>
        </w:tc>
      </w:tr>
      <w:tr w:rsidR="00733835" w:rsidTr="00B034AB" w14:paraId="5BCF395D" w14:textId="77777777">
        <w:trPr>
          <w:cantSplit w:val="0"/>
        </w:trPr>
        <w:tc>
          <w:tcPr>
            <w:tcW w:w="337" w:type="pct"/>
            <w:vAlign w:val="top"/>
          </w:tcPr>
          <w:p w:rsidR="00733835" w:rsidP="00733835" w:rsidRDefault="00733835" w14:paraId="74EE4B91" w14:textId="46385F60">
            <w:pPr>
              <w:jc w:val="center"/>
              <w:rPr>
                <w:szCs w:val="24"/>
                <w:lang w:eastAsia="en-AU"/>
              </w:rPr>
            </w:pPr>
            <w:r>
              <w:rPr>
                <w:szCs w:val="24"/>
                <w:lang w:eastAsia="en-AU"/>
              </w:rPr>
              <w:t>3.2</w:t>
            </w:r>
          </w:p>
        </w:tc>
        <w:tc>
          <w:tcPr>
            <w:tcW w:w="1756" w:type="pct"/>
            <w:vAlign w:val="top"/>
          </w:tcPr>
          <w:p w:rsidRPr="00DE581F" w:rsidR="00733835" w:rsidP="00733835" w:rsidRDefault="00576F38" w14:paraId="74D5EA4A" w14:textId="4D27C0E2">
            <w:pPr>
              <w:rPr>
                <w:iCs/>
                <w:szCs w:val="24"/>
                <w:lang w:eastAsia="en-AU"/>
              </w:rPr>
            </w:pPr>
            <w:r w:rsidRPr="00DE581F">
              <w:rPr>
                <w:szCs w:val="24"/>
              </w:rPr>
              <w:t>Critically</w:t>
            </w:r>
            <w:r w:rsidRPr="00DE581F" w:rsidR="00733835">
              <w:rPr>
                <w:szCs w:val="24"/>
              </w:rPr>
              <w:t xml:space="preserve"> assess and rate own critical thinking skills to identify areas for self-development</w:t>
            </w:r>
          </w:p>
        </w:tc>
        <w:sdt>
          <w:sdtPr>
            <w:rPr>
              <w:iCs/>
              <w:szCs w:val="24"/>
              <w:lang w:eastAsia="en-AU"/>
            </w:rPr>
            <w:id w:val="-2128310773"/>
            <w14:checkbox>
              <w14:checked w14:val="0"/>
              <w14:checkedState w14:val="2612" w14:font="MS Gothic"/>
              <w14:uncheckedState w14:val="2610" w14:font="MS Gothic"/>
            </w14:checkbox>
          </w:sdtPr>
          <w:sdtContent>
            <w:tc>
              <w:tcPr>
                <w:tcW w:w="238" w:type="pct"/>
                <w:vAlign w:val="top"/>
              </w:tcPr>
              <w:p w:rsidR="00733835" w:rsidP="00733835" w:rsidRDefault="00733835" w14:paraId="4D8A1962" w14:textId="464BBAD4">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974903294"/>
            <w14:checkbox>
              <w14:checked w14:val="0"/>
              <w14:checkedState w14:val="2612" w14:font="MS Gothic"/>
              <w14:uncheckedState w14:val="2610" w14:font="MS Gothic"/>
            </w14:checkbox>
          </w:sdtPr>
          <w:sdtContent>
            <w:tc>
              <w:tcPr>
                <w:tcW w:w="238" w:type="pct"/>
                <w:vAlign w:val="top"/>
              </w:tcPr>
              <w:p w:rsidR="00733835" w:rsidP="00733835" w:rsidRDefault="00733835" w14:paraId="45FCB239" w14:textId="0A70F7AF">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768928429"/>
            <w14:checkbox>
              <w14:checked w14:val="0"/>
              <w14:checkedState w14:val="2612" w14:font="MS Gothic"/>
              <w14:uncheckedState w14:val="2610" w14:font="MS Gothic"/>
            </w14:checkbox>
          </w:sdtPr>
          <w:sdtContent>
            <w:tc>
              <w:tcPr>
                <w:tcW w:w="238" w:type="pct"/>
                <w:vAlign w:val="top"/>
              </w:tcPr>
              <w:p w:rsidR="00733835" w:rsidP="00733835" w:rsidRDefault="00733835" w14:paraId="0A4E0496" w14:textId="460D6792">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2066596021"/>
            <w14:checkbox>
              <w14:checked w14:val="0"/>
              <w14:checkedState w14:val="2612" w14:font="MS Gothic"/>
              <w14:uncheckedState w14:val="2610" w14:font="MS Gothic"/>
            </w14:checkbox>
          </w:sdtPr>
          <w:sdtContent>
            <w:tc>
              <w:tcPr>
                <w:tcW w:w="238" w:type="pct"/>
                <w:vAlign w:val="top"/>
              </w:tcPr>
              <w:p w:rsidR="00733835" w:rsidP="00733835" w:rsidRDefault="00733835" w14:paraId="6E1293BB" w14:textId="2183593E">
                <w:pPr>
                  <w:jc w:val="center"/>
                  <w:rPr>
                    <w:iCs/>
                    <w:szCs w:val="24"/>
                    <w:lang w:eastAsia="en-AU"/>
                  </w:rPr>
                </w:pPr>
                <w:r w:rsidRPr="00B27BEF">
                  <w:rPr>
                    <w:rFonts w:hint="eastAsia" w:ascii="MS Gothic" w:hAnsi="MS Gothic" w:eastAsia="MS Gothic"/>
                    <w:iCs/>
                    <w:szCs w:val="24"/>
                    <w:lang w:eastAsia="en-AU"/>
                  </w:rPr>
                  <w:t>☐</w:t>
                </w:r>
              </w:p>
            </w:tc>
          </w:sdtContent>
        </w:sdt>
        <w:tc>
          <w:tcPr>
            <w:tcW w:w="1955" w:type="pct"/>
            <w:vAlign w:val="top"/>
          </w:tcPr>
          <w:p w:rsidRPr="00B27BEF" w:rsidR="00733835" w:rsidP="00733835" w:rsidRDefault="00733835" w14:paraId="59BA5156" w14:textId="77777777">
            <w:pPr>
              <w:pStyle w:val="Body"/>
              <w:rPr>
                <w:bCs/>
                <w:iCs/>
                <w:szCs w:val="24"/>
              </w:rPr>
            </w:pPr>
          </w:p>
        </w:tc>
      </w:tr>
      <w:tr w:rsidR="00733835" w:rsidTr="00B034AB" w14:paraId="7DEFBA9F" w14:textId="77777777">
        <w:trPr>
          <w:cantSplit w:val="0"/>
        </w:trPr>
        <w:tc>
          <w:tcPr>
            <w:tcW w:w="337" w:type="pct"/>
            <w:vAlign w:val="top"/>
          </w:tcPr>
          <w:p w:rsidR="00733835" w:rsidP="00733835" w:rsidRDefault="00733835" w14:paraId="644184BA" w14:textId="12B99A41">
            <w:pPr>
              <w:jc w:val="center"/>
              <w:rPr>
                <w:szCs w:val="24"/>
                <w:lang w:eastAsia="en-AU"/>
              </w:rPr>
            </w:pPr>
            <w:r>
              <w:rPr>
                <w:szCs w:val="24"/>
                <w:lang w:eastAsia="en-AU"/>
              </w:rPr>
              <w:t>3.3</w:t>
            </w:r>
          </w:p>
        </w:tc>
        <w:tc>
          <w:tcPr>
            <w:tcW w:w="1756" w:type="pct"/>
            <w:vAlign w:val="top"/>
          </w:tcPr>
          <w:p w:rsidR="00733835" w:rsidP="00733835" w:rsidRDefault="00733835" w14:paraId="4A57022A" w14:textId="0237BFFC">
            <w:pPr>
              <w:rPr>
                <w:szCs w:val="24"/>
              </w:rPr>
            </w:pPr>
            <w:r>
              <w:rPr>
                <w:szCs w:val="24"/>
              </w:rPr>
              <w:t xml:space="preserve">Identify areas for personal, professional self-development </w:t>
            </w:r>
          </w:p>
          <w:p w:rsidR="00733835" w:rsidP="00733835" w:rsidRDefault="00733835" w14:paraId="5E2E8860" w14:textId="77777777">
            <w:pPr>
              <w:rPr>
                <w:szCs w:val="24"/>
              </w:rPr>
            </w:pPr>
            <w:r>
              <w:rPr>
                <w:szCs w:val="24"/>
              </w:rPr>
              <w:t>Identify methods to improve own skills and knowledge</w:t>
            </w:r>
          </w:p>
          <w:p w:rsidRPr="00DE581F" w:rsidR="00733835" w:rsidP="00733835" w:rsidRDefault="00733835" w14:paraId="408DC636" w14:textId="7D4A2103">
            <w:pPr>
              <w:rPr>
                <w:szCs w:val="24"/>
              </w:rPr>
            </w:pPr>
            <w:r>
              <w:rPr>
                <w:szCs w:val="24"/>
              </w:rPr>
              <w:t>Identify support required to implement actions</w:t>
            </w:r>
          </w:p>
        </w:tc>
        <w:sdt>
          <w:sdtPr>
            <w:rPr>
              <w:iCs/>
              <w:szCs w:val="24"/>
              <w:lang w:eastAsia="en-AU"/>
            </w:rPr>
            <w:id w:val="-367302108"/>
            <w14:checkbox>
              <w14:checked w14:val="0"/>
              <w14:checkedState w14:val="2612" w14:font="MS Gothic"/>
              <w14:uncheckedState w14:val="2610" w14:font="MS Gothic"/>
            </w14:checkbox>
          </w:sdtPr>
          <w:sdtContent>
            <w:tc>
              <w:tcPr>
                <w:tcW w:w="238" w:type="pct"/>
                <w:vAlign w:val="top"/>
              </w:tcPr>
              <w:p w:rsidR="00733835" w:rsidP="00733835" w:rsidRDefault="00733835" w14:paraId="19F9DC03" w14:textId="1B0B915D">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496764389"/>
            <w14:checkbox>
              <w14:checked w14:val="0"/>
              <w14:checkedState w14:val="2612" w14:font="MS Gothic"/>
              <w14:uncheckedState w14:val="2610" w14:font="MS Gothic"/>
            </w14:checkbox>
          </w:sdtPr>
          <w:sdtContent>
            <w:tc>
              <w:tcPr>
                <w:tcW w:w="238" w:type="pct"/>
                <w:vAlign w:val="top"/>
              </w:tcPr>
              <w:p w:rsidR="00733835" w:rsidP="00733835" w:rsidRDefault="00733835" w14:paraId="217A2320" w14:textId="65BF1AED">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1526829399"/>
            <w14:checkbox>
              <w14:checked w14:val="0"/>
              <w14:checkedState w14:val="2612" w14:font="MS Gothic"/>
              <w14:uncheckedState w14:val="2610" w14:font="MS Gothic"/>
            </w14:checkbox>
          </w:sdtPr>
          <w:sdtContent>
            <w:tc>
              <w:tcPr>
                <w:tcW w:w="238" w:type="pct"/>
                <w:vAlign w:val="top"/>
              </w:tcPr>
              <w:p w:rsidR="00733835" w:rsidP="00733835" w:rsidRDefault="00733835" w14:paraId="65A259C4" w14:textId="76158617">
                <w:pPr>
                  <w:jc w:val="center"/>
                  <w:rPr>
                    <w:iCs/>
                    <w:szCs w:val="24"/>
                    <w:lang w:eastAsia="en-AU"/>
                  </w:rPr>
                </w:pPr>
                <w:r w:rsidRPr="00B27BEF">
                  <w:rPr>
                    <w:rFonts w:hint="eastAsia" w:ascii="MS Gothic" w:hAnsi="MS Gothic" w:eastAsia="MS Gothic"/>
                    <w:iCs/>
                    <w:szCs w:val="24"/>
                    <w:lang w:eastAsia="en-AU"/>
                  </w:rPr>
                  <w:t>☐</w:t>
                </w:r>
              </w:p>
            </w:tc>
          </w:sdtContent>
        </w:sdt>
        <w:sdt>
          <w:sdtPr>
            <w:rPr>
              <w:iCs/>
              <w:szCs w:val="24"/>
              <w:lang w:eastAsia="en-AU"/>
            </w:rPr>
            <w:id w:val="-638583177"/>
            <w14:checkbox>
              <w14:checked w14:val="0"/>
              <w14:checkedState w14:val="2612" w14:font="MS Gothic"/>
              <w14:uncheckedState w14:val="2610" w14:font="MS Gothic"/>
            </w14:checkbox>
          </w:sdtPr>
          <w:sdtContent>
            <w:tc>
              <w:tcPr>
                <w:tcW w:w="238" w:type="pct"/>
                <w:vAlign w:val="top"/>
              </w:tcPr>
              <w:p w:rsidR="00733835" w:rsidP="00733835" w:rsidRDefault="00733835" w14:paraId="205A978F" w14:textId="66777E74">
                <w:pPr>
                  <w:jc w:val="center"/>
                  <w:rPr>
                    <w:iCs/>
                    <w:szCs w:val="24"/>
                    <w:lang w:eastAsia="en-AU"/>
                  </w:rPr>
                </w:pPr>
                <w:r w:rsidRPr="00B27BEF">
                  <w:rPr>
                    <w:rFonts w:hint="eastAsia" w:ascii="MS Gothic" w:hAnsi="MS Gothic" w:eastAsia="MS Gothic"/>
                    <w:iCs/>
                    <w:szCs w:val="24"/>
                    <w:lang w:eastAsia="en-AU"/>
                  </w:rPr>
                  <w:t>☐</w:t>
                </w:r>
              </w:p>
            </w:tc>
          </w:sdtContent>
        </w:sdt>
        <w:tc>
          <w:tcPr>
            <w:tcW w:w="1955" w:type="pct"/>
            <w:vAlign w:val="top"/>
          </w:tcPr>
          <w:p w:rsidRPr="00B27BEF" w:rsidR="00733835" w:rsidP="00733835" w:rsidRDefault="00733835" w14:paraId="4E751D3E" w14:textId="77777777">
            <w:pPr>
              <w:pStyle w:val="Body"/>
              <w:rPr>
                <w:bCs/>
                <w:iCs/>
                <w:szCs w:val="24"/>
              </w:rPr>
            </w:pPr>
          </w:p>
        </w:tc>
      </w:tr>
    </w:tbl>
    <w:p w:rsidR="00402E44" w:rsidRDefault="00402E44" w14:paraId="74EFC277" w14:textId="77777777">
      <w:pPr>
        <w:pStyle w:val="Body"/>
        <w:sectPr w:rsidR="00402E44">
          <w:pgSz w:w="16838" w:h="11906" w:orient="landscape"/>
          <w:pgMar w:top="1418" w:right="1418" w:bottom="1418" w:left="1418" w:header="567" w:footer="454" w:gutter="0"/>
          <w:cols w:space="4253"/>
          <w:docGrid w:linePitch="360"/>
        </w:sectPr>
      </w:pPr>
    </w:p>
    <w:p w:rsidRPr="00276B9F" w:rsidR="00443E41" w:rsidP="00443E41" w:rsidRDefault="00443E41" w14:paraId="64B2DAC8" w14:textId="5BE71D35">
      <w:pPr>
        <w:pStyle w:val="Heading2"/>
      </w:pPr>
      <w:bookmarkStart w:name="_Observation_checklist:_Part" w:id="6"/>
      <w:bookmarkEnd w:id="6"/>
      <w:r w:rsidRPr="00276B9F">
        <w:t>Observation checklist</w:t>
      </w:r>
      <w:r w:rsidR="00D940E9">
        <w:t>: Part 2 Presentation</w:t>
      </w:r>
    </w:p>
    <w:p w:rsidRPr="00F339F5" w:rsidR="00443E41" w:rsidP="00443E41" w:rsidRDefault="00443E41" w14:paraId="3C802504" w14:textId="77777777">
      <w:pPr>
        <w:rPr>
          <w:lang w:eastAsia="en-AU"/>
        </w:rPr>
      </w:pPr>
      <w:r w:rsidRPr="00F339F5">
        <w:t xml:space="preserve">This checklist will be used by the assessor to assess your </w:t>
      </w:r>
      <w:r w:rsidRPr="00F339F5">
        <w:rPr>
          <w:lang w:eastAsia="en-AU"/>
        </w:rPr>
        <w:t xml:space="preserve">performance whilst observing you complete the practical tasks. Use this observation checklist to understand what skills you need to demonstrate. </w:t>
      </w:r>
    </w:p>
    <w:p w:rsidR="00D940E9" w:rsidP="00D940E9" w:rsidRDefault="00D940E9" w14:paraId="2989E5AA" w14:textId="56D6E777">
      <w:pPr>
        <w:pStyle w:val="Caption"/>
        <w:keepNext/>
      </w:pPr>
      <w:r>
        <w:t xml:space="preserve">Table </w:t>
      </w:r>
      <w:r>
        <w:fldChar w:fldCharType="begin"/>
      </w:r>
      <w:r>
        <w:instrText> SEQ Table \* ARABIC </w:instrText>
      </w:r>
      <w:r>
        <w:fldChar w:fldCharType="separate"/>
      </w:r>
      <w:r>
        <w:rPr>
          <w:noProof/>
        </w:rPr>
        <w:t>5</w:t>
      </w:r>
      <w:r>
        <w:fldChar w:fldCharType="end"/>
      </w:r>
      <w:r>
        <w:t xml:space="preserve"> Observation checklist</w:t>
      </w:r>
    </w:p>
    <w:tbl>
      <w:tblPr>
        <w:tblStyle w:val="TableGrid"/>
        <w:tblW w:w="5098" w:type="pct"/>
        <w:tblLayout w:type="fixed"/>
        <w:tblLook w:val="04A0" w:firstRow="1" w:lastRow="0" w:firstColumn="1" w:lastColumn="0" w:noHBand="0" w:noVBand="1"/>
        <w:tblDescription w:val="Assessment instructions"/>
      </w:tblPr>
      <w:tblGrid>
        <w:gridCol w:w="1130"/>
        <w:gridCol w:w="5233"/>
        <w:gridCol w:w="676"/>
        <w:gridCol w:w="676"/>
        <w:gridCol w:w="676"/>
        <w:gridCol w:w="676"/>
        <w:gridCol w:w="5199"/>
      </w:tblGrid>
      <w:tr w:rsidR="00A219CC" w14:paraId="172D913F" w14:textId="77777777">
        <w:trPr>
          <w:cnfStyle w:val="100000000000" w:firstRow="1" w:lastRow="0" w:firstColumn="0" w:lastColumn="0" w:oddVBand="0" w:evenVBand="0" w:oddHBand="0" w:evenHBand="0" w:firstRowFirstColumn="0" w:firstRowLastColumn="0" w:lastRowFirstColumn="0" w:lastRowLastColumn="0"/>
          <w:tblHeader/>
        </w:trPr>
        <w:tc>
          <w:tcPr>
            <w:tcW w:w="396" w:type="pct"/>
            <w:tcBorders>
              <w:top w:val="single" w:color="2D739F" w:sz="4" w:space="0"/>
              <w:left w:val="single" w:color="2D739F" w:sz="4" w:space="0"/>
              <w:bottom w:val="single" w:color="2D739F" w:sz="4" w:space="0"/>
              <w:right w:val="single" w:color="2D739F" w:sz="4" w:space="0"/>
            </w:tcBorders>
            <w:hideMark/>
          </w:tcPr>
          <w:p w:rsidR="00A219CC" w:rsidRDefault="00A219CC" w14:paraId="30D8A0F4" w14:textId="77777777">
            <w:pPr>
              <w:jc w:val="center"/>
              <w:rPr>
                <w:lang w:eastAsia="en-AU"/>
              </w:rPr>
            </w:pPr>
            <w:r>
              <w:rPr>
                <w:lang w:eastAsia="en-AU"/>
              </w:rPr>
              <w:t>Task no.</w:t>
            </w:r>
          </w:p>
        </w:tc>
        <w:tc>
          <w:tcPr>
            <w:tcW w:w="1834" w:type="pct"/>
            <w:tcBorders>
              <w:top w:val="single" w:color="2D739F" w:sz="4" w:space="0"/>
              <w:left w:val="single" w:color="2D739F" w:sz="4" w:space="0"/>
              <w:bottom w:val="single" w:color="2D739F" w:sz="4" w:space="0"/>
              <w:right w:val="single" w:color="2D739F" w:sz="4" w:space="0"/>
            </w:tcBorders>
            <w:hideMark/>
          </w:tcPr>
          <w:p w:rsidR="00A219CC" w:rsidRDefault="00A219CC" w14:paraId="01A38A09" w14:textId="77777777">
            <w:pPr>
              <w:jc w:val="center"/>
              <w:rPr>
                <w:lang w:eastAsia="en-AU"/>
              </w:rPr>
            </w:pPr>
            <w:r>
              <w:rPr>
                <w:lang w:eastAsia="en-AU"/>
              </w:rPr>
              <w:t>Did the student do the following?</w:t>
            </w:r>
          </w:p>
        </w:tc>
        <w:tc>
          <w:tcPr>
            <w:tcW w:w="237" w:type="pct"/>
            <w:tcBorders>
              <w:top w:val="single" w:color="2D739F" w:sz="4" w:space="0"/>
              <w:left w:val="single" w:color="2D739F" w:sz="4" w:space="0"/>
              <w:bottom w:val="single" w:color="2D739F" w:sz="4" w:space="0"/>
              <w:right w:val="single" w:color="2D739F" w:sz="4" w:space="0"/>
            </w:tcBorders>
            <w:hideMark/>
          </w:tcPr>
          <w:p w:rsidR="00A219CC" w:rsidRDefault="00A219CC" w14:paraId="79F32321" w14:textId="77777777">
            <w:pPr>
              <w:jc w:val="center"/>
              <w:rPr>
                <w:lang w:eastAsia="en-AU"/>
              </w:rPr>
            </w:pPr>
            <w:r>
              <w:rPr>
                <w:lang w:eastAsia="en-AU"/>
              </w:rPr>
              <w:t>S</w:t>
            </w:r>
          </w:p>
        </w:tc>
        <w:tc>
          <w:tcPr>
            <w:tcW w:w="237" w:type="pct"/>
            <w:tcBorders>
              <w:top w:val="single" w:color="2D739F" w:sz="4" w:space="0"/>
              <w:left w:val="single" w:color="2D739F" w:sz="4" w:space="0"/>
              <w:bottom w:val="single" w:color="2D739F" w:sz="4" w:space="0"/>
              <w:right w:val="single" w:color="2D739F" w:sz="4" w:space="0"/>
            </w:tcBorders>
            <w:hideMark/>
          </w:tcPr>
          <w:p w:rsidR="00A219CC" w:rsidRDefault="00A219CC" w14:paraId="7F979B1A" w14:textId="77777777">
            <w:pPr>
              <w:jc w:val="center"/>
              <w:rPr>
                <w:lang w:eastAsia="en-AU"/>
              </w:rPr>
            </w:pPr>
            <w:r>
              <w:rPr>
                <w:lang w:eastAsia="en-AU"/>
              </w:rPr>
              <w:t>U/S</w:t>
            </w:r>
          </w:p>
        </w:tc>
        <w:tc>
          <w:tcPr>
            <w:tcW w:w="237" w:type="pct"/>
            <w:tcBorders>
              <w:top w:val="single" w:color="2D739F" w:sz="4" w:space="0"/>
              <w:left w:val="single" w:color="2D739F" w:sz="4" w:space="0"/>
              <w:bottom w:val="single" w:color="2D739F" w:sz="4" w:space="0"/>
              <w:right w:val="single" w:color="2D739F" w:sz="4" w:space="0"/>
            </w:tcBorders>
            <w:hideMark/>
          </w:tcPr>
          <w:p w:rsidR="00A219CC" w:rsidRDefault="00A219CC" w14:paraId="76263266" w14:textId="77777777">
            <w:pPr>
              <w:jc w:val="center"/>
              <w:rPr>
                <w:lang w:eastAsia="en-AU"/>
              </w:rPr>
            </w:pPr>
            <w:r>
              <w:rPr>
                <w:lang w:eastAsia="en-AU"/>
              </w:rPr>
              <w:t>S</w:t>
            </w:r>
          </w:p>
        </w:tc>
        <w:tc>
          <w:tcPr>
            <w:tcW w:w="237" w:type="pct"/>
            <w:tcBorders>
              <w:top w:val="single" w:color="2D739F" w:sz="4" w:space="0"/>
              <w:left w:val="single" w:color="2D739F" w:sz="4" w:space="0"/>
              <w:bottom w:val="single" w:color="2D739F" w:sz="4" w:space="0"/>
              <w:right w:val="single" w:color="2D739F" w:sz="4" w:space="0"/>
            </w:tcBorders>
            <w:hideMark/>
          </w:tcPr>
          <w:p w:rsidR="00A219CC" w:rsidRDefault="00A219CC" w14:paraId="326859EF" w14:textId="77777777">
            <w:pPr>
              <w:jc w:val="center"/>
              <w:rPr>
                <w:lang w:eastAsia="en-AU"/>
              </w:rPr>
            </w:pPr>
            <w:r>
              <w:rPr>
                <w:lang w:eastAsia="en-AU"/>
              </w:rPr>
              <w:t>U/S</w:t>
            </w:r>
          </w:p>
        </w:tc>
        <w:tc>
          <w:tcPr>
            <w:tcW w:w="1822" w:type="pct"/>
            <w:tcBorders>
              <w:top w:val="single" w:color="2D739F" w:sz="4" w:space="0"/>
              <w:left w:val="single" w:color="2D739F" w:sz="4" w:space="0"/>
              <w:bottom w:val="single" w:color="2D739F" w:sz="4" w:space="0"/>
              <w:right w:val="single" w:color="2D739F" w:sz="4" w:space="0"/>
            </w:tcBorders>
            <w:hideMark/>
          </w:tcPr>
          <w:p w:rsidR="00A219CC" w:rsidP="00E14329" w:rsidRDefault="00A219CC" w14:paraId="3637D686" w14:textId="2B9C6C40">
            <w:pPr>
              <w:jc w:val="center"/>
              <w:rPr>
                <w:lang w:eastAsia="en-AU"/>
              </w:rPr>
            </w:pPr>
            <w:r>
              <w:rPr>
                <w:lang w:eastAsia="en-AU"/>
              </w:rPr>
              <w:t>Assessor comments</w:t>
            </w:r>
          </w:p>
        </w:tc>
      </w:tr>
      <w:tr w:rsidR="00A219CC" w14:paraId="7C7D9D87"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4A29EB10" w14:textId="77777777">
            <w:pPr>
              <w:pStyle w:val="Body"/>
              <w:jc w:val="center"/>
              <w:rPr>
                <w:bCs/>
                <w:szCs w:val="24"/>
                <w:lang w:eastAsia="en-AU"/>
              </w:rPr>
            </w:pPr>
            <w:r>
              <w:rPr>
                <w:bCs/>
                <w:szCs w:val="24"/>
                <w:lang w:eastAsia="en-AU"/>
              </w:rPr>
              <w:t>1</w:t>
            </w:r>
          </w:p>
        </w:tc>
        <w:tc>
          <w:tcPr>
            <w:tcW w:w="1834" w:type="pct"/>
            <w:tcBorders>
              <w:top w:val="single" w:color="2D739F" w:sz="4" w:space="0"/>
              <w:left w:val="single" w:color="2D739F" w:sz="4" w:space="0"/>
              <w:bottom w:val="single" w:color="2D739F" w:sz="4" w:space="0"/>
              <w:right w:val="single" w:color="2D739F" w:sz="4" w:space="0"/>
            </w:tcBorders>
            <w:vAlign w:val="top"/>
          </w:tcPr>
          <w:p w:rsidRPr="00A2517B" w:rsidR="00A219CC" w:rsidRDefault="00A219CC" w14:paraId="452BA219" w14:textId="77777777">
            <w:pPr>
              <w:tabs>
                <w:tab w:val="clear" w:pos="284"/>
              </w:tabs>
              <w:spacing w:before="0" w:after="200" w:line="276" w:lineRule="auto"/>
            </w:pPr>
            <w:r w:rsidRPr="00A2517B">
              <w:t>Welcome the participants and explain the purpose and context of the presentation</w:t>
            </w:r>
          </w:p>
        </w:tc>
        <w:sdt>
          <w:sdtPr>
            <w:rPr>
              <w:iCs/>
              <w:szCs w:val="24"/>
              <w:lang w:eastAsia="en-AU"/>
            </w:rPr>
            <w:id w:val="1412271273"/>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35F67864"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801910622"/>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4B756FF7"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406443140"/>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73553630"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402186457"/>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270CB903"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D72C8C" w14:paraId="2E227F62" w14:textId="3DE380E6">
            <w:pPr>
              <w:pStyle w:val="Body"/>
              <w:rPr>
                <w:iCs/>
                <w:szCs w:val="24"/>
                <w:lang w:eastAsia="en-AU"/>
              </w:rPr>
            </w:pPr>
            <w:r>
              <w:rPr>
                <w:iCs/>
                <w:szCs w:val="24"/>
                <w:lang w:eastAsia="en-AU"/>
              </w:rPr>
              <w:t>Date:</w:t>
            </w:r>
          </w:p>
        </w:tc>
      </w:tr>
      <w:tr w:rsidR="00A219CC" w14:paraId="4DC4BBF2" w14:textId="77777777">
        <w:tc>
          <w:tcPr>
            <w:tcW w:w="396" w:type="pct"/>
            <w:tcBorders>
              <w:top w:val="single" w:color="2D739F" w:sz="4" w:space="0"/>
              <w:left w:val="single" w:color="2D739F" w:sz="4" w:space="0"/>
              <w:bottom w:val="single" w:color="2D739F" w:sz="4" w:space="0"/>
              <w:right w:val="single" w:color="2D739F" w:sz="4" w:space="0"/>
            </w:tcBorders>
            <w:vAlign w:val="top"/>
          </w:tcPr>
          <w:p w:rsidRPr="00604768" w:rsidR="00A219CC" w:rsidRDefault="00A219CC" w14:paraId="7A113675" w14:textId="77777777">
            <w:pPr>
              <w:pStyle w:val="Body"/>
              <w:jc w:val="center"/>
            </w:pPr>
            <w:r>
              <w:t>2</w:t>
            </w:r>
          </w:p>
        </w:tc>
        <w:tc>
          <w:tcPr>
            <w:tcW w:w="1834" w:type="pct"/>
            <w:tcBorders>
              <w:top w:val="single" w:color="2D739F" w:sz="4" w:space="0"/>
              <w:left w:val="single" w:color="2D739F" w:sz="4" w:space="0"/>
              <w:bottom w:val="single" w:color="2D739F" w:sz="4" w:space="0"/>
              <w:right w:val="single" w:color="2D739F" w:sz="4" w:space="0"/>
            </w:tcBorders>
            <w:vAlign w:val="top"/>
          </w:tcPr>
          <w:p w:rsidR="00A219CC" w:rsidRDefault="00A219CC" w14:paraId="01630E6F" w14:textId="77777777">
            <w:pPr>
              <w:pStyle w:val="Body"/>
            </w:pPr>
            <w:r w:rsidRPr="00F8012B">
              <w:t xml:space="preserve">Present </w:t>
            </w:r>
            <w:r>
              <w:t>the</w:t>
            </w:r>
            <w:r w:rsidRPr="00F8012B">
              <w:t xml:space="preserve"> Event 2 </w:t>
            </w:r>
            <w:r>
              <w:t xml:space="preserve">new technology and practice </w:t>
            </w:r>
            <w:r w:rsidRPr="00F8012B">
              <w:t>proposals</w:t>
            </w:r>
          </w:p>
          <w:p w:rsidRPr="00604768" w:rsidR="00A219CC" w:rsidRDefault="00A219CC" w14:paraId="502D6967" w14:textId="77777777">
            <w:pPr>
              <w:pStyle w:val="Body"/>
            </w:pPr>
            <w:r>
              <w:t>Articulate ideas and requirements clearly and persuasively using techniques appropriate to the audience and environment</w:t>
            </w:r>
          </w:p>
        </w:tc>
        <w:sdt>
          <w:sdtPr>
            <w:rPr>
              <w:iCs/>
              <w:szCs w:val="24"/>
              <w:lang w:eastAsia="en-AU"/>
            </w:rPr>
            <w:id w:val="1578478432"/>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79316D48"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47498360"/>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783A58CA"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96788328"/>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716D447A"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52560335"/>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07E8E958"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0D4C938A" w14:textId="77777777">
            <w:pPr>
              <w:pStyle w:val="Body"/>
              <w:rPr>
                <w:iCs/>
                <w:szCs w:val="24"/>
                <w:lang w:eastAsia="en-AU"/>
              </w:rPr>
            </w:pPr>
          </w:p>
        </w:tc>
      </w:tr>
      <w:tr w:rsidR="00A219CC" w14:paraId="25373CB5" w14:textId="77777777">
        <w:tc>
          <w:tcPr>
            <w:tcW w:w="396" w:type="pct"/>
            <w:tcBorders>
              <w:top w:val="single" w:color="2D739F" w:sz="4" w:space="0"/>
              <w:left w:val="single" w:color="2D739F" w:sz="4" w:space="0"/>
              <w:bottom w:val="single" w:color="2D739F" w:sz="4" w:space="0"/>
              <w:right w:val="single" w:color="2D739F" w:sz="4" w:space="0"/>
            </w:tcBorders>
            <w:vAlign w:val="top"/>
          </w:tcPr>
          <w:p w:rsidRPr="00604768" w:rsidR="00A219CC" w:rsidRDefault="00A219CC" w14:paraId="0F6B1034" w14:textId="77777777">
            <w:pPr>
              <w:pStyle w:val="Body"/>
              <w:jc w:val="center"/>
            </w:pPr>
            <w:r>
              <w:t>3</w:t>
            </w:r>
          </w:p>
        </w:tc>
        <w:tc>
          <w:tcPr>
            <w:tcW w:w="1834" w:type="pct"/>
            <w:tcBorders>
              <w:top w:val="single" w:color="2D739F" w:sz="4" w:space="0"/>
              <w:left w:val="single" w:color="2D739F" w:sz="4" w:space="0"/>
              <w:bottom w:val="single" w:color="2D739F" w:sz="4" w:space="0"/>
              <w:right w:val="single" w:color="2D739F" w:sz="4" w:space="0"/>
            </w:tcBorders>
            <w:vAlign w:val="top"/>
          </w:tcPr>
          <w:p w:rsidRPr="0010245A" w:rsidR="00A219CC" w:rsidRDefault="00A219CC" w14:paraId="195953D7" w14:textId="77777777">
            <w:pPr>
              <w:pStyle w:val="Body"/>
            </w:pPr>
            <w:r w:rsidRPr="0010245A">
              <w:t>Articulate and justify the decision-making process</w:t>
            </w:r>
          </w:p>
          <w:p w:rsidRPr="00604768" w:rsidR="00A219CC" w:rsidRDefault="00A219CC" w14:paraId="12F21462" w14:textId="77777777">
            <w:pPr>
              <w:pStyle w:val="Body"/>
              <w:rPr>
                <w:highlight w:val="yellow"/>
              </w:rPr>
            </w:pPr>
            <w:r w:rsidRPr="0010245A">
              <w:t>Demonstrate understanding of topics and concepts</w:t>
            </w:r>
          </w:p>
        </w:tc>
        <w:sdt>
          <w:sdtPr>
            <w:rPr>
              <w:iCs/>
              <w:szCs w:val="24"/>
              <w:lang w:eastAsia="en-AU"/>
            </w:rPr>
            <w:id w:val="1555193771"/>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6C04ACB2"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2071025876"/>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0A62123E"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53454847"/>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6F628573"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08981477"/>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hideMark/>
              </w:tcPr>
              <w:p w:rsidR="00A219CC" w:rsidRDefault="00A219CC" w14:paraId="31A67E12"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5B3F4497" w14:textId="77777777">
            <w:pPr>
              <w:pStyle w:val="Body"/>
              <w:rPr>
                <w:iCs/>
                <w:szCs w:val="24"/>
                <w:lang w:eastAsia="en-AU"/>
              </w:rPr>
            </w:pPr>
          </w:p>
        </w:tc>
      </w:tr>
      <w:tr w:rsidR="00A219CC" w14:paraId="7BCA7EB1"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5320BC27" w14:textId="77777777">
            <w:pPr>
              <w:pStyle w:val="Body"/>
              <w:jc w:val="center"/>
            </w:pPr>
            <w:r>
              <w:t>4</w:t>
            </w:r>
          </w:p>
        </w:tc>
        <w:tc>
          <w:tcPr>
            <w:tcW w:w="1834" w:type="pct"/>
            <w:tcBorders>
              <w:top w:val="single" w:color="2D739F" w:sz="4" w:space="0"/>
              <w:left w:val="single" w:color="2D739F" w:sz="4" w:space="0"/>
              <w:bottom w:val="single" w:color="2D739F" w:sz="4" w:space="0"/>
              <w:right w:val="single" w:color="2D739F" w:sz="4" w:space="0"/>
            </w:tcBorders>
            <w:vAlign w:val="top"/>
          </w:tcPr>
          <w:p w:rsidR="00A219CC" w:rsidRDefault="00A219CC" w14:paraId="29DEFA30" w14:textId="77777777">
            <w:pPr>
              <w:pStyle w:val="Body"/>
            </w:pPr>
            <w:r>
              <w:t>Seek meaningful feedback from management on strategy and organisational response</w:t>
            </w:r>
          </w:p>
          <w:p w:rsidRPr="0010245A" w:rsidR="00A219CC" w:rsidRDefault="00A219CC" w14:paraId="6A30CAFE" w14:textId="77777777">
            <w:pPr>
              <w:pStyle w:val="Body"/>
            </w:pPr>
            <w:r>
              <w:t>Ask questions to broaden knowledge and understanding</w:t>
            </w:r>
          </w:p>
        </w:tc>
        <w:sdt>
          <w:sdtPr>
            <w:rPr>
              <w:iCs/>
              <w:szCs w:val="24"/>
              <w:lang w:eastAsia="en-AU"/>
            </w:rPr>
            <w:id w:val="-1534344468"/>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6CE85E05"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73839749"/>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296BC74D"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464106934"/>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26C99497"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343706486"/>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1E562080"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69299874" w14:textId="77777777">
            <w:pPr>
              <w:pStyle w:val="Body"/>
              <w:rPr>
                <w:iCs/>
                <w:szCs w:val="24"/>
                <w:lang w:eastAsia="en-AU"/>
              </w:rPr>
            </w:pPr>
          </w:p>
        </w:tc>
      </w:tr>
      <w:tr w:rsidR="00A219CC" w14:paraId="3830944C"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226B435D" w14:textId="77777777">
            <w:pPr>
              <w:pStyle w:val="Body"/>
              <w:jc w:val="center"/>
            </w:pPr>
            <w:r>
              <w:t>5</w:t>
            </w:r>
          </w:p>
        </w:tc>
        <w:tc>
          <w:tcPr>
            <w:tcW w:w="1834" w:type="pct"/>
            <w:tcBorders>
              <w:top w:val="single" w:color="2D739F" w:sz="4" w:space="0"/>
              <w:left w:val="single" w:color="2D739F" w:sz="4" w:space="0"/>
              <w:bottom w:val="single" w:color="2D739F" w:sz="4" w:space="0"/>
              <w:right w:val="single" w:color="2D739F" w:sz="4" w:space="0"/>
            </w:tcBorders>
            <w:vAlign w:val="top"/>
          </w:tcPr>
          <w:p w:rsidR="00A219CC" w:rsidRDefault="00A219CC" w14:paraId="08041264" w14:textId="77777777">
            <w:pPr>
              <w:pStyle w:val="Body"/>
            </w:pPr>
            <w:r w:rsidRPr="0055725B">
              <w:t>Facilitate discussion to explore and adapt the new ideas</w:t>
            </w:r>
          </w:p>
          <w:p w:rsidR="00A219CC" w:rsidRDefault="00A219CC" w14:paraId="1F42445F" w14:textId="77777777">
            <w:pPr>
              <w:pStyle w:val="Body"/>
            </w:pPr>
            <w:r>
              <w:t>Discuss complex issues and developments in the IT industry</w:t>
            </w:r>
          </w:p>
          <w:p w:rsidR="00A219CC" w:rsidRDefault="00A219CC" w14:paraId="4C45B346" w14:textId="77777777">
            <w:pPr>
              <w:pStyle w:val="Body"/>
            </w:pPr>
            <w:r>
              <w:t>Participate in verbal exchanges of ideas</w:t>
            </w:r>
          </w:p>
          <w:p w:rsidR="00A219CC" w:rsidRDefault="00A219CC" w14:paraId="28FB5834" w14:textId="77777777">
            <w:pPr>
              <w:pStyle w:val="Body"/>
            </w:pPr>
            <w:r>
              <w:t>Use a range of persuasive responses</w:t>
            </w:r>
          </w:p>
          <w:p w:rsidRPr="0010245A" w:rsidR="00A219CC" w:rsidRDefault="00A219CC" w14:paraId="4D737937" w14:textId="77777777">
            <w:pPr>
              <w:pStyle w:val="Body"/>
            </w:pPr>
            <w:r>
              <w:t xml:space="preserve">Encourage participation and ideas </w:t>
            </w:r>
          </w:p>
        </w:tc>
        <w:sdt>
          <w:sdtPr>
            <w:rPr>
              <w:iCs/>
              <w:szCs w:val="24"/>
              <w:lang w:eastAsia="en-AU"/>
            </w:rPr>
            <w:id w:val="1775209439"/>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61FE00E7"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534065643"/>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68759A86"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583737015"/>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02B5E325"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417218742"/>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16D7BB77"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6D3F8079" w14:textId="77777777">
            <w:pPr>
              <w:pStyle w:val="Body"/>
              <w:rPr>
                <w:iCs/>
                <w:szCs w:val="24"/>
                <w:lang w:eastAsia="en-AU"/>
              </w:rPr>
            </w:pPr>
          </w:p>
        </w:tc>
      </w:tr>
      <w:tr w:rsidR="00A219CC" w14:paraId="17E812CB"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3AB608A4" w14:textId="77777777">
            <w:pPr>
              <w:pStyle w:val="Body"/>
              <w:jc w:val="center"/>
            </w:pPr>
            <w:r>
              <w:t>6</w:t>
            </w:r>
          </w:p>
        </w:tc>
        <w:tc>
          <w:tcPr>
            <w:tcW w:w="1834" w:type="pct"/>
            <w:tcBorders>
              <w:top w:val="single" w:color="2D739F" w:sz="4" w:space="0"/>
              <w:left w:val="single" w:color="2D739F" w:sz="4" w:space="0"/>
              <w:bottom w:val="single" w:color="2D739F" w:sz="4" w:space="0"/>
              <w:right w:val="single" w:color="2D739F" w:sz="4" w:space="0"/>
            </w:tcBorders>
            <w:vAlign w:val="top"/>
          </w:tcPr>
          <w:p w:rsidRPr="0010245A" w:rsidR="00A219CC" w:rsidRDefault="00A219CC" w14:paraId="74765E08" w14:textId="77777777">
            <w:pPr>
              <w:pStyle w:val="Body"/>
            </w:pPr>
            <w:r>
              <w:t>Reach agreement on changes to the proposal based on responses of participants</w:t>
            </w:r>
          </w:p>
        </w:tc>
        <w:sdt>
          <w:sdtPr>
            <w:rPr>
              <w:iCs/>
              <w:szCs w:val="24"/>
              <w:lang w:eastAsia="en-AU"/>
            </w:rPr>
            <w:id w:val="-908610187"/>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7C024CAB"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847317177"/>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7F442E62"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698734748"/>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75B465F3"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811904330"/>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24B82153"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46E34558" w14:textId="77777777">
            <w:pPr>
              <w:pStyle w:val="Body"/>
              <w:rPr>
                <w:iCs/>
                <w:szCs w:val="24"/>
                <w:lang w:eastAsia="en-AU"/>
              </w:rPr>
            </w:pPr>
          </w:p>
        </w:tc>
      </w:tr>
      <w:tr w:rsidR="00A219CC" w14:paraId="4EA637D1"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3D25B6B6" w14:textId="77777777">
            <w:pPr>
              <w:pStyle w:val="Body"/>
              <w:jc w:val="center"/>
            </w:pPr>
            <w:r>
              <w:t>7</w:t>
            </w:r>
          </w:p>
        </w:tc>
        <w:tc>
          <w:tcPr>
            <w:tcW w:w="1834" w:type="pct"/>
            <w:tcBorders>
              <w:top w:val="single" w:color="2D739F" w:sz="4" w:space="0"/>
              <w:left w:val="single" w:color="2D739F" w:sz="4" w:space="0"/>
              <w:bottom w:val="single" w:color="2D739F" w:sz="4" w:space="0"/>
              <w:right w:val="single" w:color="2D739F" w:sz="4" w:space="0"/>
            </w:tcBorders>
            <w:vAlign w:val="top"/>
          </w:tcPr>
          <w:p w:rsidR="00A219CC" w:rsidRDefault="00A219CC" w14:paraId="6ADF2A19" w14:textId="77777777">
            <w:pPr>
              <w:pStyle w:val="Body"/>
            </w:pPr>
            <w:r w:rsidRPr="00E546BF">
              <w:t>Demonstrate work and interacting with others</w:t>
            </w:r>
            <w:r>
              <w:t>’</w:t>
            </w:r>
            <w:r w:rsidRPr="00E546BF">
              <w:t xml:space="preserve"> skills including:</w:t>
            </w:r>
          </w:p>
          <w:p w:rsidR="00A219CC" w:rsidP="00A219CC" w:rsidRDefault="00A219CC" w14:paraId="0E5EF3F3" w14:textId="77777777">
            <w:pPr>
              <w:pStyle w:val="Body"/>
              <w:numPr>
                <w:ilvl w:val="0"/>
                <w:numId w:val="19"/>
              </w:numPr>
            </w:pPr>
            <w:r>
              <w:t xml:space="preserve">taking responsibility for adhering to legal, regulatory, and organisational procedures and policy requirements </w:t>
            </w:r>
          </w:p>
          <w:p w:rsidR="00A219CC" w:rsidP="00A219CC" w:rsidRDefault="00A219CC" w14:paraId="6BC17649" w14:textId="77777777">
            <w:pPr>
              <w:pStyle w:val="Body"/>
              <w:numPr>
                <w:ilvl w:val="0"/>
                <w:numId w:val="19"/>
              </w:numPr>
            </w:pPr>
            <w:r>
              <w:t>using sophisticated oral and visual communication to achieve goals</w:t>
            </w:r>
          </w:p>
          <w:p w:rsidRPr="0010245A" w:rsidR="00A219CC" w:rsidP="00A219CC" w:rsidRDefault="00A219CC" w14:paraId="77E3B385" w14:textId="77777777">
            <w:pPr>
              <w:pStyle w:val="Body"/>
              <w:numPr>
                <w:ilvl w:val="0"/>
                <w:numId w:val="19"/>
              </w:numPr>
            </w:pPr>
            <w:r>
              <w:t>using presentation aids including digital tools and technologies to present information</w:t>
            </w:r>
          </w:p>
        </w:tc>
        <w:sdt>
          <w:sdtPr>
            <w:rPr>
              <w:iCs/>
              <w:szCs w:val="24"/>
              <w:lang w:eastAsia="en-AU"/>
            </w:rPr>
            <w:id w:val="-1523469805"/>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756AEFD2"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87489590"/>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227F4AE5"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1631621822"/>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0868F38F" w14:textId="77777777">
                <w:pPr>
                  <w:pStyle w:val="Body"/>
                  <w:jc w:val="center"/>
                  <w:rPr>
                    <w:iCs/>
                    <w:szCs w:val="24"/>
                    <w:lang w:eastAsia="en-AU"/>
                  </w:rPr>
                </w:pPr>
                <w:r>
                  <w:rPr>
                    <w:rFonts w:ascii="Segoe UI Symbol" w:hAnsi="Segoe UI Symbol" w:cs="Segoe UI Symbol"/>
                    <w:iCs/>
                    <w:szCs w:val="24"/>
                    <w:lang w:eastAsia="en-AU"/>
                  </w:rPr>
                  <w:t>☐</w:t>
                </w:r>
              </w:p>
            </w:tc>
          </w:sdtContent>
        </w:sdt>
        <w:sdt>
          <w:sdtPr>
            <w:rPr>
              <w:iCs/>
              <w:szCs w:val="24"/>
              <w:lang w:eastAsia="en-AU"/>
            </w:rPr>
            <w:id w:val="618189155"/>
            <w14:checkbox>
              <w14:checked w14:val="0"/>
              <w14:checkedState w14:val="2612" w14:font="MS Gothic"/>
              <w14:uncheckedState w14:val="2610" w14:font="MS Gothic"/>
            </w14:checkbox>
          </w:sdtPr>
          <w:sdtContent>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3D54698D" w14:textId="77777777">
                <w:pPr>
                  <w:pStyle w:val="Body"/>
                  <w:jc w:val="center"/>
                  <w:rPr>
                    <w:iCs/>
                    <w:szCs w:val="24"/>
                    <w:lang w:eastAsia="en-AU"/>
                  </w:rPr>
                </w:pPr>
                <w:r>
                  <w:rPr>
                    <w:rFonts w:ascii="Segoe UI Symbol" w:hAnsi="Segoe UI Symbol" w:cs="Segoe UI Symbol"/>
                    <w:iCs/>
                    <w:szCs w:val="24"/>
                    <w:lang w:eastAsia="en-AU"/>
                  </w:rPr>
                  <w:t>☐</w:t>
                </w:r>
              </w:p>
            </w:tc>
          </w:sdtContent>
        </w:sdt>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6A620D54" w14:textId="77777777">
            <w:pPr>
              <w:pStyle w:val="Body"/>
              <w:rPr>
                <w:iCs/>
                <w:szCs w:val="24"/>
                <w:lang w:eastAsia="en-AU"/>
              </w:rPr>
            </w:pPr>
          </w:p>
        </w:tc>
      </w:tr>
      <w:tr w:rsidR="00A219CC" w14:paraId="5B218D60" w14:textId="77777777">
        <w:tc>
          <w:tcPr>
            <w:tcW w:w="396" w:type="pct"/>
            <w:tcBorders>
              <w:top w:val="single" w:color="2D739F" w:sz="4" w:space="0"/>
              <w:left w:val="single" w:color="2D739F" w:sz="4" w:space="0"/>
              <w:bottom w:val="single" w:color="2D739F" w:sz="4" w:space="0"/>
              <w:right w:val="single" w:color="2D739F" w:sz="4" w:space="0"/>
            </w:tcBorders>
            <w:vAlign w:val="top"/>
          </w:tcPr>
          <w:p w:rsidR="00A219CC" w:rsidRDefault="00A219CC" w14:paraId="59B820C5" w14:textId="77777777">
            <w:pPr>
              <w:pStyle w:val="Body"/>
              <w:jc w:val="center"/>
            </w:pPr>
            <w:r>
              <w:t>8</w:t>
            </w:r>
          </w:p>
        </w:tc>
        <w:tc>
          <w:tcPr>
            <w:tcW w:w="1834" w:type="pct"/>
            <w:tcBorders>
              <w:top w:val="single" w:color="2D739F" w:sz="4" w:space="0"/>
              <w:left w:val="single" w:color="2D739F" w:sz="4" w:space="0"/>
              <w:bottom w:val="single" w:color="2D739F" w:sz="4" w:space="0"/>
              <w:right w:val="single" w:color="2D739F" w:sz="4" w:space="0"/>
            </w:tcBorders>
            <w:vAlign w:val="top"/>
          </w:tcPr>
          <w:p w:rsidRPr="00E546BF" w:rsidR="00A219CC" w:rsidRDefault="00A219CC" w14:paraId="07CE093A" w14:textId="77777777">
            <w:pPr>
              <w:pStyle w:val="Body"/>
            </w:pPr>
            <w:r>
              <w:t xml:space="preserve">Seek </w:t>
            </w:r>
            <w:r w:rsidRPr="006059DE">
              <w:t xml:space="preserve">feedback on </w:t>
            </w:r>
            <w:r>
              <w:t xml:space="preserve">own </w:t>
            </w:r>
            <w:r w:rsidRPr="006059DE">
              <w:t>performance and decision-making and potential areas for development</w:t>
            </w:r>
          </w:p>
        </w:tc>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06449984" w14:textId="77777777">
            <w:pPr>
              <w:pStyle w:val="Body"/>
              <w:jc w:val="center"/>
              <w:rPr>
                <w:iCs/>
                <w:szCs w:val="24"/>
                <w:lang w:eastAsia="en-AU"/>
              </w:rPr>
            </w:pPr>
          </w:p>
        </w:tc>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10C20D36" w14:textId="77777777">
            <w:pPr>
              <w:pStyle w:val="Body"/>
              <w:jc w:val="center"/>
              <w:rPr>
                <w:iCs/>
                <w:szCs w:val="24"/>
                <w:lang w:eastAsia="en-AU"/>
              </w:rPr>
            </w:pPr>
          </w:p>
        </w:tc>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7F818331" w14:textId="77777777">
            <w:pPr>
              <w:pStyle w:val="Body"/>
              <w:jc w:val="center"/>
              <w:rPr>
                <w:iCs/>
                <w:szCs w:val="24"/>
                <w:lang w:eastAsia="en-AU"/>
              </w:rPr>
            </w:pPr>
          </w:p>
        </w:tc>
        <w:tc>
          <w:tcPr>
            <w:tcW w:w="237" w:type="pct"/>
            <w:tcBorders>
              <w:top w:val="single" w:color="2D739F" w:sz="4" w:space="0"/>
              <w:left w:val="single" w:color="2D739F" w:sz="4" w:space="0"/>
              <w:bottom w:val="single" w:color="2D739F" w:sz="4" w:space="0"/>
              <w:right w:val="single" w:color="2D739F" w:sz="4" w:space="0"/>
            </w:tcBorders>
            <w:vAlign w:val="top"/>
          </w:tcPr>
          <w:p w:rsidR="00A219CC" w:rsidRDefault="00A219CC" w14:paraId="2692DFF2" w14:textId="77777777">
            <w:pPr>
              <w:pStyle w:val="Body"/>
              <w:jc w:val="center"/>
              <w:rPr>
                <w:iCs/>
                <w:szCs w:val="24"/>
                <w:lang w:eastAsia="en-AU"/>
              </w:rPr>
            </w:pPr>
          </w:p>
        </w:tc>
        <w:tc>
          <w:tcPr>
            <w:tcW w:w="1822" w:type="pct"/>
            <w:tcBorders>
              <w:top w:val="single" w:color="2D739F" w:sz="4" w:space="0"/>
              <w:left w:val="single" w:color="2D739F" w:sz="4" w:space="0"/>
              <w:bottom w:val="single" w:color="2D739F" w:sz="4" w:space="0"/>
              <w:right w:val="single" w:color="2D739F" w:sz="4" w:space="0"/>
            </w:tcBorders>
            <w:vAlign w:val="top"/>
          </w:tcPr>
          <w:p w:rsidRPr="00A62E58" w:rsidR="00A219CC" w:rsidRDefault="00A219CC" w14:paraId="6BA6052D" w14:textId="77777777">
            <w:pPr>
              <w:pStyle w:val="Body"/>
              <w:rPr>
                <w:iCs/>
                <w:szCs w:val="24"/>
                <w:lang w:eastAsia="en-AU"/>
              </w:rPr>
            </w:pPr>
          </w:p>
        </w:tc>
      </w:tr>
    </w:tbl>
    <w:p w:rsidRPr="00AA4C89" w:rsidR="00AA4C89" w:rsidP="00AA4C89" w:rsidRDefault="00AA4C89" w14:paraId="0660A6C5" w14:textId="77777777">
      <w:pPr>
        <w:rPr>
          <w:lang w:eastAsia="en-AU"/>
        </w:rPr>
      </w:pPr>
    </w:p>
    <w:p w:rsidR="00D940E9" w:rsidRDefault="00D940E9" w14:paraId="36926A3A" w14:textId="77777777">
      <w:pPr>
        <w:tabs>
          <w:tab w:val="clear" w:pos="284"/>
        </w:tabs>
        <w:spacing w:before="0" w:after="200" w:line="276" w:lineRule="auto"/>
        <w:rPr>
          <w:rFonts w:eastAsia="Times New Roman"/>
          <w:b/>
          <w:noProof/>
          <w:color w:val="464748"/>
          <w:kern w:val="22"/>
          <w:sz w:val="36"/>
          <w:szCs w:val="36"/>
          <w:lang w:eastAsia="en-AU"/>
        </w:rPr>
      </w:pPr>
      <w:r>
        <w:br w:type="page"/>
      </w:r>
    </w:p>
    <w:p w:rsidR="00D940E9" w:rsidRDefault="00D940E9" w14:paraId="08CFFDBA" w14:textId="77777777">
      <w:pPr>
        <w:pStyle w:val="Heading2"/>
        <w:sectPr w:rsidR="00D940E9" w:rsidSect="00A50088">
          <w:pgSz w:w="16838" w:h="11906" w:orient="landscape"/>
          <w:pgMar w:top="1418" w:right="1418" w:bottom="1418" w:left="1418" w:header="567" w:footer="454" w:gutter="0"/>
          <w:cols w:space="4253"/>
          <w:docGrid w:linePitch="360"/>
        </w:sectPr>
      </w:pPr>
    </w:p>
    <w:p w:rsidRPr="00540288" w:rsidR="00402E44" w:rsidRDefault="003D1048" w14:paraId="74EFC278" w14:textId="6F9DDC91">
      <w:pPr>
        <w:pStyle w:val="Heading2"/>
      </w:pPr>
      <w:r w:rsidRPr="00540288">
        <w:t>Additional evidence for verification of assessment</w:t>
      </w:r>
    </w:p>
    <w:p w:rsidRPr="00540288" w:rsidR="00402E44" w:rsidRDefault="003D1048" w14:paraId="74EFC279" w14:textId="77777777">
      <w:pPr>
        <w:pStyle w:val="Body"/>
      </w:pPr>
      <w:r w:rsidRPr="00540288">
        <w:t>Assessors may ask questions to clarify your understanding during the assessment event.</w:t>
      </w:r>
    </w:p>
    <w:p w:rsidRPr="00540288" w:rsidR="00402E44" w:rsidRDefault="003D1048" w14:paraId="74EFC27A" w14:textId="77777777">
      <w:pPr>
        <w:pStyle w:val="Body"/>
      </w:pPr>
      <w:r w:rsidRPr="00540288">
        <w:t>You may be asked questions:</w:t>
      </w:r>
    </w:p>
    <w:p w:rsidRPr="00540288" w:rsidR="00402E44" w:rsidRDefault="003D1048" w14:paraId="74EFC27B" w14:textId="30AD25F9">
      <w:pPr>
        <w:pStyle w:val="ListBullet"/>
      </w:pPr>
      <w:r w:rsidRPr="00540288">
        <w:t xml:space="preserve">to clarify your understanding </w:t>
      </w:r>
    </w:p>
    <w:p w:rsidRPr="00540288" w:rsidR="00402E44" w:rsidRDefault="003D1048" w14:paraId="74EFC27C" w14:textId="64001C70">
      <w:pPr>
        <w:pStyle w:val="ListBullet"/>
      </w:pPr>
      <w:r w:rsidRPr="00540288">
        <w:t xml:space="preserve">to capture contingencies that may form part of the demonstration </w:t>
      </w:r>
    </w:p>
    <w:p w:rsidRPr="00540288" w:rsidR="00402E44" w:rsidRDefault="003D1048" w14:paraId="74EFC27D" w14:textId="77777777">
      <w:pPr>
        <w:pStyle w:val="ListBullet"/>
      </w:pPr>
      <w:r w:rsidRPr="00540288">
        <w:t>to prevent a work, health and safety incident.</w:t>
      </w:r>
    </w:p>
    <w:p w:rsidRPr="00540288" w:rsidR="00402E44" w:rsidRDefault="003D1048" w14:paraId="74EFC27E" w14:textId="77777777">
      <w:pPr>
        <w:pStyle w:val="Body"/>
      </w:pPr>
      <w:r w:rsidRPr="00540288">
        <w:t>If questions are required during the assessment event, these questions and your responses will be recorded in this table.</w:t>
      </w:r>
    </w:p>
    <w:p w:rsidRPr="00540288" w:rsidR="00402E44" w:rsidRDefault="003D1048" w14:paraId="74EFC27F" w14:textId="01EA5C21">
      <w:pPr>
        <w:pStyle w:val="Caption"/>
      </w:pPr>
      <w:r w:rsidRPr="00540288">
        <w:t xml:space="preserve">Table </w:t>
      </w:r>
      <w:r>
        <w:fldChar w:fldCharType="begin"/>
      </w:r>
      <w:r>
        <w:instrText> SEQ Table \* ARABIC </w:instrText>
      </w:r>
      <w:r>
        <w:fldChar w:fldCharType="separate"/>
      </w:r>
      <w:r w:rsidR="00D940E9">
        <w:rPr>
          <w:noProof/>
        </w:rPr>
        <w:t>6</w:t>
      </w:r>
      <w:r>
        <w:fldChar w:fldCharType="end"/>
      </w:r>
      <w:r w:rsidRPr="00540288">
        <w:t xml:space="preserve"> Additional evidence </w:t>
      </w:r>
    </w:p>
    <w:tbl>
      <w:tblPr>
        <w:tblStyle w:val="TableGrid"/>
        <w:tblW w:w="5161" w:type="pct"/>
        <w:tblLook w:val="0620" w:firstRow="1" w:lastRow="0" w:firstColumn="0" w:lastColumn="0" w:noHBand="1" w:noVBand="1"/>
      </w:tblPr>
      <w:tblGrid>
        <w:gridCol w:w="4676"/>
        <w:gridCol w:w="4676"/>
      </w:tblGrid>
      <w:tr w:rsidR="00170A7F" w:rsidTr="00170A7F" w14:paraId="74EFC282"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2500" w:type="pct"/>
          </w:tcPr>
          <w:p w:rsidRPr="00540288" w:rsidR="00402E44" w:rsidRDefault="003D1048" w14:paraId="74EFC280" w14:textId="77777777">
            <w:r w:rsidRPr="00540288">
              <w:t xml:space="preserve">Questions asked by assessor </w:t>
            </w:r>
          </w:p>
        </w:tc>
        <w:tc>
          <w:tcPr>
            <w:tcW w:w="2500" w:type="pct"/>
          </w:tcPr>
          <w:p w:rsidRPr="00540288" w:rsidR="00402E44" w:rsidRDefault="003D1048" w14:paraId="74EFC281" w14:textId="77777777">
            <w:r w:rsidRPr="00540288">
              <w:t xml:space="preserve">Student responses </w:t>
            </w:r>
          </w:p>
        </w:tc>
      </w:tr>
      <w:tr w:rsidR="00170A7F" w:rsidTr="00170A7F" w14:paraId="74EFC285" w14:textId="77777777">
        <w:trPr>
          <w:cantSplit w:val="0"/>
        </w:trPr>
        <w:tc>
          <w:tcPr>
            <w:tcW w:w="2500" w:type="pct"/>
          </w:tcPr>
          <w:p w:rsidRPr="003E21DF" w:rsidR="00402E44" w:rsidP="00B62F29" w:rsidRDefault="00402E44" w14:paraId="74EFC283" w14:textId="639B08F6">
            <w:pPr>
              <w:rPr>
                <w:szCs w:val="24"/>
                <w:lang w:eastAsia="en-AU"/>
              </w:rPr>
            </w:pPr>
          </w:p>
        </w:tc>
        <w:tc>
          <w:tcPr>
            <w:tcW w:w="2500" w:type="pct"/>
          </w:tcPr>
          <w:p w:rsidRPr="003E21DF" w:rsidR="00402E44" w:rsidP="00B62F29" w:rsidRDefault="00402E44" w14:paraId="74EFC284" w14:textId="5812C84D"/>
        </w:tc>
      </w:tr>
      <w:tr w:rsidR="00170A7F" w:rsidTr="00170A7F" w14:paraId="74EFC288" w14:textId="77777777">
        <w:trPr>
          <w:cantSplit w:val="0"/>
        </w:trPr>
        <w:tc>
          <w:tcPr>
            <w:tcW w:w="2500" w:type="pct"/>
          </w:tcPr>
          <w:p w:rsidRPr="00540288" w:rsidR="00402E44" w:rsidRDefault="00402E44" w14:paraId="74EFC286" w14:textId="77777777"/>
        </w:tc>
        <w:tc>
          <w:tcPr>
            <w:tcW w:w="2500" w:type="pct"/>
          </w:tcPr>
          <w:p w:rsidRPr="00540288" w:rsidR="00402E44" w:rsidRDefault="00402E44" w14:paraId="74EFC287" w14:textId="77777777"/>
        </w:tc>
      </w:tr>
      <w:tr w:rsidR="00170A7F" w:rsidTr="00170A7F" w14:paraId="74EFC28B" w14:textId="77777777">
        <w:trPr>
          <w:cantSplit w:val="0"/>
        </w:trPr>
        <w:tc>
          <w:tcPr>
            <w:tcW w:w="2500" w:type="pct"/>
          </w:tcPr>
          <w:p w:rsidRPr="00540288" w:rsidR="00402E44" w:rsidRDefault="00402E44" w14:paraId="74EFC289" w14:textId="77777777"/>
        </w:tc>
        <w:tc>
          <w:tcPr>
            <w:tcW w:w="2500" w:type="pct"/>
          </w:tcPr>
          <w:p w:rsidRPr="00540288" w:rsidR="00402E44" w:rsidRDefault="00402E44" w14:paraId="74EFC28A" w14:textId="77777777"/>
        </w:tc>
      </w:tr>
    </w:tbl>
    <w:p w:rsidR="00B62F29" w:rsidRDefault="00B62F29" w14:paraId="4866DF9C" w14:textId="77777777">
      <w:pPr>
        <w:tabs>
          <w:tab w:val="clear" w:pos="284"/>
        </w:tabs>
        <w:spacing w:before="0" w:after="200" w:line="276" w:lineRule="auto"/>
        <w:rPr>
          <w:rFonts w:eastAsia="Times New Roman"/>
          <w:b/>
          <w:noProof/>
          <w:color w:val="2D739F"/>
          <w:kern w:val="22"/>
          <w:sz w:val="32"/>
          <w:szCs w:val="32"/>
          <w:lang w:eastAsia="en-AU"/>
        </w:rPr>
      </w:pPr>
      <w:r>
        <w:br w:type="page"/>
      </w:r>
    </w:p>
    <w:p w:rsidRPr="00540288" w:rsidR="00402E44" w:rsidRDefault="003D1048" w14:paraId="74EFC28C" w14:textId="28971E01">
      <w:pPr>
        <w:pStyle w:val="Heading3"/>
      </w:pPr>
      <w:r w:rsidRPr="00540288">
        <w:t>Additional ad</w:t>
      </w:r>
      <w:r w:rsidR="00B62F29">
        <w:t xml:space="preserve"> </w:t>
      </w:r>
      <w:r w:rsidRPr="00540288">
        <w:t>hoc question/s asked by the Assessor</w:t>
      </w:r>
    </w:p>
    <w:p w:rsidRPr="00540288" w:rsidR="00402E44" w:rsidRDefault="003D1048" w14:paraId="74EFC28E" w14:textId="0D671ACB">
      <w:pPr>
        <w:pStyle w:val="Body"/>
      </w:pPr>
      <w:r w:rsidRPr="00540288">
        <w:t>Additional ad hoc questions may be asked by the assessor during or after the assessment event. This section provides the assessor opportunity to record these questions and your responses.</w:t>
      </w:r>
    </w:p>
    <w:p w:rsidRPr="00540288" w:rsidR="00402E44" w:rsidRDefault="003D1048" w14:paraId="74EFC28F" w14:textId="77777777">
      <w:pPr>
        <w:pStyle w:val="Body-Kn-Question"/>
      </w:pPr>
      <w:r w:rsidRPr="00540288">
        <w:t xml:space="preserve">Assessor question (as required): </w:t>
      </w:r>
    </w:p>
    <w:p w:rsidRPr="00540288" w:rsidR="00402E44" w:rsidRDefault="003D1048" w14:paraId="74EFC290" w14:textId="77777777">
      <w:pPr>
        <w:pStyle w:val="InputBoxSml"/>
        <w:framePr w:wrap="around"/>
      </w:pPr>
      <w:r w:rsidRPr="00540288">
        <w:br w:type="page"/>
      </w:r>
      <w:bookmarkStart w:name="_Hlk150353604" w:id="7"/>
      <w:sdt>
        <w:sdtPr>
          <w:id w:val="-999190315"/>
          <w:placeholder>
            <w:docPart w:val="480D366D651843408185524EEE5AC53A"/>
          </w:placeholder>
          <w:temporary/>
          <w:showingPlcHdr/>
          <w:text/>
        </w:sdtPr>
        <w:sdtContent>
          <w:r w:rsidRPr="00020B73">
            <w:rPr>
              <w:color w:val="454545"/>
            </w:rPr>
            <w:t>[Record your additional questions here]</w:t>
          </w:r>
        </w:sdtContent>
      </w:sdt>
      <w:r w:rsidRPr="00540288">
        <w:t xml:space="preserve"> </w:t>
      </w:r>
      <w:bookmarkEnd w:id="7"/>
    </w:p>
    <w:p w:rsidRPr="00540288" w:rsidR="00402E44" w:rsidRDefault="00402E44" w14:paraId="74EFC291" w14:textId="77777777">
      <w:pPr>
        <w:pStyle w:val="InputBoxSml"/>
        <w:framePr w:wrap="around"/>
      </w:pPr>
    </w:p>
    <w:p w:rsidRPr="00540288" w:rsidR="00402E44" w:rsidRDefault="003D1048" w14:paraId="74EFC292" w14:textId="77777777">
      <w:r w:rsidRPr="00540288">
        <w:t xml:space="preserve">Student response (as required): </w:t>
      </w:r>
    </w:p>
    <w:p w:rsidRPr="00540288" w:rsidR="00402E44" w:rsidRDefault="003D1048" w14:paraId="74EFC293" w14:textId="77777777">
      <w:pPr>
        <w:pStyle w:val="InputBoxSml"/>
        <w:framePr w:wrap="around"/>
      </w:pPr>
      <w:r w:rsidRPr="00540288">
        <w:br w:type="page"/>
      </w:r>
      <w:sdt>
        <w:sdtPr>
          <w:id w:val="1212309146"/>
          <w:placeholder>
            <w:docPart w:val="2A9CED32F712479796D206AD40CB34BE"/>
          </w:placeholder>
          <w:temporary/>
          <w:showingPlcHdr/>
          <w:text/>
        </w:sdtPr>
        <w:sdtContent>
          <w:r w:rsidRPr="00020B73">
            <w:rPr>
              <w:color w:val="454545"/>
            </w:rPr>
            <w:t>[Record the student response/s]</w:t>
          </w:r>
        </w:sdtContent>
      </w:sdt>
      <w:r w:rsidRPr="00540288">
        <w:t xml:space="preserve"> </w:t>
      </w:r>
    </w:p>
    <w:p w:rsidRPr="00540288" w:rsidR="00402E44" w:rsidRDefault="00402E44" w14:paraId="74EFC294" w14:textId="77777777">
      <w:pPr>
        <w:pStyle w:val="InputBoxSml"/>
        <w:framePr w:wrap="around"/>
      </w:pPr>
    </w:p>
    <w:p w:rsidRPr="00540288" w:rsidR="00402E44" w:rsidRDefault="003D1048" w14:paraId="74EFC295" w14:textId="77777777">
      <w:pPr>
        <w:pStyle w:val="Body-Kn-Question"/>
      </w:pPr>
      <w:r w:rsidRPr="00540288">
        <w:t xml:space="preserve">Assessor question/s (as required): </w:t>
      </w:r>
    </w:p>
    <w:p w:rsidRPr="00540288" w:rsidR="00402E44" w:rsidRDefault="003D1048" w14:paraId="74EFC296" w14:textId="77777777">
      <w:pPr>
        <w:pStyle w:val="InputBoxSml"/>
        <w:framePr w:wrap="around"/>
      </w:pPr>
      <w:r w:rsidRPr="00540288">
        <w:br w:type="page"/>
      </w:r>
      <w:sdt>
        <w:sdtPr>
          <w:id w:val="2136758136"/>
          <w:placeholder>
            <w:docPart w:val="EBBF05D4E2A445859BDE0ADE5B45371D"/>
          </w:placeholder>
          <w:temporary/>
          <w:showingPlcHdr/>
          <w:text/>
        </w:sdtPr>
        <w:sdtContent>
          <w:r w:rsidRPr="00020B73">
            <w:rPr>
              <w:color w:val="454545"/>
            </w:rPr>
            <w:t>[Record your additional questions here]</w:t>
          </w:r>
        </w:sdtContent>
      </w:sdt>
      <w:r w:rsidRPr="00540288">
        <w:t xml:space="preserve"> </w:t>
      </w:r>
    </w:p>
    <w:p w:rsidRPr="00540288" w:rsidR="00402E44" w:rsidRDefault="00402E44" w14:paraId="74EFC297" w14:textId="77777777">
      <w:pPr>
        <w:pStyle w:val="InputBoxSml"/>
        <w:framePr w:wrap="around"/>
      </w:pPr>
    </w:p>
    <w:p w:rsidRPr="00540288" w:rsidR="00402E44" w:rsidRDefault="003D1048" w14:paraId="74EFC298" w14:textId="77777777">
      <w:r w:rsidRPr="00540288">
        <w:t xml:space="preserve">Student response/s (as required): </w:t>
      </w:r>
    </w:p>
    <w:p w:rsidRPr="00540288" w:rsidR="00402E44" w:rsidRDefault="003D1048" w14:paraId="74EFC299" w14:textId="77777777">
      <w:pPr>
        <w:pStyle w:val="InputBoxSml"/>
        <w:framePr w:wrap="around"/>
      </w:pPr>
      <w:r w:rsidRPr="00540288">
        <w:br w:type="page"/>
      </w:r>
      <w:sdt>
        <w:sdtPr>
          <w:id w:val="-21328167"/>
          <w:placeholder>
            <w:docPart w:val="68C88436459C4930A9BCB0BA37FFDDA3"/>
          </w:placeholder>
          <w:temporary/>
          <w:showingPlcHdr/>
          <w:text/>
        </w:sdtPr>
        <w:sdtContent>
          <w:r w:rsidRPr="00020B73">
            <w:rPr>
              <w:color w:val="454545"/>
            </w:rPr>
            <w:t>[Record the student response/s]</w:t>
          </w:r>
        </w:sdtContent>
      </w:sdt>
      <w:r w:rsidRPr="00540288">
        <w:t xml:space="preserve"> </w:t>
      </w:r>
    </w:p>
    <w:p w:rsidRPr="00540288" w:rsidR="00402E44" w:rsidRDefault="00402E44" w14:paraId="74EFC29A" w14:textId="77777777">
      <w:pPr>
        <w:pStyle w:val="InputBoxSml"/>
        <w:framePr w:wrap="around"/>
      </w:pPr>
    </w:p>
    <w:p w:rsidRPr="00540288" w:rsidR="00402E44" w:rsidRDefault="003D1048" w14:paraId="74EFC29B" w14:textId="77777777">
      <w:pPr>
        <w:pStyle w:val="Body-Kn-Question"/>
      </w:pPr>
      <w:r w:rsidRPr="00540288">
        <w:t xml:space="preserve">Assessor question/s (as required): </w:t>
      </w:r>
    </w:p>
    <w:p w:rsidRPr="00540288" w:rsidR="00402E44" w:rsidRDefault="003D1048" w14:paraId="74EFC29C" w14:textId="77777777">
      <w:pPr>
        <w:pStyle w:val="InputBoxSml"/>
        <w:framePr w:wrap="around"/>
      </w:pPr>
      <w:r w:rsidRPr="00540288">
        <w:br w:type="page"/>
      </w:r>
      <w:sdt>
        <w:sdtPr>
          <w:id w:val="-1192919793"/>
          <w:placeholder>
            <w:docPart w:val="AB5C8096D6A648979C3487FDB3DB0EC3"/>
          </w:placeholder>
          <w:temporary/>
          <w:showingPlcHdr/>
          <w:text/>
        </w:sdtPr>
        <w:sdtContent>
          <w:r w:rsidRPr="00020B73">
            <w:rPr>
              <w:color w:val="454545"/>
            </w:rPr>
            <w:t>[Record your additional questions here]</w:t>
          </w:r>
        </w:sdtContent>
      </w:sdt>
      <w:r w:rsidRPr="00540288">
        <w:t xml:space="preserve"> </w:t>
      </w:r>
    </w:p>
    <w:p w:rsidRPr="00540288" w:rsidR="00402E44" w:rsidRDefault="00402E44" w14:paraId="74EFC29D" w14:textId="77777777">
      <w:pPr>
        <w:pStyle w:val="InputBoxSml"/>
        <w:framePr w:wrap="around"/>
      </w:pPr>
    </w:p>
    <w:p w:rsidRPr="00540288" w:rsidR="00402E44" w:rsidRDefault="003D1048" w14:paraId="74EFC29E" w14:textId="77777777">
      <w:r w:rsidRPr="00540288">
        <w:t xml:space="preserve">Student response/s (as required): </w:t>
      </w:r>
    </w:p>
    <w:p w:rsidRPr="00540288" w:rsidR="00402E44" w:rsidRDefault="003D1048" w14:paraId="74EFC29F" w14:textId="77777777">
      <w:pPr>
        <w:pStyle w:val="InputBoxSml"/>
        <w:framePr w:wrap="around"/>
      </w:pPr>
      <w:r w:rsidRPr="00540288">
        <w:br w:type="page"/>
      </w:r>
      <w:sdt>
        <w:sdtPr>
          <w:id w:val="-15931936"/>
          <w:placeholder>
            <w:docPart w:val="4AA1AB7D4E5F4E6B9CF09E818E87717F"/>
          </w:placeholder>
          <w:temporary/>
          <w:showingPlcHdr/>
          <w:text/>
        </w:sdtPr>
        <w:sdtContent>
          <w:r w:rsidRPr="00020B73">
            <w:rPr>
              <w:color w:val="454545"/>
            </w:rPr>
            <w:t>[Record the student response/s]</w:t>
          </w:r>
        </w:sdtContent>
      </w:sdt>
      <w:r w:rsidRPr="00540288">
        <w:t xml:space="preserve"> </w:t>
      </w:r>
    </w:p>
    <w:p w:rsidRPr="00540288" w:rsidR="00402E44" w:rsidRDefault="00402E44" w14:paraId="74EFC2A0" w14:textId="77777777">
      <w:pPr>
        <w:pStyle w:val="InputBoxSml"/>
        <w:framePr w:wrap="around"/>
      </w:pPr>
    </w:p>
    <w:p w:rsidR="00402E44" w:rsidRDefault="00402E44" w14:paraId="74EFC2A6" w14:textId="77777777">
      <w:pPr>
        <w:pStyle w:val="InputBoxSml"/>
        <w:framePr w:wrap="around"/>
      </w:pPr>
    </w:p>
    <w:p w:rsidRPr="001C7ECE" w:rsidR="00402E44" w:rsidRDefault="003D1048" w14:paraId="74EFC2A7" w14:textId="77777777">
      <w:pPr>
        <w:pStyle w:val="Body"/>
      </w:pPr>
      <w:bookmarkStart w:name="_Ref122354622" w:id="8"/>
      <w:bookmarkEnd w:id="5"/>
      <w:r>
        <w:br w:type="page"/>
      </w:r>
    </w:p>
    <w:p w:rsidRPr="004A795C" w:rsidR="00402E44" w:rsidRDefault="003D1048" w14:paraId="74EFC2A8" w14:textId="77777777">
      <w:pPr>
        <w:pStyle w:val="Heading2"/>
      </w:pPr>
      <w:bookmarkStart w:name="_Ref122517329" w:id="9"/>
      <w:r w:rsidRPr="004A795C">
        <w:t>External resources – Links and URLs</w:t>
      </w:r>
      <w:bookmarkEnd w:id="8"/>
      <w:bookmarkEnd w:id="9"/>
      <w:r w:rsidRPr="004A795C">
        <w:t xml:space="preserve"> </w:t>
      </w:r>
    </w:p>
    <w:p w:rsidR="00402E44" w:rsidRDefault="003D1048" w14:paraId="74EFC2AA" w14:textId="77777777">
      <w:pPr>
        <w:rPr>
          <w:lang w:eastAsia="en-AU" w:bidi="en-US"/>
        </w:rPr>
      </w:pPr>
      <w:r w:rsidRPr="004A795C">
        <w:rPr>
          <w:lang w:eastAsia="en-AU" w:bidi="en-US"/>
        </w:rPr>
        <w:t>Long URLs and permalinks are provided for access to content when the assessment is not used digitally, for example, not clickable.</w:t>
      </w:r>
      <w:r>
        <w:rPr>
          <w:lang w:eastAsia="en-AU" w:bidi="en-US"/>
        </w:rPr>
        <w:t xml:space="preserve"> </w:t>
      </w:r>
    </w:p>
    <w:p w:rsidR="00402E44" w:rsidRDefault="003D1048" w14:paraId="74EFC2AB" w14:textId="673F0AD7">
      <w:pPr>
        <w:pStyle w:val="Caption"/>
      </w:pPr>
      <w:r w:rsidRPr="00436736">
        <w:t xml:space="preserve">Table </w:t>
      </w:r>
      <w:r>
        <w:fldChar w:fldCharType="begin"/>
      </w:r>
      <w:r>
        <w:instrText> SEQ Table \* ARABIC </w:instrText>
      </w:r>
      <w:r>
        <w:fldChar w:fldCharType="separate"/>
      </w:r>
      <w:r w:rsidR="00D940E9">
        <w:rPr>
          <w:noProof/>
        </w:rPr>
        <w:t>7</w:t>
      </w:r>
      <w:r>
        <w:fldChar w:fldCharType="end"/>
      </w:r>
      <w:r w:rsidRPr="00436736">
        <w:t xml:space="preserve"> </w:t>
      </w:r>
      <w:r>
        <w:t xml:space="preserve">Long URLs </w:t>
      </w:r>
    </w:p>
    <w:tbl>
      <w:tblPr>
        <w:tblStyle w:val="TableGrid"/>
        <w:tblW w:w="9065" w:type="dxa"/>
        <w:tblBorders>
          <w:top w:val="single" w:color="2D739F" w:sz="2" w:space="0"/>
          <w:left w:val="single" w:color="2D739F" w:sz="2" w:space="0"/>
          <w:bottom w:val="single" w:color="2D739F" w:sz="2" w:space="0"/>
          <w:right w:val="single" w:color="2D739F" w:sz="2" w:space="0"/>
          <w:insideH w:val="single" w:color="2D739F" w:sz="2" w:space="0"/>
          <w:insideV w:val="single" w:color="2D739F" w:sz="2" w:space="0"/>
        </w:tblBorders>
        <w:tblLook w:val="04A0" w:firstRow="1" w:lastRow="0" w:firstColumn="1" w:lastColumn="0" w:noHBand="0" w:noVBand="1"/>
      </w:tblPr>
      <w:tblGrid>
        <w:gridCol w:w="2409"/>
        <w:gridCol w:w="6656"/>
      </w:tblGrid>
      <w:tr w:rsidR="00170A7F" w:rsidTr="00170A7F" w14:paraId="74EFC2AE"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2409" w:type="dxa"/>
          </w:tcPr>
          <w:p w:rsidR="00402E44" w:rsidRDefault="003D1048" w14:paraId="74EFC2AC" w14:textId="77777777">
            <w:r>
              <w:t xml:space="preserve">Resource Name </w:t>
            </w:r>
          </w:p>
        </w:tc>
        <w:tc>
          <w:tcPr>
            <w:tcW w:w="6656" w:type="dxa"/>
          </w:tcPr>
          <w:p w:rsidR="00402E44" w:rsidRDefault="003D1048" w14:paraId="74EFC2AD" w14:textId="77777777">
            <w:r>
              <w:t xml:space="preserve">Long URL </w:t>
            </w:r>
          </w:p>
        </w:tc>
      </w:tr>
      <w:tr w:rsidR="00170A7F" w:rsidTr="00170A7F" w14:paraId="74EFC2B1" w14:textId="77777777">
        <w:trPr>
          <w:cantSplit w:val="0"/>
        </w:trPr>
        <w:tc>
          <w:tcPr>
            <w:tcW w:w="2409" w:type="dxa"/>
          </w:tcPr>
          <w:p w:rsidR="00402E44" w:rsidRDefault="003D1048" w14:paraId="74EFC2AF" w14:textId="77777777">
            <w:r w:rsidRPr="009C5317">
              <w:t>The Learning Bank</w:t>
            </w:r>
          </w:p>
        </w:tc>
        <w:tc>
          <w:tcPr>
            <w:tcW w:w="6656" w:type="dxa"/>
          </w:tcPr>
          <w:p w:rsidR="00402E44" w:rsidRDefault="003D1048" w14:paraId="74EFC2B0" w14:textId="77777777">
            <w:r w:rsidRPr="009C5317">
              <w:t>https://share.tafensw.edu.au/share/home.do</w:t>
            </w:r>
          </w:p>
        </w:tc>
      </w:tr>
      <w:tr w:rsidR="00170A7F" w:rsidTr="00170A7F" w14:paraId="74EFC2B4" w14:textId="77777777">
        <w:trPr>
          <w:cantSplit w:val="0"/>
        </w:trPr>
        <w:tc>
          <w:tcPr>
            <w:tcW w:w="2409" w:type="dxa"/>
          </w:tcPr>
          <w:p w:rsidR="00402E44" w:rsidRDefault="003D1048" w14:paraId="74EFC2B2" w14:textId="068934EB">
            <w:r w:rsidRPr="009C5317">
              <w:t>Video recording instructions</w:t>
            </w:r>
            <w:r w:rsidR="009038DB">
              <w:t xml:space="preserve"> (pdf)</w:t>
            </w:r>
          </w:p>
        </w:tc>
        <w:tc>
          <w:tcPr>
            <w:tcW w:w="6656" w:type="dxa"/>
          </w:tcPr>
          <w:p w:rsidR="00402E44" w:rsidRDefault="003D1048" w14:paraId="74EFC2B3" w14:textId="77777777">
            <w:r w:rsidRPr="00E80F1C">
              <w:t>https://share.tafensw.edu.au/share/items/744af7d4-a241-45e2-adb0-0e13f2fe4950/0/?attachment.uuid=01c3c87a-4599-48c2-91f0-68a00b5bbb4c</w:t>
            </w:r>
          </w:p>
        </w:tc>
      </w:tr>
      <w:tr w:rsidR="00170A7F" w:rsidTr="00170A7F" w14:paraId="74EFC2B7" w14:textId="77777777">
        <w:trPr>
          <w:cantSplit w:val="0"/>
        </w:trPr>
        <w:tc>
          <w:tcPr>
            <w:tcW w:w="2409" w:type="dxa"/>
          </w:tcPr>
          <w:p w:rsidR="00402E44" w:rsidRDefault="000978DF" w14:paraId="74EFC2B5" w14:textId="5DFDA6D0">
            <w:r>
              <w:t>Gelos Enterprises</w:t>
            </w:r>
          </w:p>
        </w:tc>
        <w:tc>
          <w:tcPr>
            <w:tcW w:w="6656" w:type="dxa"/>
          </w:tcPr>
          <w:p w:rsidR="00402E44" w:rsidRDefault="006D6A57" w14:paraId="74EFC2B6" w14:textId="7667E8A7">
            <w:r w:rsidRPr="006D6A57">
              <w:t>https://share.tafensw.edu.au/share/items/d0b458dc-3922-409d-b1fe-9a2f785f4a38/0/?attachment.uuid=aa9bb643-d101-45be-9b0f-533c4cc33ba1</w:t>
            </w:r>
          </w:p>
        </w:tc>
      </w:tr>
      <w:tr w:rsidR="00170A7F" w:rsidTr="00170A7F" w14:paraId="74EFC2BA" w14:textId="77777777">
        <w:trPr>
          <w:cantSplit w:val="0"/>
        </w:trPr>
        <w:tc>
          <w:tcPr>
            <w:tcW w:w="2409" w:type="dxa"/>
          </w:tcPr>
          <w:p w:rsidR="00402E44" w:rsidRDefault="00315A2C" w14:paraId="74EFC2B8" w14:textId="091144AA">
            <w:r>
              <w:t>Gelos Enterprises Code of Conduct Policy and Procedure (pdf)</w:t>
            </w:r>
          </w:p>
        </w:tc>
        <w:tc>
          <w:tcPr>
            <w:tcW w:w="6656" w:type="dxa"/>
          </w:tcPr>
          <w:p w:rsidR="00402E44" w:rsidRDefault="00B06946" w14:paraId="74EFC2B9" w14:textId="55DBFD61">
            <w:r w:rsidRPr="00B06946">
              <w:t>https://share.tafensw.edu.au/share/items/5f1cec7b-1d03-446a-85b7-edb42692c34e/0/?attachment.uuid=6b7e28d5-5226-450d-9ee8-b2567497512d</w:t>
            </w:r>
          </w:p>
        </w:tc>
      </w:tr>
    </w:tbl>
    <w:p w:rsidRPr="000E46F6" w:rsidR="00402E44" w:rsidRDefault="003D1048" w14:paraId="74EFC2BB" w14:textId="77777777">
      <w:pPr>
        <w:pStyle w:val="Body"/>
      </w:pPr>
      <w:r>
        <w:br w:type="page"/>
      </w:r>
    </w:p>
    <w:p w:rsidR="00402E44" w:rsidRDefault="003D1048" w14:paraId="74EFC2BC" w14:textId="77777777">
      <w:pPr>
        <w:pStyle w:val="Notebox"/>
        <w:framePr w:wrap="around"/>
        <w:jc w:val="center"/>
      </w:pPr>
      <w:r w:rsidRPr="00CF12B3">
        <w:t>This page is not required for online assessment submissions</w:t>
      </w:r>
      <w:r>
        <w:t>.</w:t>
      </w:r>
    </w:p>
    <w:p w:rsidRPr="000E46F6" w:rsidR="00402E44" w:rsidRDefault="003D1048" w14:paraId="74EFC2BD" w14:textId="77777777">
      <w:pPr>
        <w:pStyle w:val="Heading3"/>
      </w:pPr>
      <w:r w:rsidRPr="000E46F6">
        <w:t>Student assessment declaration</w:t>
      </w:r>
    </w:p>
    <w:p w:rsidR="00402E44" w:rsidRDefault="003D1048" w14:paraId="74EFC2BE" w14:textId="77777777">
      <w:pPr>
        <w:rPr>
          <w:lang w:eastAsia="en-AU" w:bidi="en-US"/>
        </w:rPr>
      </w:pPr>
      <w:r>
        <w:rPr>
          <w:lang w:eastAsia="en-AU" w:bidi="en-US"/>
        </w:rPr>
        <w:t>This assessment is my original work and has not been:</w:t>
      </w:r>
    </w:p>
    <w:p w:rsidR="00402E44" w:rsidRDefault="003D1048" w14:paraId="74EFC2BF" w14:textId="77777777">
      <w:pPr>
        <w:pStyle w:val="ListBullet"/>
        <w:rPr>
          <w:lang w:bidi="en-US"/>
        </w:rPr>
      </w:pPr>
      <w:r>
        <w:rPr>
          <w:lang w:bidi="en-US"/>
        </w:rPr>
        <w:t>copied from any source without proper referencing</w:t>
      </w:r>
    </w:p>
    <w:p w:rsidR="00402E44" w:rsidRDefault="003D1048" w14:paraId="74EFC2C0" w14:textId="77777777">
      <w:pPr>
        <w:pStyle w:val="ListBullet"/>
        <w:rPr>
          <w:lang w:bidi="en-US"/>
        </w:rPr>
      </w:pPr>
      <w:r>
        <w:rPr>
          <w:lang w:bidi="en-US"/>
        </w:rPr>
        <w:t>written for me by any other person except where such collaboration has been approved by a teacher or assessor.</w:t>
      </w:r>
    </w:p>
    <w:p w:rsidRPr="000E46F6" w:rsidR="00402E44" w:rsidRDefault="003D1048" w14:paraId="74EFC2C1" w14:textId="77777777">
      <w:pPr>
        <w:pStyle w:val="FormTitle"/>
      </w:pPr>
      <w:r w:rsidRPr="000E46F6">
        <w:t>Student signature and date</w:t>
      </w:r>
    </w:p>
    <w:p w:rsidR="00402E44" w:rsidRDefault="00402E44" w14:paraId="74EFC2C2" w14:textId="77777777">
      <w:pPr>
        <w:pStyle w:val="FormLine-Box"/>
        <w:rPr>
          <w:lang w:eastAsia="en-AU"/>
        </w:rPr>
      </w:pPr>
    </w:p>
    <w:p w:rsidR="00402E44" w:rsidRDefault="003D1048" w14:paraId="74EFC2C3" w14:textId="77777777">
      <w:pPr>
        <w:pStyle w:val="Heading3"/>
      </w:pPr>
      <w:r>
        <w:t>Reasonable adjustment</w:t>
      </w:r>
    </w:p>
    <w:p w:rsidR="00402E44" w:rsidRDefault="00000000" w14:paraId="74EFC2C4" w14:textId="77777777">
      <w:pPr>
        <w:rPr>
          <w:lang w:eastAsia="en-AU" w:bidi="en-US"/>
        </w:rPr>
      </w:pPr>
      <w:sdt>
        <w:sdtPr>
          <w:rPr>
            <w:lang w:eastAsia="en-AU" w:bidi="en-US"/>
          </w:rPr>
          <w:id w:val="309527625"/>
          <w14:checkbox>
            <w14:checked w14:val="0"/>
            <w14:checkedState w14:val="2612" w14:font="MS Gothic"/>
            <w14:uncheckedState w14:val="2610" w14:font="MS Gothic"/>
          </w14:checkbox>
        </w:sdtPr>
        <w:sdtContent>
          <w:r w:rsidR="003D1048">
            <w:rPr>
              <w:rFonts w:hint="eastAsia" w:ascii="MS Gothic" w:hAnsi="MS Gothic" w:eastAsia="MS Gothic"/>
              <w:lang w:eastAsia="en-AU" w:bidi="en-US"/>
            </w:rPr>
            <w:t>☐</w:t>
          </w:r>
        </w:sdtContent>
      </w:sdt>
      <w:r w:rsidR="003D1048">
        <w:rPr>
          <w:lang w:eastAsia="en-AU" w:bidi="en-US"/>
        </w:rPr>
        <w:t xml:space="preserve"> Reasonable adjustment was in place for this assessment event. </w:t>
      </w:r>
    </w:p>
    <w:p w:rsidR="00402E44" w:rsidRDefault="003D1048" w14:paraId="74EFC2C5" w14:textId="77777777">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67A6BC4EA3254CBB9FC8BF75E6530E4F"/>
        </w:placeholder>
        <w:temporary/>
        <w:showingPlcHdr/>
        <w:text/>
      </w:sdtPr>
      <w:sdtContent>
        <w:p w:rsidR="00402E44" w:rsidRDefault="003D1048" w14:paraId="74EFC2C6" w14:textId="77777777">
          <w:pPr>
            <w:pStyle w:val="FormLine-Box"/>
            <w:rPr>
              <w:lang w:eastAsia="en-AU"/>
            </w:rPr>
          </w:pPr>
          <w:r w:rsidRPr="000E46F6">
            <w:rPr>
              <w:color w:val="595959"/>
              <w:lang w:eastAsia="en-AU"/>
            </w:rPr>
            <w:t>[Insert reasonable adjustment strategies]</w:t>
          </w:r>
        </w:p>
      </w:sdtContent>
      <w:sdtEndPr>
        <w:rPr>
          <w:lang w:eastAsia="en-AU"/>
        </w:rPr>
      </w:sdtEndPr>
    </w:sdt>
    <w:p w:rsidR="00402E44" w:rsidRDefault="003D1048" w14:paraId="74EFC2C7" w14:textId="77777777">
      <w:pPr>
        <w:pStyle w:val="Heading3"/>
      </w:pPr>
      <w:r>
        <w:t>Assessment outcome</w:t>
      </w:r>
    </w:p>
    <w:p w:rsidR="00402E44" w:rsidRDefault="00000000" w14:paraId="74EFC2C8" w14:textId="77777777">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sidR="003D1048">
            <w:rPr>
              <w:rFonts w:hint="eastAsia" w:ascii="MS Gothic" w:hAnsi="MS Gothic" w:eastAsia="MS Gothic"/>
              <w:lang w:eastAsia="en-AU" w:bidi="en-US"/>
            </w:rPr>
            <w:t>☐</w:t>
          </w:r>
        </w:sdtContent>
      </w:sdt>
      <w:r w:rsidR="003D1048">
        <w:rPr>
          <w:lang w:eastAsia="en-AU" w:bidi="en-US"/>
        </w:rPr>
        <w:t xml:space="preserve"> Satisfactory</w:t>
      </w:r>
      <w:r w:rsidR="003D1048">
        <w:rPr>
          <w:lang w:eastAsia="en-AU" w:bidi="en-US"/>
        </w:rPr>
        <w:tab/>
      </w:r>
      <w:sdt>
        <w:sdtPr>
          <w:rPr>
            <w:lang w:eastAsia="en-AU" w:bidi="en-US"/>
          </w:rPr>
          <w:id w:val="1491441999"/>
          <w14:checkbox>
            <w14:checked w14:val="0"/>
            <w14:checkedState w14:val="2612" w14:font="MS Gothic"/>
            <w14:uncheckedState w14:val="2610" w14:font="MS Gothic"/>
          </w14:checkbox>
        </w:sdtPr>
        <w:sdtContent>
          <w:r w:rsidR="003D1048">
            <w:rPr>
              <w:rFonts w:hint="eastAsia" w:ascii="MS Gothic" w:hAnsi="MS Gothic" w:eastAsia="MS Gothic"/>
              <w:lang w:eastAsia="en-AU" w:bidi="en-US"/>
            </w:rPr>
            <w:t>☐</w:t>
          </w:r>
        </w:sdtContent>
      </w:sdt>
      <w:r w:rsidR="003D1048">
        <w:rPr>
          <w:lang w:eastAsia="en-AU" w:bidi="en-US"/>
        </w:rPr>
        <w:t xml:space="preserve"> Unsatisfactory</w:t>
      </w:r>
    </w:p>
    <w:p w:rsidRPr="00652A90" w:rsidR="00402E44" w:rsidRDefault="003D1048" w14:paraId="74EFC2C9" w14:textId="77777777">
      <w:pPr>
        <w:pStyle w:val="FormTitle"/>
      </w:pPr>
      <w:r w:rsidRPr="00652A90">
        <w:t>Comments</w:t>
      </w:r>
    </w:p>
    <w:sdt>
      <w:sdtPr>
        <w:rPr>
          <w:color w:val="595959"/>
          <w:lang w:eastAsia="en-AU"/>
        </w:rPr>
        <w:id w:val="-386104418"/>
        <w:placeholder>
          <w:docPart w:val="750D0B85B45D4F18B5340C21A8740167"/>
        </w:placeholder>
        <w:temporary/>
        <w:showingPlcHdr/>
        <w:text/>
      </w:sdtPr>
      <w:sdtContent>
        <w:p w:rsidRPr="00113D50" w:rsidR="00402E44" w:rsidRDefault="003D1048" w14:paraId="74EFC2CA" w14:textId="77777777">
          <w:pPr>
            <w:pStyle w:val="FormLine-Box"/>
            <w:rPr>
              <w:color w:val="595959"/>
              <w:lang w:eastAsia="en-AU"/>
            </w:rPr>
          </w:pPr>
          <w:r w:rsidRPr="00113D50">
            <w:rPr>
              <w:color w:val="595959"/>
              <w:lang w:eastAsia="en-AU"/>
            </w:rPr>
            <w:t>[Insert comments]</w:t>
          </w:r>
        </w:p>
      </w:sdtContent>
      <w:sdtEndPr>
        <w:rPr>
          <w:color w:val="595959" w:themeColor="text1" w:themeTint="A6" w:themeShade="FF"/>
          <w:lang w:eastAsia="en-AU"/>
        </w:rPr>
      </w:sdtEndPr>
    </w:sdt>
    <w:p w:rsidR="00402E44" w:rsidRDefault="003D1048" w14:paraId="74EFC2CB" w14:textId="77777777">
      <w:pPr>
        <w:pStyle w:val="FormTitle"/>
      </w:pPr>
      <w:r>
        <w:t>Assessor name, signature and date</w:t>
      </w:r>
    </w:p>
    <w:p w:rsidRPr="00CF650C" w:rsidR="00402E44" w:rsidRDefault="00402E44" w14:paraId="74EFC2CC" w14:textId="77777777">
      <w:pPr>
        <w:pStyle w:val="FormLine-Box"/>
      </w:pPr>
    </w:p>
    <w:p w:rsidR="00402E44" w:rsidRDefault="003D1048" w14:paraId="74EFC2CD" w14:textId="77777777">
      <w:pPr>
        <w:pStyle w:val="FormTitle"/>
      </w:pPr>
      <w:r>
        <w:t>Student acknowledgement of assessment outcome</w:t>
      </w:r>
    </w:p>
    <w:sdt>
      <w:sdtPr>
        <w:rPr>
          <w:lang w:eastAsia="en-AU"/>
        </w:rPr>
        <w:id w:val="-1161625659"/>
        <w:placeholder>
          <w:docPart w:val="D0C6C36A51014FD9B1DFC9439754FD73"/>
        </w:placeholder>
        <w:temporary/>
        <w:showingPlcHdr/>
        <w:text/>
      </w:sdtPr>
      <w:sdtContent>
        <w:p w:rsidR="00402E44" w:rsidRDefault="003D1048" w14:paraId="74EFC2CE" w14:textId="77777777">
          <w:pPr>
            <w:pStyle w:val="FormLine-Box"/>
            <w:rPr>
              <w:lang w:eastAsia="en-AU"/>
            </w:rPr>
          </w:pPr>
          <w:r w:rsidRPr="00113D50">
            <w:rPr>
              <w:color w:val="595959"/>
              <w:lang w:eastAsia="en-AU"/>
            </w:rPr>
            <w:t>[Would you like to make any comments about this assessment?]</w:t>
          </w:r>
        </w:p>
      </w:sdtContent>
      <w:sdtEndPr>
        <w:rPr>
          <w:lang w:eastAsia="en-AU"/>
        </w:rPr>
      </w:sdtEndPr>
    </w:sdt>
    <w:p w:rsidRPr="00113D50" w:rsidR="00402E44" w:rsidRDefault="003D1048" w14:paraId="74EFC2CF" w14:textId="77777777">
      <w:pPr>
        <w:pStyle w:val="FormTitle"/>
      </w:pPr>
      <w:r w:rsidRPr="00113D50">
        <w:t>Student name, signature and date</w:t>
      </w:r>
    </w:p>
    <w:p w:rsidRPr="00F61D60" w:rsidR="00402E44" w:rsidRDefault="00402E44" w14:paraId="74EFC2D0" w14:textId="77777777">
      <w:pPr>
        <w:pStyle w:val="FormLine-Box"/>
        <w:rPr>
          <w:lang w:eastAsia="en-AU"/>
        </w:rPr>
      </w:pPr>
    </w:p>
    <w:p w:rsidRPr="000D179A" w:rsidR="00402E44" w:rsidRDefault="00402E44" w14:paraId="74EFC2D1" w14:textId="77777777">
      <w:pPr>
        <w:pStyle w:val="Body"/>
        <w:rPr>
          <w:lang w:eastAsia="en-AU"/>
        </w:rPr>
      </w:pPr>
    </w:p>
    <w:sectPr w:rsidRPr="000D179A" w:rsidR="00402E44" w:rsidSect="00D940E9">
      <w:pgSz w:w="11906" w:h="16838" w:orient="portrait"/>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45A" w:rsidRDefault="0012345A" w14:paraId="3A2BF086" w14:textId="77777777">
      <w:pPr>
        <w:spacing w:before="0" w:after="0" w:line="240" w:lineRule="auto"/>
      </w:pPr>
      <w:r>
        <w:separator/>
      </w:r>
    </w:p>
  </w:endnote>
  <w:endnote w:type="continuationSeparator" w:id="0">
    <w:p w:rsidR="0012345A" w:rsidRDefault="0012345A" w14:paraId="04CA5520" w14:textId="77777777">
      <w:pPr>
        <w:spacing w:before="0" w:after="0" w:line="240" w:lineRule="auto"/>
      </w:pPr>
      <w:r>
        <w:continuationSeparator/>
      </w:r>
    </w:p>
  </w:endnote>
  <w:endnote w:type="continuationNotice" w:id="1">
    <w:p w:rsidR="0012345A" w:rsidRDefault="0012345A" w14:paraId="1557147A"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402E44" w:rsidRDefault="00402E44" w14:paraId="74EFC2D5" w14:textId="77777777">
    <w:pPr>
      <w:pStyle w:val="Footer-DocumentTitleLeft"/>
    </w:pPr>
  </w:p>
  <w:p w:rsidR="00402E44" w:rsidRDefault="003D1048" w14:paraId="74EFC2D6" w14:textId="7777777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rsidRPr="0006452B" w:rsidR="00402E44" w:rsidRDefault="00402E44" w14:paraId="74EFC2D7" w14:textId="77777777"/>
  <w:p w:rsidR="00402E44" w:rsidRDefault="00402E44" w14:paraId="74EFC2D8"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04893" w:rsidR="00402E44" w:rsidRDefault="003D1048" w14:paraId="74EFC2D9" w14:textId="2C6DB7F7">
    <w:pPr>
      <w:pStyle w:val="Bodyfooter"/>
      <w:rPr>
        <w:noProof/>
      </w:rPr>
    </w:pPr>
    <w:r w:rsidRPr="005B1776">
      <w:rPr>
        <w:color w:val="auto"/>
      </w:rPr>
      <w:t xml:space="preserve">Document title: </w:t>
    </w:r>
    <w:r w:rsidRPr="005B1776" w:rsidR="005B1776">
      <w:rPr>
        <w:noProof/>
        <w:color w:val="auto"/>
      </w:rPr>
      <w:t>Cl_ICTAnalysis</w:t>
    </w:r>
    <w:r w:rsidRPr="005B1776">
      <w:rPr>
        <w:color w:val="auto"/>
      </w:rPr>
      <w:t>_AE_Sk</w:t>
    </w:r>
    <w:r w:rsidRPr="005B1776" w:rsidR="005B1776">
      <w:rPr>
        <w:color w:val="auto"/>
      </w:rPr>
      <w:t>3</w:t>
    </w:r>
    <w:r w:rsidRPr="005B1776">
      <w:rPr>
        <w:color w:val="auto"/>
      </w:rPr>
      <w:t>of</w:t>
    </w:r>
    <w:r w:rsidRPr="005B1776" w:rsidR="005B1776">
      <w:rPr>
        <w:color w:val="auto"/>
      </w:rPr>
      <w:t>4</w:t>
    </w:r>
    <w:r w:rsidRPr="005B1776">
      <w:rPr>
        <w:color w:val="auto"/>
      </w:rPr>
      <w:ptab w:alignment="right" w:relativeTo="margin" w:leader="none"/>
    </w:r>
    <w:r w:rsidRPr="005B1776">
      <w:rPr>
        <w:color w:val="auto"/>
      </w:rPr>
      <w:t xml:space="preserve">Page </w:t>
    </w:r>
    <w:r w:rsidRPr="00C04893">
      <w:fldChar w:fldCharType="begin"/>
    </w:r>
    <w:r w:rsidRPr="00C04893">
      <w:instrText xml:space="preserve"> PAGE  \* Arabic  \* MERGEFORMAT </w:instrText>
    </w:r>
    <w:r w:rsidRPr="00C04893">
      <w:fldChar w:fldCharType="separate"/>
    </w:r>
    <w:r>
      <w:t>1</w:t>
    </w:r>
    <w:r w:rsidRPr="00C04893">
      <w:fldChar w:fldCharType="end"/>
    </w:r>
    <w:r w:rsidRPr="00C04893">
      <w:t xml:space="preserve"> of </w:t>
    </w:r>
    <w:r w:rsidRPr="00C04893">
      <w:rPr>
        <w:noProof/>
      </w:rPr>
      <w:fldChar w:fldCharType="begin"/>
    </w:r>
    <w:r w:rsidRPr="00C04893">
      <w:rPr>
        <w:noProof/>
      </w:rPr>
      <w:instrText xml:space="preserve"> NUMPAGES  \* Arabic  \* MERGEFORMAT </w:instrText>
    </w:r>
    <w:r w:rsidRPr="00C04893">
      <w:rPr>
        <w:noProof/>
      </w:rPr>
      <w:fldChar w:fldCharType="separate"/>
    </w:r>
    <w:r>
      <w:rPr>
        <w:noProof/>
      </w:rPr>
      <w:t>19</w:t>
    </w:r>
    <w:r w:rsidRPr="00C04893">
      <w:rPr>
        <w:noProof/>
      </w:rPr>
      <w:fldChar w:fldCharType="end"/>
    </w:r>
  </w:p>
  <w:p w:rsidRPr="009302A8" w:rsidR="00402E44" w:rsidRDefault="003D1048" w14:paraId="74EFC2DA" w14:textId="3C8354A3">
    <w:pPr>
      <w:pStyle w:val="Bodyfooter"/>
    </w:pPr>
    <w:r w:rsidRPr="00C04893">
      <w:t xml:space="preserve">Resource ID: </w:t>
    </w:r>
    <w:r w:rsidR="00E77959">
      <w:t>POP_23_001</w:t>
    </w:r>
    <w:r w:rsidRPr="00C04893">
      <w:t>_</w:t>
    </w:r>
    <w:r w:rsidRPr="005B1776" w:rsidR="005B1776">
      <w:rPr>
        <w:noProof/>
        <w:color w:val="auto"/>
      </w:rPr>
      <w:t>Cl_ICTAnalysis</w:t>
    </w:r>
    <w:r w:rsidRPr="005B1776">
      <w:rPr>
        <w:color w:val="auto"/>
      </w:rPr>
      <w:t>_AE_Sk</w:t>
    </w:r>
    <w:r w:rsidRPr="005B1776" w:rsidR="005B1776">
      <w:rPr>
        <w:color w:val="auto"/>
      </w:rPr>
      <w:t>3</w:t>
    </w:r>
    <w:r w:rsidRPr="005B1776">
      <w:rPr>
        <w:color w:val="auto"/>
      </w:rPr>
      <w:t>of</w:t>
    </w:r>
    <w:r w:rsidRPr="005B1776" w:rsidR="005B1776">
      <w:rPr>
        <w:color w:val="auto"/>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402E44" w:rsidRDefault="003D1048" w14:paraId="74EFC2DD"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402E44" w:rsidRDefault="003D1048" w14:paraId="74EFC2DE" w14:textId="7777777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rsidRPr="00AA3155" w:rsidR="00402E44" w:rsidRDefault="00402E44" w14:paraId="74EFC2DF" w14:textId="77777777">
    <w:pPr>
      <w:pStyle w:val="Footer"/>
    </w:pPr>
  </w:p>
  <w:p w:rsidR="00402E44" w:rsidRDefault="00402E44" w14:paraId="74EFC2E0" w14:textId="777777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402E44" w:rsidRDefault="00402E44" w14:paraId="74EFC2E3" w14:textId="77777777">
    <w:pPr>
      <w:pStyle w:val="Footer-DocumentTitleLeft"/>
    </w:pPr>
  </w:p>
  <w:p w:rsidR="00402E44" w:rsidRDefault="003D1048" w14:paraId="74EFC2E4" w14:textId="7777777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rsidRPr="0006452B" w:rsidR="00402E44" w:rsidRDefault="00402E44" w14:paraId="74EFC2E5" w14:textId="77777777"/>
  <w:p w:rsidR="00402E44" w:rsidRDefault="00402E44" w14:paraId="74EFC2E6" w14:textId="7777777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402E44" w:rsidRDefault="003D1048" w14:paraId="74EFC2E9"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402E44" w:rsidRDefault="003D1048" w14:paraId="74EFC2EA" w14:textId="7777777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rsidRPr="00AA3155" w:rsidR="00402E44" w:rsidRDefault="00402E44" w14:paraId="74EFC2EB" w14:textId="77777777">
    <w:pPr>
      <w:pStyle w:val="Footer"/>
    </w:pPr>
  </w:p>
  <w:p w:rsidR="00402E44" w:rsidRDefault="00402E44" w14:paraId="74EFC2E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45A" w:rsidRDefault="0012345A" w14:paraId="135A1964" w14:textId="77777777">
      <w:pPr>
        <w:spacing w:before="0" w:after="0" w:line="240" w:lineRule="auto"/>
      </w:pPr>
      <w:r>
        <w:separator/>
      </w:r>
    </w:p>
  </w:footnote>
  <w:footnote w:type="continuationSeparator" w:id="0">
    <w:p w:rsidR="0012345A" w:rsidRDefault="0012345A" w14:paraId="6CC30BE0" w14:textId="77777777">
      <w:pPr>
        <w:spacing w:before="0" w:after="0" w:line="240" w:lineRule="auto"/>
      </w:pPr>
      <w:r>
        <w:continuationSeparator/>
      </w:r>
    </w:p>
  </w:footnote>
  <w:footnote w:type="continuationNotice" w:id="1">
    <w:p w:rsidR="0012345A" w:rsidRDefault="0012345A" w14:paraId="7E7A3F24"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E44" w:rsidRDefault="00402E44" w14:paraId="74EFC2D2" w14:textId="77777777"/>
  <w:p w:rsidR="00402E44" w:rsidRDefault="00402E44" w14:paraId="74EFC2D3"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02E44" w:rsidRDefault="003D1048" w14:paraId="74EFC2D4" w14:textId="77777777">
    <w:pPr>
      <w:pStyle w:val="Header-SectionTitle"/>
    </w:pPr>
    <w:r>
      <w:rPr>
        <w:noProof/>
      </w:rPr>
      <w:drawing>
        <wp:inline distT="0" distB="0" distL="0" distR="0" wp14:anchorId="74EFC2ED" wp14:editId="5AB2C9A3">
          <wp:extent cx="1410319" cy="270000"/>
          <wp:effectExtent l="0" t="0" r="0" b="0"/>
          <wp:docPr id="4" name="Picture 4"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FE NSW logo"/>
                  <pic:cNvPicPr/>
                </pic:nvPicPr>
                <pic:blipFill>
                  <a:blip r:embed="rId1"/>
                  <a:stretch>
                    <a:fillRect/>
                  </a:stretch>
                </pic:blipFill>
                <pic:spPr>
                  <a:xfrm>
                    <a:off x="0" y="0"/>
                    <a:ext cx="1410319" cy="27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E44" w:rsidRDefault="00402E44" w14:paraId="74EFC2DB" w14:textId="77777777">
    <w:pPr>
      <w:pStyle w:val="Header"/>
    </w:pPr>
  </w:p>
  <w:p w:rsidR="00402E44" w:rsidRDefault="00402E44" w14:paraId="74EFC2DC"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E44" w:rsidRDefault="00402E44" w14:paraId="74EFC2E1" w14:textId="77777777"/>
  <w:p w:rsidR="00402E44" w:rsidRDefault="00402E44" w14:paraId="74EFC2E2" w14:textId="7777777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E44" w:rsidRDefault="00402E44" w14:paraId="74EFC2E7" w14:textId="77777777">
    <w:pPr>
      <w:pStyle w:val="Header"/>
    </w:pPr>
  </w:p>
  <w:p w:rsidR="00402E44" w:rsidRDefault="00402E44" w14:paraId="74EFC2E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3BC"/>
    <w:multiLevelType w:val="hybridMultilevel"/>
    <w:tmpl w:val="FC24A1BA"/>
    <w:lvl w:ilvl="0" w:tplc="015EEDA2">
      <w:start w:val="1"/>
      <w:numFmt w:val="decimal"/>
      <w:pStyle w:val="ListNumber"/>
      <w:lvlText w:val="%1."/>
      <w:lvlJc w:val="left"/>
      <w:pPr>
        <w:ind w:left="1077" w:hanging="360"/>
      </w:pPr>
    </w:lvl>
    <w:lvl w:ilvl="1" w:tplc="FB826BAA" w:tentative="1">
      <w:start w:val="1"/>
      <w:numFmt w:val="lowerLetter"/>
      <w:lvlText w:val="%2."/>
      <w:lvlJc w:val="left"/>
      <w:pPr>
        <w:ind w:left="1797" w:hanging="360"/>
      </w:pPr>
    </w:lvl>
    <w:lvl w:ilvl="2" w:tplc="B9DEFDEE" w:tentative="1">
      <w:start w:val="1"/>
      <w:numFmt w:val="lowerRoman"/>
      <w:lvlText w:val="%3."/>
      <w:lvlJc w:val="right"/>
      <w:pPr>
        <w:ind w:left="2517" w:hanging="180"/>
      </w:pPr>
    </w:lvl>
    <w:lvl w:ilvl="3" w:tplc="297280BC" w:tentative="1">
      <w:start w:val="1"/>
      <w:numFmt w:val="decimal"/>
      <w:lvlText w:val="%4."/>
      <w:lvlJc w:val="left"/>
      <w:pPr>
        <w:ind w:left="3237" w:hanging="360"/>
      </w:pPr>
    </w:lvl>
    <w:lvl w:ilvl="4" w:tplc="4F2E128A" w:tentative="1">
      <w:start w:val="1"/>
      <w:numFmt w:val="lowerLetter"/>
      <w:lvlText w:val="%5."/>
      <w:lvlJc w:val="left"/>
      <w:pPr>
        <w:ind w:left="3957" w:hanging="360"/>
      </w:pPr>
    </w:lvl>
    <w:lvl w:ilvl="5" w:tplc="7C46F678" w:tentative="1">
      <w:start w:val="1"/>
      <w:numFmt w:val="lowerRoman"/>
      <w:lvlText w:val="%6."/>
      <w:lvlJc w:val="right"/>
      <w:pPr>
        <w:ind w:left="4677" w:hanging="180"/>
      </w:pPr>
    </w:lvl>
    <w:lvl w:ilvl="6" w:tplc="FA320DE6" w:tentative="1">
      <w:start w:val="1"/>
      <w:numFmt w:val="decimal"/>
      <w:lvlText w:val="%7."/>
      <w:lvlJc w:val="left"/>
      <w:pPr>
        <w:ind w:left="5397" w:hanging="360"/>
      </w:pPr>
    </w:lvl>
    <w:lvl w:ilvl="7" w:tplc="7396B64E" w:tentative="1">
      <w:start w:val="1"/>
      <w:numFmt w:val="lowerLetter"/>
      <w:lvlText w:val="%8."/>
      <w:lvlJc w:val="left"/>
      <w:pPr>
        <w:ind w:left="6117" w:hanging="360"/>
      </w:pPr>
    </w:lvl>
    <w:lvl w:ilvl="8" w:tplc="854E72DA" w:tentative="1">
      <w:start w:val="1"/>
      <w:numFmt w:val="lowerRoman"/>
      <w:lvlText w:val="%9."/>
      <w:lvlJc w:val="right"/>
      <w:pPr>
        <w:ind w:left="6837" w:hanging="180"/>
      </w:pPr>
    </w:lvl>
  </w:abstractNum>
  <w:abstractNum w:abstractNumId="1" w15:restartNumberingAfterBreak="0">
    <w:nsid w:val="05E00203"/>
    <w:multiLevelType w:val="hybridMultilevel"/>
    <w:tmpl w:val="CC7AEC2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362523"/>
    <w:multiLevelType w:val="hybridMultilevel"/>
    <w:tmpl w:val="83A27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AD7814"/>
    <w:multiLevelType w:val="hybridMultilevel"/>
    <w:tmpl w:val="C526DE8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125F7601"/>
    <w:multiLevelType w:val="multilevel"/>
    <w:tmpl w:val="B4B03CE4"/>
    <w:lvl w:ilvl="0">
      <w:start w:val="1"/>
      <w:numFmt w:val="decimal"/>
      <w:pStyle w:val="ActivityListNumber"/>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1435" w:hanging="358"/>
      </w:pPr>
      <w:rPr>
        <w:rFonts w:hint="default"/>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5" w15:restartNumberingAfterBreak="0">
    <w:nsid w:val="207137A3"/>
    <w:multiLevelType w:val="hybridMultilevel"/>
    <w:tmpl w:val="669AC1C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59F032F"/>
    <w:multiLevelType w:val="hybridMultilevel"/>
    <w:tmpl w:val="B11AD4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DC2F25"/>
    <w:multiLevelType w:val="hybridMultilevel"/>
    <w:tmpl w:val="B6F8C1F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E7D020F"/>
    <w:multiLevelType w:val="hybridMultilevel"/>
    <w:tmpl w:val="4140C204"/>
    <w:lvl w:ilvl="0" w:tplc="8C342B80">
      <w:start w:val="1"/>
      <w:numFmt w:val="bullet"/>
      <w:pStyle w:val="TableListBullet"/>
      <w:lvlText w:val=""/>
      <w:lvlJc w:val="left"/>
      <w:pPr>
        <w:ind w:left="550" w:hanging="360"/>
      </w:pPr>
      <w:rPr>
        <w:rFonts w:hint="default" w:ascii="Symbol" w:hAnsi="Symbol"/>
        <w:sz w:val="20"/>
      </w:rPr>
    </w:lvl>
    <w:lvl w:ilvl="1" w:tplc="0C090003" w:tentative="1">
      <w:start w:val="1"/>
      <w:numFmt w:val="bullet"/>
      <w:lvlText w:val="o"/>
      <w:lvlJc w:val="left"/>
      <w:pPr>
        <w:ind w:left="1270" w:hanging="360"/>
      </w:pPr>
      <w:rPr>
        <w:rFonts w:hint="default" w:ascii="Courier New" w:hAnsi="Courier New" w:cs="Courier New"/>
      </w:rPr>
    </w:lvl>
    <w:lvl w:ilvl="2" w:tplc="0C090005" w:tentative="1">
      <w:start w:val="1"/>
      <w:numFmt w:val="bullet"/>
      <w:lvlText w:val=""/>
      <w:lvlJc w:val="left"/>
      <w:pPr>
        <w:ind w:left="1990" w:hanging="360"/>
      </w:pPr>
      <w:rPr>
        <w:rFonts w:hint="default" w:ascii="Wingdings" w:hAnsi="Wingdings"/>
      </w:rPr>
    </w:lvl>
    <w:lvl w:ilvl="3" w:tplc="0C090001" w:tentative="1">
      <w:start w:val="1"/>
      <w:numFmt w:val="bullet"/>
      <w:lvlText w:val=""/>
      <w:lvlJc w:val="left"/>
      <w:pPr>
        <w:ind w:left="2710" w:hanging="360"/>
      </w:pPr>
      <w:rPr>
        <w:rFonts w:hint="default" w:ascii="Symbol" w:hAnsi="Symbol"/>
      </w:rPr>
    </w:lvl>
    <w:lvl w:ilvl="4" w:tplc="0C090003" w:tentative="1">
      <w:start w:val="1"/>
      <w:numFmt w:val="bullet"/>
      <w:lvlText w:val="o"/>
      <w:lvlJc w:val="left"/>
      <w:pPr>
        <w:ind w:left="3430" w:hanging="360"/>
      </w:pPr>
      <w:rPr>
        <w:rFonts w:hint="default" w:ascii="Courier New" w:hAnsi="Courier New" w:cs="Courier New"/>
      </w:rPr>
    </w:lvl>
    <w:lvl w:ilvl="5" w:tplc="0C090005" w:tentative="1">
      <w:start w:val="1"/>
      <w:numFmt w:val="bullet"/>
      <w:lvlText w:val=""/>
      <w:lvlJc w:val="left"/>
      <w:pPr>
        <w:ind w:left="4150" w:hanging="360"/>
      </w:pPr>
      <w:rPr>
        <w:rFonts w:hint="default" w:ascii="Wingdings" w:hAnsi="Wingdings"/>
      </w:rPr>
    </w:lvl>
    <w:lvl w:ilvl="6" w:tplc="0C090001" w:tentative="1">
      <w:start w:val="1"/>
      <w:numFmt w:val="bullet"/>
      <w:lvlText w:val=""/>
      <w:lvlJc w:val="left"/>
      <w:pPr>
        <w:ind w:left="4870" w:hanging="360"/>
      </w:pPr>
      <w:rPr>
        <w:rFonts w:hint="default" w:ascii="Symbol" w:hAnsi="Symbol"/>
      </w:rPr>
    </w:lvl>
    <w:lvl w:ilvl="7" w:tplc="0C090003" w:tentative="1">
      <w:start w:val="1"/>
      <w:numFmt w:val="bullet"/>
      <w:lvlText w:val="o"/>
      <w:lvlJc w:val="left"/>
      <w:pPr>
        <w:ind w:left="5590" w:hanging="360"/>
      </w:pPr>
      <w:rPr>
        <w:rFonts w:hint="default" w:ascii="Courier New" w:hAnsi="Courier New" w:cs="Courier New"/>
      </w:rPr>
    </w:lvl>
    <w:lvl w:ilvl="8" w:tplc="0C090005" w:tentative="1">
      <w:start w:val="1"/>
      <w:numFmt w:val="bullet"/>
      <w:lvlText w:val=""/>
      <w:lvlJc w:val="left"/>
      <w:pPr>
        <w:ind w:left="6310" w:hanging="360"/>
      </w:pPr>
      <w:rPr>
        <w:rFonts w:hint="default" w:ascii="Wingdings" w:hAnsi="Wingdings"/>
      </w:rPr>
    </w:lvl>
  </w:abstractNum>
  <w:abstractNum w:abstractNumId="10" w15:restartNumberingAfterBreak="0">
    <w:nsid w:val="47B108D4"/>
    <w:multiLevelType w:val="hybridMultilevel"/>
    <w:tmpl w:val="B29E06CE"/>
    <w:lvl w:ilvl="0" w:tplc="758875B2">
      <w:start w:val="1"/>
      <w:numFmt w:val="bullet"/>
      <w:lvlText w:val=""/>
      <w:lvlJc w:val="left"/>
      <w:pPr>
        <w:ind w:left="720" w:hanging="360"/>
      </w:pPr>
      <w:rPr>
        <w:rFonts w:hint="default" w:ascii="Symbol" w:hAnsi="Symbol"/>
      </w:rPr>
    </w:lvl>
    <w:lvl w:ilvl="1" w:tplc="A490A9D2" w:tentative="1">
      <w:start w:val="1"/>
      <w:numFmt w:val="lowerLetter"/>
      <w:lvlText w:val="%2."/>
      <w:lvlJc w:val="left"/>
      <w:pPr>
        <w:ind w:left="1440" w:hanging="360"/>
      </w:pPr>
    </w:lvl>
    <w:lvl w:ilvl="2" w:tplc="90EC1C00" w:tentative="1">
      <w:start w:val="1"/>
      <w:numFmt w:val="lowerRoman"/>
      <w:lvlText w:val="%3."/>
      <w:lvlJc w:val="right"/>
      <w:pPr>
        <w:ind w:left="2160" w:hanging="180"/>
      </w:pPr>
    </w:lvl>
    <w:lvl w:ilvl="3" w:tplc="A992BB68" w:tentative="1">
      <w:start w:val="1"/>
      <w:numFmt w:val="decimal"/>
      <w:lvlText w:val="%4."/>
      <w:lvlJc w:val="left"/>
      <w:pPr>
        <w:ind w:left="2880" w:hanging="360"/>
      </w:pPr>
    </w:lvl>
    <w:lvl w:ilvl="4" w:tplc="2702ECC2" w:tentative="1">
      <w:start w:val="1"/>
      <w:numFmt w:val="lowerLetter"/>
      <w:lvlText w:val="%5."/>
      <w:lvlJc w:val="left"/>
      <w:pPr>
        <w:ind w:left="3600" w:hanging="360"/>
      </w:pPr>
    </w:lvl>
    <w:lvl w:ilvl="5" w:tplc="8E6E9DF2" w:tentative="1">
      <w:start w:val="1"/>
      <w:numFmt w:val="lowerRoman"/>
      <w:lvlText w:val="%6."/>
      <w:lvlJc w:val="right"/>
      <w:pPr>
        <w:ind w:left="4320" w:hanging="180"/>
      </w:pPr>
    </w:lvl>
    <w:lvl w:ilvl="6" w:tplc="B2808F56" w:tentative="1">
      <w:start w:val="1"/>
      <w:numFmt w:val="decimal"/>
      <w:lvlText w:val="%7."/>
      <w:lvlJc w:val="left"/>
      <w:pPr>
        <w:ind w:left="5040" w:hanging="360"/>
      </w:pPr>
    </w:lvl>
    <w:lvl w:ilvl="7" w:tplc="454AB4BE" w:tentative="1">
      <w:start w:val="1"/>
      <w:numFmt w:val="lowerLetter"/>
      <w:lvlText w:val="%8."/>
      <w:lvlJc w:val="left"/>
      <w:pPr>
        <w:ind w:left="5760" w:hanging="360"/>
      </w:pPr>
    </w:lvl>
    <w:lvl w:ilvl="8" w:tplc="7380666E" w:tentative="1">
      <w:start w:val="1"/>
      <w:numFmt w:val="lowerRoman"/>
      <w:lvlText w:val="%9."/>
      <w:lvlJc w:val="right"/>
      <w:pPr>
        <w:ind w:left="6480" w:hanging="180"/>
      </w:pPr>
    </w:lvl>
  </w:abstractNum>
  <w:abstractNum w:abstractNumId="11" w15:restartNumberingAfterBreak="0">
    <w:nsid w:val="49D0754E"/>
    <w:multiLevelType w:val="hybridMultilevel"/>
    <w:tmpl w:val="321E26EC"/>
    <w:lvl w:ilvl="0">
      <w:start w:val="1"/>
      <w:numFmt w:val="bullet"/>
      <w:pStyle w:val="ListBullet"/>
      <w:lvlText w:val=""/>
      <w:lvlJc w:val="left"/>
      <w:pPr>
        <w:ind w:left="720" w:hanging="360"/>
      </w:pPr>
      <w:rPr>
        <w:rFonts w:hint="default" w:ascii="Symbol" w:hAnsi="Symbol"/>
      </w:rPr>
    </w:lvl>
    <w:lvl w:ilvl="1" w:tplc="51AC9DCE">
      <w:numFmt w:val="bullet"/>
      <w:lvlText w:val="–"/>
      <w:lvlJc w:val="left"/>
      <w:pPr>
        <w:ind w:left="1440" w:hanging="360"/>
      </w:pPr>
      <w:rPr>
        <w:rFonts w:hint="default" w:ascii="Calibri" w:hAnsi="Calibri" w:eastAsiaTheme="minorEastAsia"/>
      </w:rPr>
    </w:lvl>
    <w:lvl w:ilvl="2" w:tplc="93F6D314">
      <w:start w:val="1"/>
      <w:numFmt w:val="bullet"/>
      <w:lvlText w:val=""/>
      <w:lvlJc w:val="left"/>
      <w:pPr>
        <w:ind w:left="2160" w:hanging="360"/>
      </w:pPr>
      <w:rPr>
        <w:rFonts w:hint="default" w:ascii="Wingdings" w:hAnsi="Wingdings"/>
      </w:rPr>
    </w:lvl>
    <w:lvl w:ilvl="3" w:tplc="467C5E7E" w:tentative="1">
      <w:start w:val="1"/>
      <w:numFmt w:val="bullet"/>
      <w:lvlText w:val=""/>
      <w:lvlJc w:val="left"/>
      <w:pPr>
        <w:ind w:left="2880" w:hanging="360"/>
      </w:pPr>
      <w:rPr>
        <w:rFonts w:hint="default" w:ascii="Symbol" w:hAnsi="Symbol"/>
      </w:rPr>
    </w:lvl>
    <w:lvl w:ilvl="4" w:tplc="73D42CDE" w:tentative="1">
      <w:start w:val="1"/>
      <w:numFmt w:val="bullet"/>
      <w:lvlText w:val="o"/>
      <w:lvlJc w:val="left"/>
      <w:pPr>
        <w:ind w:left="3600" w:hanging="360"/>
      </w:pPr>
      <w:rPr>
        <w:rFonts w:hint="default" w:ascii="Courier New" w:hAnsi="Courier New" w:cs="Courier New"/>
      </w:rPr>
    </w:lvl>
    <w:lvl w:ilvl="5" w:tplc="9294B990" w:tentative="1">
      <w:start w:val="1"/>
      <w:numFmt w:val="bullet"/>
      <w:lvlText w:val=""/>
      <w:lvlJc w:val="left"/>
      <w:pPr>
        <w:ind w:left="4320" w:hanging="360"/>
      </w:pPr>
      <w:rPr>
        <w:rFonts w:hint="default" w:ascii="Wingdings" w:hAnsi="Wingdings"/>
      </w:rPr>
    </w:lvl>
    <w:lvl w:ilvl="6" w:tplc="758841B6" w:tentative="1">
      <w:start w:val="1"/>
      <w:numFmt w:val="bullet"/>
      <w:lvlText w:val=""/>
      <w:lvlJc w:val="left"/>
      <w:pPr>
        <w:ind w:left="5040" w:hanging="360"/>
      </w:pPr>
      <w:rPr>
        <w:rFonts w:hint="default" w:ascii="Symbol" w:hAnsi="Symbol"/>
      </w:rPr>
    </w:lvl>
    <w:lvl w:ilvl="7" w:tplc="51D016CE" w:tentative="1">
      <w:start w:val="1"/>
      <w:numFmt w:val="bullet"/>
      <w:lvlText w:val="o"/>
      <w:lvlJc w:val="left"/>
      <w:pPr>
        <w:ind w:left="5760" w:hanging="360"/>
      </w:pPr>
      <w:rPr>
        <w:rFonts w:hint="default" w:ascii="Courier New" w:hAnsi="Courier New" w:cs="Courier New"/>
      </w:rPr>
    </w:lvl>
    <w:lvl w:ilvl="8" w:tplc="60065F16" w:tentative="1">
      <w:start w:val="1"/>
      <w:numFmt w:val="bullet"/>
      <w:lvlText w:val=""/>
      <w:lvlJc w:val="left"/>
      <w:pPr>
        <w:ind w:left="6480" w:hanging="360"/>
      </w:pPr>
      <w:rPr>
        <w:rFonts w:hint="default" w:ascii="Wingdings" w:hAnsi="Wingdings"/>
      </w:rPr>
    </w:lvl>
  </w:abstractNum>
  <w:abstractNum w:abstractNumId="12" w15:restartNumberingAfterBreak="0">
    <w:nsid w:val="4D393CBD"/>
    <w:multiLevelType w:val="hybridMultilevel"/>
    <w:tmpl w:val="A8CA01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F406460"/>
    <w:multiLevelType w:val="hybridMultilevel"/>
    <w:tmpl w:val="49D846B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615724D"/>
    <w:multiLevelType w:val="hybridMultilevel"/>
    <w:tmpl w:val="83BEA3D6"/>
    <w:lvl w:ilvl="0" w:tplc="1170502C">
      <w:start w:val="1"/>
      <w:numFmt w:val="decimal"/>
      <w:pStyle w:val="Body-Kn-Question"/>
      <w:lvlText w:val="%1."/>
      <w:lvlJc w:val="left"/>
      <w:pPr>
        <w:ind w:left="1077" w:hanging="360"/>
      </w:pPr>
    </w:lvl>
    <w:lvl w:ilvl="1" w:tplc="24F4FBFC" w:tentative="1">
      <w:start w:val="1"/>
      <w:numFmt w:val="lowerLetter"/>
      <w:lvlText w:val="%2."/>
      <w:lvlJc w:val="left"/>
      <w:pPr>
        <w:ind w:left="1797" w:hanging="360"/>
      </w:pPr>
    </w:lvl>
    <w:lvl w:ilvl="2" w:tplc="B772331A" w:tentative="1">
      <w:start w:val="1"/>
      <w:numFmt w:val="lowerRoman"/>
      <w:lvlText w:val="%3."/>
      <w:lvlJc w:val="right"/>
      <w:pPr>
        <w:ind w:left="2517" w:hanging="180"/>
      </w:pPr>
    </w:lvl>
    <w:lvl w:ilvl="3" w:tplc="D68EB532" w:tentative="1">
      <w:start w:val="1"/>
      <w:numFmt w:val="decimal"/>
      <w:lvlText w:val="%4."/>
      <w:lvlJc w:val="left"/>
      <w:pPr>
        <w:ind w:left="3237" w:hanging="360"/>
      </w:pPr>
    </w:lvl>
    <w:lvl w:ilvl="4" w:tplc="D944ABAE" w:tentative="1">
      <w:start w:val="1"/>
      <w:numFmt w:val="lowerLetter"/>
      <w:lvlText w:val="%5."/>
      <w:lvlJc w:val="left"/>
      <w:pPr>
        <w:ind w:left="3957" w:hanging="360"/>
      </w:pPr>
    </w:lvl>
    <w:lvl w:ilvl="5" w:tplc="D0562792" w:tentative="1">
      <w:start w:val="1"/>
      <w:numFmt w:val="lowerRoman"/>
      <w:lvlText w:val="%6."/>
      <w:lvlJc w:val="right"/>
      <w:pPr>
        <w:ind w:left="4677" w:hanging="180"/>
      </w:pPr>
    </w:lvl>
    <w:lvl w:ilvl="6" w:tplc="73ACFA9A" w:tentative="1">
      <w:start w:val="1"/>
      <w:numFmt w:val="decimal"/>
      <w:lvlText w:val="%7."/>
      <w:lvlJc w:val="left"/>
      <w:pPr>
        <w:ind w:left="5397" w:hanging="360"/>
      </w:pPr>
    </w:lvl>
    <w:lvl w:ilvl="7" w:tplc="A746A354" w:tentative="1">
      <w:start w:val="1"/>
      <w:numFmt w:val="lowerLetter"/>
      <w:lvlText w:val="%8."/>
      <w:lvlJc w:val="left"/>
      <w:pPr>
        <w:ind w:left="6117" w:hanging="360"/>
      </w:pPr>
    </w:lvl>
    <w:lvl w:ilvl="8" w:tplc="583A3328" w:tentative="1">
      <w:start w:val="1"/>
      <w:numFmt w:val="lowerRoman"/>
      <w:lvlText w:val="%9."/>
      <w:lvlJc w:val="right"/>
      <w:pPr>
        <w:ind w:left="6837" w:hanging="180"/>
      </w:pPr>
    </w:lvl>
  </w:abstractNum>
  <w:abstractNum w:abstractNumId="15" w15:restartNumberingAfterBreak="0">
    <w:nsid w:val="67AC024A"/>
    <w:multiLevelType w:val="hybridMultilevel"/>
    <w:tmpl w:val="EF6C916E"/>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6" w15:restartNumberingAfterBreak="0">
    <w:nsid w:val="6B0444CB"/>
    <w:multiLevelType w:val="hybridMultilevel"/>
    <w:tmpl w:val="DC5660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7484903"/>
    <w:multiLevelType w:val="hybridMultilevel"/>
    <w:tmpl w:val="943A2024"/>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7CF64BF5"/>
    <w:multiLevelType w:val="hybridMultilevel"/>
    <w:tmpl w:val="7B30583A"/>
    <w:lvl w:ilvl="0" w:tplc="BDFE6208">
      <w:start w:val="10"/>
      <w:numFmt w:val="bullet"/>
      <w:pStyle w:val="ListParagraph"/>
      <w:lvlText w:val=""/>
      <w:lvlJc w:val="left"/>
      <w:pPr>
        <w:ind w:left="1440" w:hanging="360"/>
      </w:pPr>
      <w:rPr>
        <w:rFonts w:hint="default" w:ascii="Symbol" w:hAnsi="Symbol" w:eastAsiaTheme="minorHAnsi" w:cstheme="minorHAnsi"/>
      </w:rPr>
    </w:lvl>
    <w:lvl w:ilvl="1" w:tplc="3C224A0E" w:tentative="1">
      <w:start w:val="1"/>
      <w:numFmt w:val="bullet"/>
      <w:lvlText w:val="o"/>
      <w:lvlJc w:val="left"/>
      <w:pPr>
        <w:ind w:left="2160" w:hanging="360"/>
      </w:pPr>
      <w:rPr>
        <w:rFonts w:hint="default" w:ascii="Courier New" w:hAnsi="Courier New" w:cs="Courier New"/>
      </w:rPr>
    </w:lvl>
    <w:lvl w:ilvl="2" w:tplc="6610DE60" w:tentative="1">
      <w:start w:val="1"/>
      <w:numFmt w:val="bullet"/>
      <w:lvlText w:val=""/>
      <w:lvlJc w:val="left"/>
      <w:pPr>
        <w:ind w:left="2880" w:hanging="360"/>
      </w:pPr>
      <w:rPr>
        <w:rFonts w:hint="default" w:ascii="Wingdings" w:hAnsi="Wingdings"/>
      </w:rPr>
    </w:lvl>
    <w:lvl w:ilvl="3" w:tplc="A0821352" w:tentative="1">
      <w:start w:val="1"/>
      <w:numFmt w:val="bullet"/>
      <w:lvlText w:val=""/>
      <w:lvlJc w:val="left"/>
      <w:pPr>
        <w:ind w:left="3600" w:hanging="360"/>
      </w:pPr>
      <w:rPr>
        <w:rFonts w:hint="default" w:ascii="Symbol" w:hAnsi="Symbol"/>
      </w:rPr>
    </w:lvl>
    <w:lvl w:ilvl="4" w:tplc="AE1AC6CC" w:tentative="1">
      <w:start w:val="1"/>
      <w:numFmt w:val="bullet"/>
      <w:lvlText w:val="o"/>
      <w:lvlJc w:val="left"/>
      <w:pPr>
        <w:ind w:left="4320" w:hanging="360"/>
      </w:pPr>
      <w:rPr>
        <w:rFonts w:hint="default" w:ascii="Courier New" w:hAnsi="Courier New" w:cs="Courier New"/>
      </w:rPr>
    </w:lvl>
    <w:lvl w:ilvl="5" w:tplc="0EA8A9E2" w:tentative="1">
      <w:start w:val="1"/>
      <w:numFmt w:val="bullet"/>
      <w:lvlText w:val=""/>
      <w:lvlJc w:val="left"/>
      <w:pPr>
        <w:ind w:left="5040" w:hanging="360"/>
      </w:pPr>
      <w:rPr>
        <w:rFonts w:hint="default" w:ascii="Wingdings" w:hAnsi="Wingdings"/>
      </w:rPr>
    </w:lvl>
    <w:lvl w:ilvl="6" w:tplc="BE1A8946" w:tentative="1">
      <w:start w:val="1"/>
      <w:numFmt w:val="bullet"/>
      <w:lvlText w:val=""/>
      <w:lvlJc w:val="left"/>
      <w:pPr>
        <w:ind w:left="5760" w:hanging="360"/>
      </w:pPr>
      <w:rPr>
        <w:rFonts w:hint="default" w:ascii="Symbol" w:hAnsi="Symbol"/>
      </w:rPr>
    </w:lvl>
    <w:lvl w:ilvl="7" w:tplc="B9DE1790" w:tentative="1">
      <w:start w:val="1"/>
      <w:numFmt w:val="bullet"/>
      <w:lvlText w:val="o"/>
      <w:lvlJc w:val="left"/>
      <w:pPr>
        <w:ind w:left="6480" w:hanging="360"/>
      </w:pPr>
      <w:rPr>
        <w:rFonts w:hint="default" w:ascii="Courier New" w:hAnsi="Courier New" w:cs="Courier New"/>
      </w:rPr>
    </w:lvl>
    <w:lvl w:ilvl="8" w:tplc="5790889E" w:tentative="1">
      <w:start w:val="1"/>
      <w:numFmt w:val="bullet"/>
      <w:lvlText w:val=""/>
      <w:lvlJc w:val="left"/>
      <w:pPr>
        <w:ind w:left="7200" w:hanging="360"/>
      </w:pPr>
      <w:rPr>
        <w:rFonts w:hint="default" w:ascii="Wingdings" w:hAnsi="Wingdings"/>
      </w:rPr>
    </w:lvl>
  </w:abstractNum>
  <w:num w:numId="1" w16cid:durableId="384572564">
    <w:abstractNumId w:val="11"/>
  </w:num>
  <w:num w:numId="2" w16cid:durableId="1309479982">
    <w:abstractNumId w:val="18"/>
  </w:num>
  <w:num w:numId="3" w16cid:durableId="85616786">
    <w:abstractNumId w:val="8"/>
  </w:num>
  <w:num w:numId="4" w16cid:durableId="964045834">
    <w:abstractNumId w:val="14"/>
  </w:num>
  <w:num w:numId="5" w16cid:durableId="1140461597">
    <w:abstractNumId w:val="0"/>
  </w:num>
  <w:num w:numId="6" w16cid:durableId="99376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90465">
    <w:abstractNumId w:val="10"/>
  </w:num>
  <w:num w:numId="8" w16cid:durableId="346516920">
    <w:abstractNumId w:val="6"/>
  </w:num>
  <w:num w:numId="9" w16cid:durableId="1197544948">
    <w:abstractNumId w:val="16"/>
  </w:num>
  <w:num w:numId="10" w16cid:durableId="1710564014">
    <w:abstractNumId w:val="17"/>
  </w:num>
  <w:num w:numId="11" w16cid:durableId="349257710">
    <w:abstractNumId w:val="3"/>
  </w:num>
  <w:num w:numId="12" w16cid:durableId="616721414">
    <w:abstractNumId w:val="2"/>
  </w:num>
  <w:num w:numId="13" w16cid:durableId="2067753399">
    <w:abstractNumId w:val="13"/>
  </w:num>
  <w:num w:numId="14" w16cid:durableId="654653414">
    <w:abstractNumId w:val="1"/>
  </w:num>
  <w:num w:numId="15" w16cid:durableId="665520229">
    <w:abstractNumId w:val="15"/>
  </w:num>
  <w:num w:numId="16" w16cid:durableId="1685403375">
    <w:abstractNumId w:val="5"/>
  </w:num>
  <w:num w:numId="17" w16cid:durableId="1422871657">
    <w:abstractNumId w:val="7"/>
  </w:num>
  <w:num w:numId="18" w16cid:durableId="1310019077">
    <w:abstractNumId w:val="9"/>
  </w:num>
  <w:num w:numId="19" w16cid:durableId="180631981">
    <w:abstractNumId w:val="12"/>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removePersonalInformation/>
  <w:attachedTemplate r:id="rId1"/>
  <w:linkStyle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NbI0Mbc0NDCxNDVV0lEKTi0uzszPAykwMa0FAFKUHHstAAAA"/>
  </w:docVars>
  <w:rsids>
    <w:rsidRoot w:val="00170A7F"/>
    <w:rsid w:val="00000000"/>
    <w:rsid w:val="00020B73"/>
    <w:rsid w:val="00022EBC"/>
    <w:rsid w:val="00052989"/>
    <w:rsid w:val="000551D0"/>
    <w:rsid w:val="00071606"/>
    <w:rsid w:val="000733BA"/>
    <w:rsid w:val="0008257A"/>
    <w:rsid w:val="00082BCE"/>
    <w:rsid w:val="0008589F"/>
    <w:rsid w:val="00086366"/>
    <w:rsid w:val="000978DF"/>
    <w:rsid w:val="000B54C7"/>
    <w:rsid w:val="000C7C7B"/>
    <w:rsid w:val="000E5341"/>
    <w:rsid w:val="000F0C01"/>
    <w:rsid w:val="000F374D"/>
    <w:rsid w:val="001155DE"/>
    <w:rsid w:val="0012345A"/>
    <w:rsid w:val="00127FD9"/>
    <w:rsid w:val="001319D5"/>
    <w:rsid w:val="0013312A"/>
    <w:rsid w:val="00157144"/>
    <w:rsid w:val="001631DD"/>
    <w:rsid w:val="00170A7F"/>
    <w:rsid w:val="001C644D"/>
    <w:rsid w:val="001C6853"/>
    <w:rsid w:val="001D3F5D"/>
    <w:rsid w:val="001D6CA9"/>
    <w:rsid w:val="001E2B44"/>
    <w:rsid w:val="001F21D9"/>
    <w:rsid w:val="00215230"/>
    <w:rsid w:val="002321E4"/>
    <w:rsid w:val="00237C8F"/>
    <w:rsid w:val="00256B64"/>
    <w:rsid w:val="00271702"/>
    <w:rsid w:val="00283B08"/>
    <w:rsid w:val="002A6833"/>
    <w:rsid w:val="002C083C"/>
    <w:rsid w:val="002E3F09"/>
    <w:rsid w:val="002F53B9"/>
    <w:rsid w:val="00315A2C"/>
    <w:rsid w:val="003238CC"/>
    <w:rsid w:val="003258AA"/>
    <w:rsid w:val="00337429"/>
    <w:rsid w:val="0035204D"/>
    <w:rsid w:val="00385800"/>
    <w:rsid w:val="00390A6F"/>
    <w:rsid w:val="003947FD"/>
    <w:rsid w:val="003B07C7"/>
    <w:rsid w:val="003B7390"/>
    <w:rsid w:val="003C7C7B"/>
    <w:rsid w:val="003D1048"/>
    <w:rsid w:val="003F3383"/>
    <w:rsid w:val="004003DB"/>
    <w:rsid w:val="00402E44"/>
    <w:rsid w:val="004061B0"/>
    <w:rsid w:val="004215F4"/>
    <w:rsid w:val="004232D2"/>
    <w:rsid w:val="00443E41"/>
    <w:rsid w:val="004632D6"/>
    <w:rsid w:val="00481119"/>
    <w:rsid w:val="00491076"/>
    <w:rsid w:val="00492A69"/>
    <w:rsid w:val="004A7FE1"/>
    <w:rsid w:val="004B7F02"/>
    <w:rsid w:val="004D334A"/>
    <w:rsid w:val="004D6476"/>
    <w:rsid w:val="004F6E61"/>
    <w:rsid w:val="005124C2"/>
    <w:rsid w:val="00522CCD"/>
    <w:rsid w:val="00537D9B"/>
    <w:rsid w:val="00553E91"/>
    <w:rsid w:val="0055745D"/>
    <w:rsid w:val="005715B2"/>
    <w:rsid w:val="005717C4"/>
    <w:rsid w:val="00576F38"/>
    <w:rsid w:val="00580237"/>
    <w:rsid w:val="005967B4"/>
    <w:rsid w:val="005B1776"/>
    <w:rsid w:val="005B2410"/>
    <w:rsid w:val="005C7685"/>
    <w:rsid w:val="005E2258"/>
    <w:rsid w:val="005F1F90"/>
    <w:rsid w:val="006118C8"/>
    <w:rsid w:val="006366DC"/>
    <w:rsid w:val="006423E4"/>
    <w:rsid w:val="0064624A"/>
    <w:rsid w:val="00662FE1"/>
    <w:rsid w:val="00667CEB"/>
    <w:rsid w:val="006841BA"/>
    <w:rsid w:val="00687DDF"/>
    <w:rsid w:val="00690528"/>
    <w:rsid w:val="0069100B"/>
    <w:rsid w:val="0069772A"/>
    <w:rsid w:val="006B79F3"/>
    <w:rsid w:val="006B7BB4"/>
    <w:rsid w:val="006C3FBB"/>
    <w:rsid w:val="006D6A57"/>
    <w:rsid w:val="006F3721"/>
    <w:rsid w:val="00705DD8"/>
    <w:rsid w:val="00733835"/>
    <w:rsid w:val="00736140"/>
    <w:rsid w:val="0074321B"/>
    <w:rsid w:val="00747FED"/>
    <w:rsid w:val="007705F0"/>
    <w:rsid w:val="00781B92"/>
    <w:rsid w:val="007870F9"/>
    <w:rsid w:val="007A04BE"/>
    <w:rsid w:val="007A153D"/>
    <w:rsid w:val="007A4DCC"/>
    <w:rsid w:val="007B5CCF"/>
    <w:rsid w:val="007C28E7"/>
    <w:rsid w:val="007E0556"/>
    <w:rsid w:val="007E20FC"/>
    <w:rsid w:val="00813886"/>
    <w:rsid w:val="0082551A"/>
    <w:rsid w:val="00836E87"/>
    <w:rsid w:val="00845135"/>
    <w:rsid w:val="00852A15"/>
    <w:rsid w:val="00874E37"/>
    <w:rsid w:val="008B4295"/>
    <w:rsid w:val="008D20E9"/>
    <w:rsid w:val="008F6292"/>
    <w:rsid w:val="009038DB"/>
    <w:rsid w:val="00913BA2"/>
    <w:rsid w:val="00926AB0"/>
    <w:rsid w:val="0093028B"/>
    <w:rsid w:val="00983497"/>
    <w:rsid w:val="0098360D"/>
    <w:rsid w:val="009B147F"/>
    <w:rsid w:val="009E5714"/>
    <w:rsid w:val="009E65CC"/>
    <w:rsid w:val="009F242C"/>
    <w:rsid w:val="009F3D24"/>
    <w:rsid w:val="009F4063"/>
    <w:rsid w:val="00A03270"/>
    <w:rsid w:val="00A15497"/>
    <w:rsid w:val="00A219CC"/>
    <w:rsid w:val="00A26276"/>
    <w:rsid w:val="00A334B1"/>
    <w:rsid w:val="00A50088"/>
    <w:rsid w:val="00A531D7"/>
    <w:rsid w:val="00A624E6"/>
    <w:rsid w:val="00A73BEB"/>
    <w:rsid w:val="00A83621"/>
    <w:rsid w:val="00A84A4F"/>
    <w:rsid w:val="00A962DF"/>
    <w:rsid w:val="00A967C4"/>
    <w:rsid w:val="00AA4C89"/>
    <w:rsid w:val="00AB4147"/>
    <w:rsid w:val="00AC139D"/>
    <w:rsid w:val="00B034AB"/>
    <w:rsid w:val="00B06946"/>
    <w:rsid w:val="00B1094E"/>
    <w:rsid w:val="00B10E29"/>
    <w:rsid w:val="00B469F2"/>
    <w:rsid w:val="00B62F29"/>
    <w:rsid w:val="00B77890"/>
    <w:rsid w:val="00B868EC"/>
    <w:rsid w:val="00B916D5"/>
    <w:rsid w:val="00B959B5"/>
    <w:rsid w:val="00BA5D6C"/>
    <w:rsid w:val="00BC0ACB"/>
    <w:rsid w:val="00BC366F"/>
    <w:rsid w:val="00BC499D"/>
    <w:rsid w:val="00BC60E3"/>
    <w:rsid w:val="00BD0DB3"/>
    <w:rsid w:val="00BF20D1"/>
    <w:rsid w:val="00BF3E1B"/>
    <w:rsid w:val="00C2237C"/>
    <w:rsid w:val="00C32D20"/>
    <w:rsid w:val="00C437AE"/>
    <w:rsid w:val="00C724A7"/>
    <w:rsid w:val="00C84345"/>
    <w:rsid w:val="00CB16FF"/>
    <w:rsid w:val="00CD0168"/>
    <w:rsid w:val="00CD05E6"/>
    <w:rsid w:val="00CD2C0E"/>
    <w:rsid w:val="00CD762A"/>
    <w:rsid w:val="00CF7329"/>
    <w:rsid w:val="00D305A8"/>
    <w:rsid w:val="00D32094"/>
    <w:rsid w:val="00D33AA8"/>
    <w:rsid w:val="00D53532"/>
    <w:rsid w:val="00D63260"/>
    <w:rsid w:val="00D705E7"/>
    <w:rsid w:val="00D72C8C"/>
    <w:rsid w:val="00D940E9"/>
    <w:rsid w:val="00DA0856"/>
    <w:rsid w:val="00DA1CC8"/>
    <w:rsid w:val="00DA49D3"/>
    <w:rsid w:val="00DA6A16"/>
    <w:rsid w:val="00DB0D93"/>
    <w:rsid w:val="00DD0394"/>
    <w:rsid w:val="00DD0E8A"/>
    <w:rsid w:val="00DD3F04"/>
    <w:rsid w:val="00DE57AD"/>
    <w:rsid w:val="00DE581F"/>
    <w:rsid w:val="00E03A21"/>
    <w:rsid w:val="00E050CC"/>
    <w:rsid w:val="00E14329"/>
    <w:rsid w:val="00E15F5D"/>
    <w:rsid w:val="00E20F1E"/>
    <w:rsid w:val="00E3133F"/>
    <w:rsid w:val="00E37FFE"/>
    <w:rsid w:val="00E54607"/>
    <w:rsid w:val="00E61229"/>
    <w:rsid w:val="00E75EF2"/>
    <w:rsid w:val="00E771AA"/>
    <w:rsid w:val="00E77959"/>
    <w:rsid w:val="00EB4935"/>
    <w:rsid w:val="00ED1678"/>
    <w:rsid w:val="00EE0E9C"/>
    <w:rsid w:val="00EE16A8"/>
    <w:rsid w:val="00EF50FC"/>
    <w:rsid w:val="00F005C8"/>
    <w:rsid w:val="00F00D3E"/>
    <w:rsid w:val="00F06AB0"/>
    <w:rsid w:val="00F15DD4"/>
    <w:rsid w:val="00F220FC"/>
    <w:rsid w:val="00F35B88"/>
    <w:rsid w:val="00F4074A"/>
    <w:rsid w:val="00F84110"/>
    <w:rsid w:val="00F92F9D"/>
    <w:rsid w:val="00F92FB5"/>
    <w:rsid w:val="00FA2EE2"/>
    <w:rsid w:val="00FB3D39"/>
    <w:rsid w:val="00FE162C"/>
    <w:rsid w:val="00FF3968"/>
    <w:rsid w:val="00FF51E7"/>
    <w:rsid w:val="3986595F"/>
    <w:rsid w:val="454461F1"/>
    <w:rsid w:val="5ED9A64B"/>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C1A7"/>
  <w15:docId w15:val="{7F097982-D8FC-4956-8E42-14DB8D9EA6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4C2B5B"/>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4C2B5B"/>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4C2B5B"/>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4C2B5B"/>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4C2B5B"/>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60" w:afterAutospacing="0"/>
      <w:outlineLvl w:val="4"/>
    </w:pPr>
    <w:rPr>
      <w:b/>
      <w:sz w:val="24"/>
    </w:rPr>
  </w:style>
  <w:style w:type="paragraph" w:styleId="Heading6">
    <w:name w:val="heading 6"/>
    <w:basedOn w:val="Heading5"/>
    <w:next w:val="Normal"/>
    <w:link w:val="Heading6Char"/>
    <w:uiPriority w:val="9"/>
    <w:unhideWhenUsed/>
    <w:rsid w:val="004C2B5B"/>
    <w:pPr>
      <w:outlineLvl w:val="5"/>
    </w:pPr>
    <w:rPr>
      <w:color w:val="464749"/>
      <w:szCs w:val="20"/>
    </w:rPr>
  </w:style>
  <w:style w:type="paragraph" w:styleId="Heading7">
    <w:name w:val="heading 7"/>
    <w:basedOn w:val="Normal"/>
    <w:next w:val="Normal"/>
    <w:link w:val="Heading7Char"/>
    <w:uiPriority w:val="9"/>
    <w:unhideWhenUsed/>
    <w:rsid w:val="004C2B5B"/>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4C2B5B"/>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4C2B5B"/>
    <w:rPr>
      <w:rFonts w:eastAsia="Times New Roman" w:cstheme="minorHAnsi"/>
      <w:noProof/>
      <w:color w:val="2D739F"/>
      <w:kern w:val="22"/>
      <w:sz w:val="44"/>
      <w:szCs w:val="40"/>
      <w:lang w:eastAsia="en-AU"/>
    </w:rPr>
  </w:style>
  <w:style w:type="paragraph" w:styleId="Coversubtitle2" w:customStyle="1">
    <w:name w:val="Cover subtitle2"/>
    <w:basedOn w:val="Covertitle"/>
    <w:rsid w:val="004C2B5B"/>
    <w:pPr>
      <w:tabs>
        <w:tab w:val="clear" w:pos="-567"/>
      </w:tabs>
    </w:pPr>
    <w:rPr>
      <w:noProof w:val="0"/>
      <w:color w:val="464749"/>
      <w:sz w:val="28"/>
    </w:rPr>
  </w:style>
  <w:style w:type="character" w:styleId="Hyperlink">
    <w:name w:val="Hyperlink"/>
    <w:uiPriority w:val="99"/>
    <w:unhideWhenUsed/>
    <w:rsid w:val="004C2B5B"/>
    <w:rPr>
      <w:color w:val="0000C0"/>
      <w:u w:val="single"/>
    </w:rPr>
  </w:style>
  <w:style w:type="paragraph" w:styleId="Footer-DocumentTitleLeft" w:customStyle="1">
    <w:name w:val="Footer - Document Title Left"/>
    <w:next w:val="Normal"/>
    <w:link w:val="Footer-DocumentTitleLeftCharChar"/>
    <w:autoRedefine/>
    <w:qFormat/>
    <w:rsid w:val="004C2B5B"/>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4C2B5B"/>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4C2B5B"/>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4C2B5B"/>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4C2B5B"/>
    <w:rPr>
      <w:rFonts w:eastAsia="Times New Roman" w:cstheme="minorHAnsi"/>
      <w:bCs/>
      <w:color w:val="404040"/>
      <w:kern w:val="22"/>
      <w:sz w:val="44"/>
      <w:szCs w:val="28"/>
    </w:rPr>
  </w:style>
  <w:style w:type="paragraph" w:styleId="Header-SectionTitle" w:customStyle="1">
    <w:name w:val="Header - Section Title"/>
    <w:basedOn w:val="Body"/>
    <w:autoRedefine/>
    <w:rsid w:val="004C2B5B"/>
    <w:pPr>
      <w:ind w:right="-284"/>
      <w:jc w:val="right"/>
    </w:pPr>
    <w:rPr>
      <w:color w:val="7F7F7F" w:themeColor="text1" w:themeTint="80"/>
      <w:sz w:val="16"/>
      <w:szCs w:val="16"/>
    </w:rPr>
  </w:style>
  <w:style w:type="paragraph" w:styleId="TOC3">
    <w:name w:val="toc 3"/>
    <w:basedOn w:val="Heading6"/>
    <w:next w:val="Normal"/>
    <w:uiPriority w:val="39"/>
    <w:rsid w:val="004C2B5B"/>
    <w:pPr>
      <w:spacing w:before="0" w:after="0" w:line="240" w:lineRule="auto"/>
      <w:ind w:left="567"/>
    </w:pPr>
    <w:rPr>
      <w:b w:val="0"/>
      <w:color w:val="0057B8"/>
    </w:rPr>
  </w:style>
  <w:style w:type="paragraph" w:styleId="TOC2">
    <w:name w:val="toc 2"/>
    <w:basedOn w:val="Heading5"/>
    <w:next w:val="Normal"/>
    <w:autoRedefine/>
    <w:uiPriority w:val="39"/>
    <w:unhideWhenUsed/>
    <w:rsid w:val="004C2B5B"/>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4C2B5B"/>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4C2B5B"/>
  </w:style>
  <w:style w:type="character" w:styleId="Heading3Char" w:customStyle="1">
    <w:name w:val="Heading 3 Char"/>
    <w:basedOn w:val="DefaultParagraphFont"/>
    <w:link w:val="Heading3"/>
    <w:uiPriority w:val="9"/>
    <w:rsid w:val="004C2B5B"/>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4C2B5B"/>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4C2B5B"/>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4C2B5B"/>
    <w:rPr>
      <w:rFonts w:eastAsia="Times New Roman" w:cstheme="minorHAnsi"/>
      <w:b/>
      <w:noProof/>
      <w:color w:val="464749"/>
      <w:kern w:val="22"/>
      <w:sz w:val="24"/>
      <w:szCs w:val="20"/>
      <w:lang w:eastAsia="en-AU"/>
    </w:rPr>
  </w:style>
  <w:style w:type="paragraph" w:styleId="feature" w:customStyle="1">
    <w:name w:val="feature"/>
    <w:basedOn w:val="Body"/>
    <w:qFormat/>
    <w:rsid w:val="004C2B5B"/>
    <w:pPr>
      <w:spacing w:before="24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character" w:styleId="QuoteChar" w:customStyle="1">
    <w:name w:val="Quote Char"/>
    <w:basedOn w:val="DefaultParagraphFont"/>
    <w:link w:val="Quote"/>
    <w:uiPriority w:val="29"/>
    <w:rsid w:val="004C2B5B"/>
    <w:rPr>
      <w:rFonts w:cstheme="minorHAnsi"/>
      <w:i/>
      <w:sz w:val="24"/>
      <w:szCs w:val="20"/>
    </w:rPr>
  </w:style>
  <w:style w:type="character" w:styleId="Emphasis">
    <w:name w:val="Emphasis"/>
    <w:uiPriority w:val="20"/>
    <w:qFormat/>
    <w:rsid w:val="004C2B5B"/>
    <w:rPr>
      <w:rFonts w:ascii="Arial" w:hAnsi="Arial"/>
      <w:b w:val="0"/>
      <w:i/>
      <w:color w:val="auto"/>
      <w:sz w:val="20"/>
    </w:rPr>
  </w:style>
  <w:style w:type="paragraph" w:styleId="Bulletlist" w:customStyle="1">
    <w:name w:val="Bullet list"/>
    <w:basedOn w:val="Body"/>
    <w:autoRedefine/>
    <w:rsid w:val="004C2B5B"/>
  </w:style>
  <w:style w:type="table" w:styleId="eHUBTable-WithTopandSideHeadings" w:customStyle="1">
    <w:name w:val="eHUB Table - With Top and Side Headings"/>
    <w:basedOn w:val="TableNormal"/>
    <w:rsid w:val="004C2B5B"/>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4C2B5B"/>
    <w:pPr>
      <w:numPr>
        <w:numId w:val="3"/>
      </w:numPr>
    </w:pPr>
  </w:style>
  <w:style w:type="paragraph" w:styleId="Numberedlist" w:customStyle="1">
    <w:name w:val="Numbered list"/>
    <w:basedOn w:val="ListNumber"/>
    <w:autoRedefine/>
    <w:rsid w:val="004C2B5B"/>
  </w:style>
  <w:style w:type="paragraph" w:styleId="ReferenceCaption" w:customStyle="1">
    <w:name w:val="Reference / Caption"/>
    <w:basedOn w:val="Body"/>
    <w:qFormat/>
    <w:rsid w:val="004C2B5B"/>
    <w:pPr>
      <w:spacing w:before="240" w:after="240"/>
    </w:pPr>
    <w:rPr>
      <w:color w:val="747679"/>
      <w:sz w:val="16"/>
      <w:szCs w:val="16"/>
    </w:rPr>
  </w:style>
  <w:style w:type="table" w:styleId="eHUBTable-WithTopHeadings" w:customStyle="1">
    <w:name w:val="eHUB Table - With Top Headings"/>
    <w:basedOn w:val="TableNormal"/>
    <w:rsid w:val="004C2B5B"/>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4C2B5B"/>
    <w:rPr>
      <w:rFonts w:ascii="Arial" w:hAnsi="Arial"/>
      <w:b/>
      <w:color w:val="auto"/>
      <w:sz w:val="22"/>
      <w:szCs w:val="22"/>
      <w:lang w:eastAsia="en-AU"/>
    </w:rPr>
  </w:style>
  <w:style w:type="table" w:styleId="TableGrid">
    <w:name w:val="Table Grid"/>
    <w:aliases w:val="Storyboard,Table 1,Table Grid Basic,UB Table Grid"/>
    <w:basedOn w:val="TableNormal"/>
    <w:rsid w:val="004C2B5B"/>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4C2B5B"/>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4C2B5B"/>
    <w:pPr>
      <w:spacing w:beforeLines="60" w:afterLines="60"/>
      <w:ind w:left="170" w:right="170"/>
    </w:pPr>
    <w:rPr>
      <w:color w:val="auto"/>
    </w:rPr>
  </w:style>
  <w:style w:type="table" w:styleId="Style1" w:customStyle="1">
    <w:name w:val="Style1"/>
    <w:basedOn w:val="TableNormal"/>
    <w:uiPriority w:val="99"/>
    <w:rsid w:val="004C2B5B"/>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4C2B5B"/>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4C2B5B"/>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4C2B5B"/>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rsid w:val="004C2B5B"/>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4C2B5B"/>
    <w:rPr>
      <w:rFonts w:ascii="Tahoma" w:hAnsi="Tahoma" w:cs="Tahoma"/>
      <w:sz w:val="16"/>
      <w:szCs w:val="16"/>
    </w:rPr>
  </w:style>
  <w:style w:type="character" w:styleId="BalloonTextChar" w:customStyle="1">
    <w:name w:val="Balloon Text Char"/>
    <w:basedOn w:val="DefaultParagraphFont"/>
    <w:link w:val="BalloonText"/>
    <w:uiPriority w:val="99"/>
    <w:semiHidden/>
    <w:rsid w:val="004C2B5B"/>
    <w:rPr>
      <w:rFonts w:ascii="Tahoma" w:hAnsi="Tahoma" w:cs="Tahoma"/>
      <w:sz w:val="16"/>
      <w:szCs w:val="16"/>
    </w:rPr>
  </w:style>
  <w:style w:type="paragraph" w:styleId="TOCHeading">
    <w:name w:val="TOC Heading"/>
    <w:basedOn w:val="Heading1"/>
    <w:next w:val="Normal"/>
    <w:uiPriority w:val="39"/>
    <w:unhideWhenUsed/>
    <w:rsid w:val="004C2B5B"/>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4C2B5B"/>
    <w:rPr>
      <w:rFonts w:asciiTheme="majorHAnsi" w:hAnsiTheme="majorHAnsi" w:eastAsiaTheme="majorEastAsia" w:cstheme="majorBidi"/>
      <w:i/>
      <w:iCs/>
      <w:color w:val="404040" w:themeColor="text1" w:themeTint="BF"/>
      <w:sz w:val="24"/>
      <w:szCs w:val="20"/>
    </w:rPr>
  </w:style>
  <w:style w:type="paragraph" w:styleId="Header">
    <w:name w:val="header"/>
    <w:basedOn w:val="Normal"/>
    <w:link w:val="HeaderChar"/>
    <w:unhideWhenUsed/>
    <w:rsid w:val="004C2B5B"/>
    <w:pPr>
      <w:tabs>
        <w:tab w:val="center" w:pos="4513"/>
        <w:tab w:val="right" w:pos="9026"/>
      </w:tabs>
    </w:pPr>
  </w:style>
  <w:style w:type="character" w:styleId="HeaderChar" w:customStyle="1">
    <w:name w:val="Header Char"/>
    <w:basedOn w:val="DefaultParagraphFont"/>
    <w:link w:val="Header"/>
    <w:rsid w:val="004C2B5B"/>
    <w:rPr>
      <w:rFonts w:cstheme="minorHAnsi"/>
      <w:sz w:val="24"/>
      <w:szCs w:val="20"/>
    </w:rPr>
  </w:style>
  <w:style w:type="paragraph" w:styleId="Footer">
    <w:name w:val="footer"/>
    <w:basedOn w:val="Normal"/>
    <w:link w:val="FooterChar"/>
    <w:uiPriority w:val="99"/>
    <w:unhideWhenUsed/>
    <w:rsid w:val="004C2B5B"/>
    <w:pPr>
      <w:tabs>
        <w:tab w:val="center" w:pos="4513"/>
        <w:tab w:val="right" w:pos="9026"/>
      </w:tabs>
    </w:pPr>
  </w:style>
  <w:style w:type="character" w:styleId="FooterChar" w:customStyle="1">
    <w:name w:val="Footer Char"/>
    <w:basedOn w:val="DefaultParagraphFont"/>
    <w:link w:val="Footer"/>
    <w:uiPriority w:val="99"/>
    <w:rsid w:val="004C2B5B"/>
    <w:rPr>
      <w:rFonts w:cstheme="minorHAnsi"/>
      <w:sz w:val="24"/>
      <w:szCs w:val="20"/>
    </w:rPr>
  </w:style>
  <w:style w:type="paragraph" w:styleId="Caption">
    <w:name w:val="caption"/>
    <w:basedOn w:val="ReferenceCaption"/>
    <w:next w:val="Normal"/>
    <w:link w:val="CaptionChar"/>
    <w:uiPriority w:val="35"/>
    <w:unhideWhenUsed/>
    <w:qFormat/>
    <w:rsid w:val="004C2B5B"/>
    <w:pPr>
      <w:spacing w:after="0"/>
    </w:pPr>
    <w:rPr>
      <w:color w:val="595959"/>
    </w:rPr>
  </w:style>
  <w:style w:type="paragraph" w:styleId="Revision">
    <w:name w:val="Revision"/>
    <w:hidden/>
    <w:uiPriority w:val="99"/>
    <w:semiHidden/>
    <w:rsid w:val="004C2B5B"/>
    <w:pPr>
      <w:spacing w:after="0" w:line="240" w:lineRule="auto"/>
    </w:pPr>
    <w:rPr>
      <w:rFonts w:ascii="Calibri" w:hAnsi="Calibri"/>
    </w:rPr>
  </w:style>
  <w:style w:type="paragraph" w:styleId="Title">
    <w:name w:val="Title"/>
    <w:basedOn w:val="Normal"/>
    <w:next w:val="Normal"/>
    <w:link w:val="TitleChar"/>
    <w:uiPriority w:val="10"/>
    <w:rsid w:val="004C2B5B"/>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4C2B5B"/>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4C2B5B"/>
    <w:rPr>
      <w:b w:val="0"/>
      <w:color w:val="0057B8"/>
      <w:sz w:val="14"/>
    </w:rPr>
  </w:style>
  <w:style w:type="character" w:styleId="FollowedHyperlink">
    <w:name w:val="FollowedHyperlink"/>
    <w:basedOn w:val="DefaultParagraphFont"/>
    <w:uiPriority w:val="99"/>
    <w:semiHidden/>
    <w:unhideWhenUsed/>
    <w:rsid w:val="004C2B5B"/>
    <w:rPr>
      <w:color w:val="800080" w:themeColor="followedHyperlink"/>
      <w:u w:val="single"/>
    </w:rPr>
  </w:style>
  <w:style w:type="paragraph" w:styleId="ListNumber">
    <w:name w:val="List Number"/>
    <w:basedOn w:val="Bulletlist"/>
    <w:uiPriority w:val="99"/>
    <w:unhideWhenUsed/>
    <w:qFormat/>
    <w:rsid w:val="004C2B5B"/>
    <w:pPr>
      <w:numPr>
        <w:numId w:val="5"/>
      </w:numPr>
      <w:ind w:left="714" w:hanging="357"/>
    </w:pPr>
  </w:style>
  <w:style w:type="paragraph" w:styleId="Bodyfooter" w:customStyle="1">
    <w:name w:val="Body footer"/>
    <w:basedOn w:val="Normal"/>
    <w:autoRedefine/>
    <w:rsid w:val="004C2B5B"/>
    <w:pPr>
      <w:tabs>
        <w:tab w:val="right" w:pos="9781"/>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4C2B5B"/>
    <w:rPr>
      <w:rFonts w:cstheme="minorHAnsi"/>
      <w:color w:val="595959"/>
      <w:sz w:val="16"/>
      <w:szCs w:val="16"/>
    </w:rPr>
  </w:style>
  <w:style w:type="paragraph" w:styleId="Bulletslist" w:customStyle="1">
    <w:name w:val="Bullets list"/>
    <w:basedOn w:val="Normal"/>
    <w:link w:val="BulletslistChar"/>
    <w:rsid w:val="004C2B5B"/>
    <w:pPr>
      <w:spacing w:after="40"/>
      <w:ind w:left="714" w:hanging="357"/>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4C2B5B"/>
    <w:rPr>
      <w:rFonts w:eastAsiaTheme="minorEastAsia" w:cstheme="minorHAnsi"/>
      <w:sz w:val="24"/>
      <w:szCs w:val="24"/>
      <w:lang w:val="en-US" w:bidi="en-US"/>
    </w:rPr>
  </w:style>
  <w:style w:type="paragraph" w:styleId="Sectionname" w:customStyle="1">
    <w:name w:val="Section name"/>
    <w:basedOn w:val="Normal"/>
    <w:link w:val="SectionnameChar"/>
    <w:qFormat/>
    <w:rsid w:val="004C2B5B"/>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4C2B5B"/>
    <w:rPr>
      <w:rFonts w:eastAsiaTheme="minorEastAsia" w:cstheme="minorHAnsi"/>
      <w:b/>
      <w:caps/>
      <w:noProof/>
      <w:color w:val="000000" w:themeColor="text1"/>
      <w:spacing w:val="20"/>
      <w:kern w:val="22"/>
      <w:sz w:val="66"/>
      <w:szCs w:val="24"/>
      <w:lang w:val="en-US" w:eastAsia="en-AU" w:bidi="en-US"/>
    </w:rPr>
  </w:style>
  <w:style w:type="paragraph" w:styleId="ListParagraph">
    <w:name w:val="List Paragraph"/>
    <w:aliases w:val="List Bullet-2nd,List Paragraph1,Single bullet style,Bullets,Table numbering,List Paragraph 2,Bullet"/>
    <w:basedOn w:val="Normal"/>
    <w:link w:val="ListParagraphChar"/>
    <w:uiPriority w:val="34"/>
    <w:qFormat/>
    <w:rsid w:val="004C2B5B"/>
    <w:pPr>
      <w:numPr>
        <w:numId w:val="2"/>
      </w:numPr>
      <w:ind w:left="720" w:firstLine="0"/>
    </w:pPr>
  </w:style>
  <w:style w:type="paragraph" w:styleId="EndnoteText">
    <w:name w:val="endnote text"/>
    <w:basedOn w:val="Normal"/>
    <w:link w:val="EndnoteTextChar"/>
    <w:uiPriority w:val="99"/>
    <w:semiHidden/>
    <w:unhideWhenUsed/>
    <w:rsid w:val="004C2B5B"/>
    <w:rPr>
      <w:sz w:val="20"/>
    </w:rPr>
  </w:style>
  <w:style w:type="character" w:styleId="EndnoteTextChar" w:customStyle="1">
    <w:name w:val="Endnote Text Char"/>
    <w:basedOn w:val="DefaultParagraphFont"/>
    <w:link w:val="EndnoteText"/>
    <w:uiPriority w:val="99"/>
    <w:semiHidden/>
    <w:rsid w:val="004C2B5B"/>
    <w:rPr>
      <w:rFonts w:cstheme="minorHAnsi"/>
      <w:sz w:val="20"/>
      <w:szCs w:val="20"/>
    </w:rPr>
  </w:style>
  <w:style w:type="character" w:styleId="EndnoteReference">
    <w:name w:val="endnote reference"/>
    <w:basedOn w:val="DefaultParagraphFont"/>
    <w:uiPriority w:val="99"/>
    <w:semiHidden/>
    <w:unhideWhenUsed/>
    <w:rsid w:val="004C2B5B"/>
    <w:rPr>
      <w:vertAlign w:val="superscript"/>
    </w:rPr>
  </w:style>
  <w:style w:type="paragraph" w:styleId="FootnoteText">
    <w:name w:val="footnote text"/>
    <w:basedOn w:val="Normal"/>
    <w:link w:val="FootnoteTextChar"/>
    <w:uiPriority w:val="99"/>
    <w:semiHidden/>
    <w:unhideWhenUsed/>
    <w:rsid w:val="004C2B5B"/>
    <w:rPr>
      <w:sz w:val="20"/>
    </w:rPr>
  </w:style>
  <w:style w:type="character" w:styleId="FootnoteTextChar" w:customStyle="1">
    <w:name w:val="Footnote Text Char"/>
    <w:basedOn w:val="DefaultParagraphFont"/>
    <w:link w:val="FootnoteText"/>
    <w:uiPriority w:val="99"/>
    <w:semiHidden/>
    <w:rsid w:val="004C2B5B"/>
    <w:rPr>
      <w:rFonts w:cstheme="minorHAnsi"/>
      <w:sz w:val="20"/>
      <w:szCs w:val="20"/>
    </w:rPr>
  </w:style>
  <w:style w:type="character" w:styleId="FootnoteReference">
    <w:name w:val="footnote reference"/>
    <w:basedOn w:val="DefaultParagraphFont"/>
    <w:uiPriority w:val="99"/>
    <w:semiHidden/>
    <w:unhideWhenUsed/>
    <w:rsid w:val="004C2B5B"/>
    <w:rPr>
      <w:vertAlign w:val="superscript"/>
    </w:rPr>
  </w:style>
  <w:style w:type="character" w:styleId="CommentReference">
    <w:name w:val="annotation reference"/>
    <w:basedOn w:val="DefaultParagraphFont"/>
    <w:uiPriority w:val="99"/>
    <w:semiHidden/>
    <w:unhideWhenUsed/>
    <w:rsid w:val="004C2B5B"/>
    <w:rPr>
      <w:sz w:val="16"/>
      <w:szCs w:val="16"/>
    </w:rPr>
  </w:style>
  <w:style w:type="paragraph" w:styleId="CommentText">
    <w:name w:val="annotation text"/>
    <w:basedOn w:val="Normal"/>
    <w:link w:val="CommentTextChar"/>
    <w:uiPriority w:val="99"/>
    <w:unhideWhenUsed/>
    <w:rsid w:val="004C2B5B"/>
    <w:pPr>
      <w:spacing w:line="240" w:lineRule="auto"/>
    </w:pPr>
    <w:rPr>
      <w:sz w:val="20"/>
    </w:rPr>
  </w:style>
  <w:style w:type="character" w:styleId="CommentTextChar" w:customStyle="1">
    <w:name w:val="Comment Text Char"/>
    <w:basedOn w:val="DefaultParagraphFont"/>
    <w:link w:val="CommentText"/>
    <w:uiPriority w:val="99"/>
    <w:rsid w:val="004C2B5B"/>
    <w:rPr>
      <w:rFonts w:cstheme="minorHAnsi"/>
      <w:sz w:val="20"/>
      <w:szCs w:val="20"/>
    </w:rPr>
  </w:style>
  <w:style w:type="paragraph" w:styleId="CommentSubject">
    <w:name w:val="annotation subject"/>
    <w:basedOn w:val="CommentText"/>
    <w:next w:val="CommentText"/>
    <w:link w:val="CommentSubjectChar"/>
    <w:uiPriority w:val="99"/>
    <w:semiHidden/>
    <w:unhideWhenUsed/>
    <w:rsid w:val="004C2B5B"/>
    <w:rPr>
      <w:b/>
      <w:bCs/>
    </w:rPr>
  </w:style>
  <w:style w:type="character" w:styleId="CommentSubjectChar" w:customStyle="1">
    <w:name w:val="Comment Subject Char"/>
    <w:basedOn w:val="CommentTextChar"/>
    <w:link w:val="CommentSubject"/>
    <w:uiPriority w:val="99"/>
    <w:semiHidden/>
    <w:rsid w:val="004C2B5B"/>
    <w:rPr>
      <w:rFonts w:cstheme="minorHAnsi"/>
      <w:b/>
      <w:bCs/>
      <w:sz w:val="20"/>
      <w:szCs w:val="20"/>
    </w:rPr>
  </w:style>
  <w:style w:type="table" w:styleId="StyleTD" w:customStyle="1">
    <w:name w:val="StyleTD"/>
    <w:basedOn w:val="TableNormal"/>
    <w:uiPriority w:val="99"/>
    <w:rsid w:val="004C2B5B"/>
    <w:pPr>
      <w:spacing w:before="120" w:after="120" w:line="300" w:lineRule="auto"/>
    </w:pPr>
    <w:tblPr/>
    <w:tcPr>
      <w:vAlign w:val="center"/>
    </w:tcPr>
  </w:style>
  <w:style w:type="table" w:styleId="GridTable1Light1" w:customStyle="1">
    <w:name w:val="Grid Table 1 Light1"/>
    <w:basedOn w:val="TableNormal"/>
    <w:uiPriority w:val="46"/>
    <w:rsid w:val="004C2B5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4C2B5B"/>
    <w:pPr>
      <w:spacing w:after="0" w:line="240" w:lineRule="auto"/>
    </w:pPr>
    <w:tblPr/>
  </w:style>
  <w:style w:type="paragraph" w:styleId="Guidetext" w:customStyle="1">
    <w:name w:val="Guide text"/>
    <w:basedOn w:val="Normal"/>
    <w:link w:val="GuidetextChar"/>
    <w:qFormat/>
    <w:rsid w:val="004C2B5B"/>
    <w:rPr>
      <w:color w:val="8B0000"/>
    </w:rPr>
  </w:style>
  <w:style w:type="table" w:styleId="TableGridLight1" w:customStyle="1">
    <w:name w:val="Table Grid Light1"/>
    <w:basedOn w:val="TableNormal"/>
    <w:uiPriority w:val="40"/>
    <w:rsid w:val="004C2B5B"/>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4C2B5B"/>
    <w:rPr>
      <w:rFonts w:cstheme="minorHAnsi"/>
      <w:color w:val="8B0000"/>
      <w:sz w:val="24"/>
      <w:szCs w:val="20"/>
    </w:rPr>
  </w:style>
  <w:style w:type="table" w:styleId="TableGrid1">
    <w:name w:val="Table Grid 1"/>
    <w:basedOn w:val="TableNormal"/>
    <w:uiPriority w:val="99"/>
    <w:semiHidden/>
    <w:unhideWhenUsed/>
    <w:rsid w:val="004C2B5B"/>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4C2B5B"/>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4C2B5B"/>
    <w:rPr>
      <w:rFonts w:cstheme="minorHAnsi"/>
      <w:sz w:val="24"/>
      <w:szCs w:val="20"/>
    </w:rPr>
  </w:style>
  <w:style w:type="character" w:styleId="PlaceholderText">
    <w:name w:val="Placeholder Text"/>
    <w:basedOn w:val="DefaultParagraphFont"/>
    <w:uiPriority w:val="99"/>
    <w:semiHidden/>
    <w:rsid w:val="004C2B5B"/>
    <w:rPr>
      <w:color w:val="808080"/>
    </w:rPr>
  </w:style>
  <w:style w:type="paragraph" w:styleId="SmallerText-Black" w:customStyle="1">
    <w:name w:val="Smaller Text - Black"/>
    <w:basedOn w:val="Normal"/>
    <w:link w:val="SmallerText-BlackChar"/>
    <w:qFormat/>
    <w:rsid w:val="004C2B5B"/>
    <w:pPr>
      <w:tabs>
        <w:tab w:val="clear" w:pos="284"/>
      </w:tabs>
      <w:spacing w:before="0" w:line="240" w:lineRule="auto"/>
      <w:textboxTightWrap w:val="allLines"/>
    </w:pPr>
    <w:rPr>
      <w:rFonts w:ascii="Calibri" w:hAnsi="Calibri" w:eastAsiaTheme="minorEastAsia" w:cstheme="minorBidi"/>
      <w:sz w:val="20"/>
      <w:szCs w:val="24"/>
      <w:lang w:val="en-US" w:bidi="en-US"/>
    </w:rPr>
  </w:style>
  <w:style w:type="character" w:styleId="SmallerText-BlackChar" w:customStyle="1">
    <w:name w:val="Smaller Text - Black Char"/>
    <w:basedOn w:val="DefaultParagraphFont"/>
    <w:link w:val="SmallerText-Black"/>
    <w:rsid w:val="004C2B5B"/>
    <w:rPr>
      <w:rFonts w:ascii="Calibri" w:hAnsi="Calibri" w:eastAsiaTheme="minorEastAsia"/>
      <w:sz w:val="20"/>
      <w:szCs w:val="24"/>
      <w:lang w:val="en-US" w:bidi="en-US"/>
    </w:rPr>
  </w:style>
  <w:style w:type="table" w:styleId="TableGrid10" w:customStyle="1">
    <w:name w:val="Table Grid1"/>
    <w:basedOn w:val="TableNormal"/>
    <w:next w:val="TableGrid"/>
    <w:uiPriority w:val="39"/>
    <w:rsid w:val="00D3530D"/>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ListParagraphChar" w:customStyle="1">
    <w:name w:val="List Paragraph Char"/>
    <w:aliases w:val="List Bullet-2nd Char,List Paragraph1 Char,Single bullet style Char,Bullets Char,Table numbering Char,List Paragraph 2 Char,Bullet Char"/>
    <w:basedOn w:val="DefaultParagraphFont"/>
    <w:link w:val="ListParagraph"/>
    <w:uiPriority w:val="34"/>
    <w:rsid w:val="004C2B5B"/>
    <w:rPr>
      <w:rFonts w:cstheme="minorHAnsi"/>
      <w:sz w:val="24"/>
      <w:szCs w:val="20"/>
    </w:rPr>
  </w:style>
  <w:style w:type="character" w:styleId="UnresolvedMention1" w:customStyle="1">
    <w:name w:val="Unresolved Mention1"/>
    <w:basedOn w:val="DefaultParagraphFont"/>
    <w:uiPriority w:val="99"/>
    <w:semiHidden/>
    <w:unhideWhenUsed/>
    <w:rsid w:val="004C2B5B"/>
    <w:rPr>
      <w:color w:val="605E5C"/>
      <w:shd w:val="clear" w:color="auto" w:fill="E1DFDD"/>
    </w:rPr>
  </w:style>
  <w:style w:type="table" w:styleId="TableGrid4" w:customStyle="1">
    <w:name w:val="Table Grid4"/>
    <w:basedOn w:val="TableNormal"/>
    <w:uiPriority w:val="39"/>
    <w:rsid w:val="00CC7A6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00" w:beforeLines="0" w:beforeAutospacing="1" w:after="100" w:afterLines="0" w:afterAutospacing="1" w:line="300" w:lineRule="auto"/>
        <w:jc w:val="left"/>
      </w:pPr>
      <w:rPr>
        <w:rFonts w:hint="default" w:cs="Calibri" w:asciiTheme="minorHAnsi" w:hAnsiTheme="minorHAnsi"/>
        <w:b/>
        <w:color w:val="FFFFFF" w:themeColor="background1"/>
        <w:sz w:val="24"/>
        <w:szCs w:val="24"/>
      </w:rPr>
      <w:tblPr/>
      <w:tcPr>
        <w:shd w:val="clear" w:color="auto" w:fill="2D739F"/>
      </w:tcPr>
    </w:tblStylePr>
    <w:tblStylePr w:type="lastRow">
      <w:rPr>
        <w:rFonts w:hint="default" w:cs="Calibri" w:asciiTheme="minorHAnsi" w:hAnsiTheme="minorHAnsi"/>
        <w:sz w:val="22"/>
        <w:szCs w:val="22"/>
      </w:rPr>
    </w:tblStylePr>
  </w:style>
  <w:style w:type="paragraph" w:styleId="ListBullet">
    <w:name w:val="List Bullet"/>
    <w:basedOn w:val="Normal"/>
    <w:uiPriority w:val="99"/>
    <w:unhideWhenUsed/>
    <w:qFormat/>
    <w:rsid w:val="004C2B5B"/>
    <w:pPr>
      <w:keepLines/>
      <w:numPr>
        <w:numId w:val="1"/>
      </w:numPr>
      <w:tabs>
        <w:tab w:val="clear" w:pos="284"/>
      </w:tabs>
      <w:ind w:left="714" w:hanging="357"/>
    </w:pPr>
    <w:rPr>
      <w:rFonts w:ascii="Calibri" w:hAnsi="Calibri" w:cstheme="minorBidi"/>
      <w:szCs w:val="24"/>
      <w:lang w:eastAsia="en-AU"/>
    </w:rPr>
  </w:style>
  <w:style w:type="paragraph" w:styleId="Coverfineprint" w:customStyle="1">
    <w:name w:val="Cover fine print"/>
    <w:link w:val="CoverfineprintChar"/>
    <w:rsid w:val="004C2B5B"/>
    <w:pPr>
      <w:tabs>
        <w:tab w:val="left" w:pos="1985"/>
      </w:tabs>
      <w:spacing w:before="200"/>
      <w:textboxTightWrap w:val="allLines"/>
    </w:pPr>
    <w:rPr>
      <w:rFonts w:ascii="Calibri" w:hAnsi="Calibri" w:eastAsiaTheme="minorEastAsia"/>
      <w:sz w:val="20"/>
      <w:szCs w:val="24"/>
      <w:lang w:eastAsia="en-AU" w:bidi="en-US"/>
    </w:rPr>
  </w:style>
  <w:style w:type="character" w:styleId="CoverfineprintChar" w:customStyle="1">
    <w:name w:val="Cover fine print Char"/>
    <w:basedOn w:val="DefaultParagraphFont"/>
    <w:link w:val="Coverfineprint"/>
    <w:rsid w:val="004C2B5B"/>
    <w:rPr>
      <w:rFonts w:ascii="Calibri" w:hAnsi="Calibri" w:eastAsiaTheme="minorEastAsia"/>
      <w:sz w:val="20"/>
      <w:szCs w:val="24"/>
      <w:lang w:eastAsia="en-AU" w:bidi="en-US"/>
    </w:rPr>
  </w:style>
  <w:style w:type="table" w:styleId="TableGrid3" w:customStyle="1">
    <w:name w:val="Table Grid3"/>
    <w:basedOn w:val="TableNormal"/>
    <w:next w:val="TableGrid"/>
    <w:uiPriority w:val="39"/>
    <w:rsid w:val="004C2B5B"/>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styleId="Strong">
    <w:name w:val="Strong"/>
    <w:basedOn w:val="DefaultParagraphFont"/>
    <w:uiPriority w:val="22"/>
    <w:rsid w:val="004C2B5B"/>
    <w:rPr>
      <w:b/>
      <w:bCs/>
    </w:rPr>
  </w:style>
  <w:style w:type="paragraph" w:styleId="Notebox" w:customStyle="1">
    <w:name w:val="Note box"/>
    <w:basedOn w:val="Normal"/>
    <w:qFormat/>
    <w:rsid w:val="004C2B5B"/>
    <w:pPr>
      <w:framePr w:w="8562" w:vSpace="198" w:wrap="around" w:hAnchor="margin" w:vAnchor="text" w:xAlign="center" w:y="1"/>
      <w:pBdr>
        <w:top w:val="single" w:color="4F81BD" w:themeColor="accent1" w:sz="8" w:space="10"/>
        <w:left w:val="single" w:color="4F81BD" w:themeColor="accent1" w:sz="8" w:space="10"/>
        <w:bottom w:val="single" w:color="4F81BD" w:themeColor="accent1" w:sz="8" w:space="10"/>
        <w:right w:val="single" w:color="4F81BD" w:themeColor="accent1" w:sz="8" w:space="10"/>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styleId="ActivityListNumber" w:customStyle="1">
    <w:name w:val="Activity List Number"/>
    <w:rsid w:val="004C2B5B"/>
    <w:pPr>
      <w:numPr>
        <w:numId w:val="6"/>
      </w:numPr>
      <w:spacing w:before="200" w:line="240" w:lineRule="auto"/>
    </w:pPr>
    <w:rPr>
      <w:rFonts w:ascii="Calibri" w:hAnsi="Calibri"/>
      <w:sz w:val="24"/>
      <w:szCs w:val="24"/>
    </w:rPr>
  </w:style>
  <w:style w:type="paragraph" w:styleId="INSTRUCTIONS" w:customStyle="1">
    <w:name w:val="INSTRUCTIONS"/>
    <w:rsid w:val="004C2B5B"/>
    <w:pPr>
      <w:pBdr>
        <w:top w:val="single" w:color="7030A0" w:sz="8" w:space="6"/>
        <w:left w:val="single" w:color="7030A0" w:sz="8" w:space="4"/>
        <w:bottom w:val="single" w:color="7030A0" w:sz="8" w:space="6"/>
        <w:right w:val="single" w:color="7030A0" w:sz="8" w:space="4"/>
      </w:pBdr>
      <w:shd w:val="clear" w:color="auto" w:fill="F2F2F2" w:themeFill="background1" w:themeFillShade="F2"/>
      <w:tabs>
        <w:tab w:val="left" w:pos="284"/>
      </w:tabs>
      <w:spacing w:after="120" w:line="264" w:lineRule="auto"/>
    </w:pPr>
    <w:rPr>
      <w:rFonts w:cstheme="minorHAnsi"/>
      <w:color w:val="000000" w:themeColor="text1"/>
    </w:rPr>
  </w:style>
  <w:style w:type="paragraph" w:styleId="Body-Kn-Question" w:customStyle="1">
    <w:name w:val="Body-Kn-Question"/>
    <w:basedOn w:val="Body"/>
    <w:autoRedefine/>
    <w:qFormat/>
    <w:rsid w:val="004C2B5B"/>
    <w:pPr>
      <w:numPr>
        <w:numId w:val="4"/>
      </w:numPr>
      <w:spacing w:before="360"/>
      <w:ind w:left="714" w:hanging="357"/>
    </w:pPr>
    <w:rPr>
      <w:szCs w:val="24"/>
    </w:rPr>
  </w:style>
  <w:style w:type="paragraph" w:styleId="FormTitle" w:customStyle="1">
    <w:name w:val="Form Title"/>
    <w:qFormat/>
    <w:rsid w:val="004C2B5B"/>
    <w:pPr>
      <w:keepNext/>
      <w:spacing w:before="240" w:after="60"/>
    </w:pPr>
    <w:rPr>
      <w:rFonts w:ascii="Calibri" w:hAnsi="Calibri" w:eastAsia="Times New Roman" w:cstheme="minorHAnsi"/>
      <w:b/>
      <w:color w:val="2D739F"/>
      <w:spacing w:val="6"/>
      <w:kern w:val="22"/>
      <w:sz w:val="24"/>
      <w:szCs w:val="24"/>
      <w:lang w:eastAsia="en-AU" w:bidi="en-US"/>
    </w:rPr>
  </w:style>
  <w:style w:type="paragraph" w:styleId="FormLine-Box" w:customStyle="1">
    <w:name w:val="Form Line-Box"/>
    <w:qFormat/>
    <w:rsid w:val="004C2B5B"/>
    <w:pPr>
      <w:keepLines/>
      <w:pBdr>
        <w:top w:val="single" w:color="4F81BD" w:themeColor="accent1" w:sz="8" w:space="6"/>
        <w:left w:val="single" w:color="4F81BD" w:themeColor="accent1" w:sz="8" w:space="6"/>
        <w:bottom w:val="single" w:color="4F81BD" w:themeColor="accent1" w:sz="8" w:space="6"/>
        <w:right w:val="single" w:color="4F81BD" w:themeColor="accent1" w:sz="8" w:space="6"/>
      </w:pBdr>
      <w:spacing w:after="120" w:line="264" w:lineRule="auto"/>
      <w:ind w:left="170" w:right="170"/>
    </w:pPr>
    <w:rPr>
      <w:rFonts w:ascii="Calibri" w:hAnsi="Calibri" w:cs="Arial" w:eastAsiaTheme="minorEastAsia"/>
      <w:kern w:val="22"/>
      <w:sz w:val="24"/>
      <w:szCs w:val="16"/>
      <w:lang w:bidi="en-US"/>
    </w:rPr>
  </w:style>
  <w:style w:type="paragraph" w:styleId="InputBoxSml" w:customStyle="1">
    <w:name w:val="Input Box Sml"/>
    <w:rsid w:val="00CF0D63"/>
    <w:pPr>
      <w:framePr w:w="8789" w:h="1134" w:vSpace="113" w:wrap="around" w:hAnchor="margin" w:vAnchor="text" w:xAlign="center" w:y="1"/>
      <w:pBdr>
        <w:top w:val="single" w:color="4F81BD" w:themeColor="accent1" w:sz="8" w:space="6"/>
        <w:left w:val="single" w:color="4F81BD" w:themeColor="accent1" w:sz="8" w:space="4"/>
        <w:bottom w:val="single" w:color="4F81BD" w:themeColor="accent1" w:sz="8" w:space="6"/>
        <w:right w:val="single" w:color="4F81BD" w:themeColor="accent1" w:sz="8" w:space="4"/>
      </w:pBdr>
      <w:spacing w:after="120"/>
    </w:pPr>
    <w:rPr>
      <w:rFonts w:cstheme="minorHAnsi"/>
      <w:sz w:val="24"/>
      <w:szCs w:val="24"/>
    </w:rPr>
  </w:style>
  <w:style w:type="character" w:styleId="UnresolvedMention">
    <w:name w:val="Unresolved Mention"/>
    <w:basedOn w:val="DefaultParagraphFont"/>
    <w:uiPriority w:val="99"/>
    <w:rsid w:val="00A03270"/>
    <w:rPr>
      <w:color w:val="605E5C"/>
      <w:shd w:val="clear" w:color="auto" w:fill="E1DFDD"/>
    </w:rPr>
  </w:style>
  <w:style w:type="paragraph" w:styleId="TableText" w:customStyle="1">
    <w:name w:val="Table Text"/>
    <w:qFormat/>
    <w:rsid w:val="00F92FB5"/>
    <w:pPr>
      <w:spacing w:before="120" w:after="120" w:line="264" w:lineRule="auto"/>
    </w:pPr>
    <w:rPr>
      <w:rFonts w:ascii="Calibri" w:hAnsi="Calibri" w:eastAsiaTheme="minorEastAsia"/>
      <w:kern w:val="22"/>
      <w:szCs w:val="18"/>
      <w:lang w:eastAsia="en-AU"/>
    </w:rPr>
  </w:style>
  <w:style w:type="paragraph" w:styleId="TableListBullet" w:customStyle="1">
    <w:name w:val="Table List Bullet"/>
    <w:basedOn w:val="Normal"/>
    <w:qFormat/>
    <w:rsid w:val="00443E41"/>
    <w:pPr>
      <w:numPr>
        <w:numId w:val="18"/>
      </w:numPr>
      <w:tabs>
        <w:tab w:val="clear" w:pos="284"/>
      </w:tabs>
      <w:spacing w:before="0" w:after="0" w:line="240" w:lineRule="auto"/>
      <w:ind w:left="527" w:hanging="357"/>
    </w:pPr>
    <w:rPr>
      <w:rFonts w:ascii="Calibri" w:hAnsi="Calibri" w:cstheme="minorBidi"/>
      <w:szCs w:val="24"/>
    </w:rPr>
  </w:style>
  <w:style w:type="table" w:styleId="ARATable11" w:customStyle="1">
    <w:name w:val="ARA Table11"/>
    <w:basedOn w:val="TableNormal"/>
    <w:next w:val="TableGrid"/>
    <w:rsid w:val="00443E41"/>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tblStylePr w:type="firstCol">
      <w:pPr>
        <w:wordWrap/>
        <w:jc w:val="center"/>
      </w:pPr>
      <w:rPr>
        <w:rFonts w:ascii="Arial" w:hAnsi="Arial"/>
        <w:b/>
        <w:sz w:val="20"/>
      </w:rPr>
    </w:tblStylePr>
    <w:tblStylePr w:type="band1Vert">
      <w:pPr>
        <w:wordWrap/>
        <w:spacing w:beforeLines="0" w:beforeAutospacing="0"/>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share.tafensw.edu.au/share/items/d0b458dc-3922-409d-b1fe-9a2f785f4a38/0/?attachment.uuid=aa9bb643-d101-45be-9b0f-533c4cc33ba1" TargetMode="External" Id="rId18" /><Relationship Type="http://schemas.openxmlformats.org/officeDocument/2006/relationships/footer" Target="footer5.xml" Id="rId26" /><Relationship Type="http://schemas.openxmlformats.org/officeDocument/2006/relationships/customXml" Target="../customXml/item3.xml" Id="rId3" /><Relationship Type="http://schemas.openxmlformats.org/officeDocument/2006/relationships/hyperlink" Target="https://share.tafensw.edu.au/share/items/b2d70104-4fec-40a3-84a4-695c33e4847a/0/?attachment.uuid=21fe7cc5-c95b-454e-a7f3-5abdd6ce808d"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share.tafensw.edu.au/share/logon.do?.page=searching.do?in%3DC1b145167-45e0-41ec-9f64-92af668e3e54%26q%3D%26type%3Dstandard%26sort%3Drank%26dr%3DAFTER%26page%3D1" TargetMode="External" Id="rId17" /><Relationship Type="http://schemas.openxmlformats.org/officeDocument/2006/relationships/header" Target="header5.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s://share.tafensw.edu.au/share/items/5f1cec7b-1d03-446a-85b7-edb42692c34e/0/?attachment.uuid=6b7e28d5-5226-450d-9ee8-b2567497512d"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4.xml" Id="rId23" /><Relationship Type="http://schemas.openxmlformats.org/officeDocument/2006/relationships/glossaryDocument" Target="glossary/document.xml" Id="rId28" /><Relationship Type="http://schemas.openxmlformats.org/officeDocument/2006/relationships/endnotes" Target="endnotes.xml" Id="rId10" /><Relationship Type="http://schemas.openxmlformats.org/officeDocument/2006/relationships/hyperlink" Target="https://share.tafensw.edu.au/share/items/b2d70104-4fec-40a3-84a4-695c33e4847a/0/?attachment.uuid=21fe7cc5-c95b-454e-a7f3-5abdd6ce808d"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share.tafensw.edu.au/share/items/744af7d4-a241-45e2-adb0-0e13f2fe4950/0/?attachment.uuid=01c3c87a-4599-48c2-91f0-68a00b5bbb4c" TargetMode="External" Id="rId22" /><Relationship Type="http://schemas.openxmlformats.org/officeDocument/2006/relationships/fontTable" Target="fontTable.xml" Id="rId27"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cintyre11\OneDrive%20-%20TAFE%20NSW\Jobs%20for%20AD%20Lead\Updated%20Assessment%20Templates\December%202022-Quick%20wins\Template%20Updates\Template%20styles_BM_202212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6BC4EA3254CBB9FC8BF75E6530E4F"/>
        <w:category>
          <w:name w:val="General"/>
          <w:gallery w:val="placeholder"/>
        </w:category>
        <w:types>
          <w:type w:val="bbPlcHdr"/>
        </w:types>
        <w:behaviors>
          <w:behavior w:val="content"/>
        </w:behaviors>
        <w:guid w:val="{C9F7B670-A7F1-4655-9E0C-91E4868A252A}"/>
      </w:docPartPr>
      <w:docPartBody>
        <w:p w:rsidR="00640A21" w:rsidRDefault="00BC60E3" w:rsidP="00BC60E3">
          <w:pPr>
            <w:pStyle w:val="67A6BC4EA3254CBB9FC8BF75E6530E4F1"/>
          </w:pPr>
          <w:r w:rsidRPr="000E46F6">
            <w:rPr>
              <w:color w:val="595959"/>
              <w:lang w:eastAsia="en-AU"/>
            </w:rPr>
            <w:t>[Insert reasonable adjustment strategies]</w:t>
          </w:r>
        </w:p>
      </w:docPartBody>
    </w:docPart>
    <w:docPart>
      <w:docPartPr>
        <w:name w:val="750D0B85B45D4F18B5340C21A8740167"/>
        <w:category>
          <w:name w:val="General"/>
          <w:gallery w:val="placeholder"/>
        </w:category>
        <w:types>
          <w:type w:val="bbPlcHdr"/>
        </w:types>
        <w:behaviors>
          <w:behavior w:val="content"/>
        </w:behaviors>
        <w:guid w:val="{E24372B3-FDB4-480B-A6DB-16B651ACAFE0}"/>
      </w:docPartPr>
      <w:docPartBody>
        <w:p w:rsidR="00640A21" w:rsidRDefault="00BC60E3" w:rsidP="00BC60E3">
          <w:pPr>
            <w:pStyle w:val="750D0B85B45D4F18B5340C21A87401671"/>
          </w:pPr>
          <w:r w:rsidRPr="00113D50">
            <w:rPr>
              <w:color w:val="595959"/>
              <w:lang w:eastAsia="en-AU"/>
            </w:rPr>
            <w:t>[Insert comments]</w:t>
          </w:r>
        </w:p>
      </w:docPartBody>
    </w:docPart>
    <w:docPart>
      <w:docPartPr>
        <w:name w:val="D0C6C36A51014FD9B1DFC9439754FD73"/>
        <w:category>
          <w:name w:val="General"/>
          <w:gallery w:val="placeholder"/>
        </w:category>
        <w:types>
          <w:type w:val="bbPlcHdr"/>
        </w:types>
        <w:behaviors>
          <w:behavior w:val="content"/>
        </w:behaviors>
        <w:guid w:val="{CAD03982-1EA3-453A-A76B-D84B5F98B1DA}"/>
      </w:docPartPr>
      <w:docPartBody>
        <w:p w:rsidR="00640A21" w:rsidRDefault="00BC60E3" w:rsidP="00BC60E3">
          <w:pPr>
            <w:pStyle w:val="D0C6C36A51014FD9B1DFC9439754FD731"/>
          </w:pPr>
          <w:r w:rsidRPr="00113D50">
            <w:rPr>
              <w:color w:val="595959"/>
              <w:lang w:eastAsia="en-AU"/>
            </w:rPr>
            <w:t>[Would you like to make any comments about this assessment?]</w:t>
          </w:r>
        </w:p>
      </w:docPartBody>
    </w:docPart>
    <w:docPart>
      <w:docPartPr>
        <w:name w:val="480D366D651843408185524EEE5AC53A"/>
        <w:category>
          <w:name w:val="General"/>
          <w:gallery w:val="placeholder"/>
        </w:category>
        <w:types>
          <w:type w:val="bbPlcHdr"/>
        </w:types>
        <w:behaviors>
          <w:behavior w:val="content"/>
        </w:behaviors>
        <w:guid w:val="{6C78BE79-6A38-4AA5-94FF-041252082B44}"/>
      </w:docPartPr>
      <w:docPartBody>
        <w:p w:rsidR="00640A21" w:rsidRDefault="00BC60E3" w:rsidP="00BC60E3">
          <w:pPr>
            <w:pStyle w:val="480D366D651843408185524EEE5AC53A1"/>
            <w:framePr w:wrap="around"/>
          </w:pPr>
          <w:r w:rsidRPr="00540288">
            <w:rPr>
              <w:color w:val="7F7F7F" w:themeColor="text1" w:themeTint="80"/>
            </w:rPr>
            <w:t>[Record your additional questions here]</w:t>
          </w:r>
        </w:p>
      </w:docPartBody>
    </w:docPart>
    <w:docPart>
      <w:docPartPr>
        <w:name w:val="2A9CED32F712479796D206AD40CB34BE"/>
        <w:category>
          <w:name w:val="General"/>
          <w:gallery w:val="placeholder"/>
        </w:category>
        <w:types>
          <w:type w:val="bbPlcHdr"/>
        </w:types>
        <w:behaviors>
          <w:behavior w:val="content"/>
        </w:behaviors>
        <w:guid w:val="{328E0A89-340F-4050-8E53-B5D8945751D6}"/>
      </w:docPartPr>
      <w:docPartBody>
        <w:p w:rsidR="00640A21" w:rsidRDefault="00BC60E3" w:rsidP="00BC60E3">
          <w:pPr>
            <w:pStyle w:val="2A9CED32F712479796D206AD40CB34BE1"/>
            <w:framePr w:wrap="around"/>
          </w:pPr>
          <w:r w:rsidRPr="00540288">
            <w:rPr>
              <w:color w:val="7F7F7F" w:themeColor="text1" w:themeTint="80"/>
            </w:rPr>
            <w:t>[Record the student response/s]</w:t>
          </w:r>
        </w:p>
      </w:docPartBody>
    </w:docPart>
    <w:docPart>
      <w:docPartPr>
        <w:name w:val="EBBF05D4E2A445859BDE0ADE5B45371D"/>
        <w:category>
          <w:name w:val="General"/>
          <w:gallery w:val="placeholder"/>
        </w:category>
        <w:types>
          <w:type w:val="bbPlcHdr"/>
        </w:types>
        <w:behaviors>
          <w:behavior w:val="content"/>
        </w:behaviors>
        <w:guid w:val="{0D1E7F75-7619-43D6-964C-F89CCA7E6FE3}"/>
      </w:docPartPr>
      <w:docPartBody>
        <w:p w:rsidR="00640A21" w:rsidRDefault="00BC60E3" w:rsidP="00BC60E3">
          <w:pPr>
            <w:pStyle w:val="EBBF05D4E2A445859BDE0ADE5B45371D1"/>
            <w:framePr w:wrap="around"/>
          </w:pPr>
          <w:r w:rsidRPr="00540288">
            <w:rPr>
              <w:color w:val="7F7F7F" w:themeColor="text1" w:themeTint="80"/>
            </w:rPr>
            <w:t>[Record your additional questions here]</w:t>
          </w:r>
        </w:p>
      </w:docPartBody>
    </w:docPart>
    <w:docPart>
      <w:docPartPr>
        <w:name w:val="68C88436459C4930A9BCB0BA37FFDDA3"/>
        <w:category>
          <w:name w:val="General"/>
          <w:gallery w:val="placeholder"/>
        </w:category>
        <w:types>
          <w:type w:val="bbPlcHdr"/>
        </w:types>
        <w:behaviors>
          <w:behavior w:val="content"/>
        </w:behaviors>
        <w:guid w:val="{D2D82556-BC82-4477-8E80-6780211EBBFD}"/>
      </w:docPartPr>
      <w:docPartBody>
        <w:p w:rsidR="00640A21" w:rsidRDefault="00BC60E3" w:rsidP="00BC60E3">
          <w:pPr>
            <w:pStyle w:val="68C88436459C4930A9BCB0BA37FFDDA31"/>
            <w:framePr w:wrap="around"/>
          </w:pPr>
          <w:r w:rsidRPr="00540288">
            <w:rPr>
              <w:color w:val="7F7F7F" w:themeColor="text1" w:themeTint="80"/>
            </w:rPr>
            <w:t>[Record the student response/s]</w:t>
          </w:r>
        </w:p>
      </w:docPartBody>
    </w:docPart>
    <w:docPart>
      <w:docPartPr>
        <w:name w:val="AB5C8096D6A648979C3487FDB3DB0EC3"/>
        <w:category>
          <w:name w:val="General"/>
          <w:gallery w:val="placeholder"/>
        </w:category>
        <w:types>
          <w:type w:val="bbPlcHdr"/>
        </w:types>
        <w:behaviors>
          <w:behavior w:val="content"/>
        </w:behaviors>
        <w:guid w:val="{E3CD134F-53E8-441D-8EE1-7E03643E6E15}"/>
      </w:docPartPr>
      <w:docPartBody>
        <w:p w:rsidR="00640A21" w:rsidRDefault="00BC60E3" w:rsidP="00BC60E3">
          <w:pPr>
            <w:pStyle w:val="AB5C8096D6A648979C3487FDB3DB0EC31"/>
            <w:framePr w:wrap="around"/>
          </w:pPr>
          <w:r w:rsidRPr="00540288">
            <w:rPr>
              <w:color w:val="7F7F7F" w:themeColor="text1" w:themeTint="80"/>
            </w:rPr>
            <w:t>[Record your additional questions here]</w:t>
          </w:r>
        </w:p>
      </w:docPartBody>
    </w:docPart>
    <w:docPart>
      <w:docPartPr>
        <w:name w:val="4AA1AB7D4E5F4E6B9CF09E818E87717F"/>
        <w:category>
          <w:name w:val="General"/>
          <w:gallery w:val="placeholder"/>
        </w:category>
        <w:types>
          <w:type w:val="bbPlcHdr"/>
        </w:types>
        <w:behaviors>
          <w:behavior w:val="content"/>
        </w:behaviors>
        <w:guid w:val="{452BEA89-21FA-4A96-96C3-89BAADE2D51B}"/>
      </w:docPartPr>
      <w:docPartBody>
        <w:p w:rsidR="00640A21" w:rsidRDefault="00BC60E3" w:rsidP="00BC60E3">
          <w:pPr>
            <w:pStyle w:val="4AA1AB7D4E5F4E6B9CF09E818E87717F1"/>
            <w:framePr w:wrap="around"/>
          </w:pPr>
          <w:r w:rsidRPr="00540288">
            <w:rPr>
              <w:color w:val="7F7F7F" w:themeColor="text1" w:themeTint="80"/>
            </w:rPr>
            <w:t>[Record the student response/s]</w:t>
          </w:r>
        </w:p>
      </w:docPartBody>
    </w:docPart>
    <w:docPart>
      <w:docPartPr>
        <w:name w:val="F46F20EAE60C4FD9ABD33D4D5CB15726"/>
        <w:category>
          <w:name w:val="General"/>
          <w:gallery w:val="placeholder"/>
        </w:category>
        <w:types>
          <w:type w:val="bbPlcHdr"/>
        </w:types>
        <w:behaviors>
          <w:behavior w:val="content"/>
        </w:behaviors>
        <w:guid w:val="{A3FD24B1-CAEF-491F-98AD-CBDC43308AAD}"/>
      </w:docPartPr>
      <w:docPartBody>
        <w:p w:rsidR="00BC60E3" w:rsidRDefault="00DE57AD" w:rsidP="00DE57AD">
          <w:pPr>
            <w:pStyle w:val="F46F20EAE60C4FD9ABD33D4D5CB15726"/>
          </w:pPr>
          <w:r>
            <w:rPr>
              <w:rStyle w:val="PlaceholderText"/>
            </w:rPr>
            <w:t>Choose an item.</w:t>
          </w:r>
        </w:p>
      </w:docPartBody>
    </w:docPart>
    <w:docPart>
      <w:docPartPr>
        <w:name w:val="F013CAF7D4AF403DB395FC1FBC48E690"/>
        <w:category>
          <w:name w:val="General"/>
          <w:gallery w:val="placeholder"/>
        </w:category>
        <w:types>
          <w:type w:val="bbPlcHdr"/>
        </w:types>
        <w:behaviors>
          <w:behavior w:val="content"/>
        </w:behaviors>
        <w:guid w:val="{04771FDE-9E8A-49A7-A9D9-358262917595}"/>
      </w:docPartPr>
      <w:docPartBody>
        <w:p w:rsidR="002E78A7" w:rsidRDefault="00BC60E3" w:rsidP="00BC60E3">
          <w:pPr>
            <w:pStyle w:val="F013CAF7D4AF403DB395FC1FBC48E6901"/>
          </w:pPr>
          <w:r w:rsidRPr="00540288">
            <w:rPr>
              <w:color w:val="7F7F7F" w:themeColor="text1" w:themeTint="80"/>
            </w:rPr>
            <w:t>[</w:t>
          </w:r>
          <w:r>
            <w:rPr>
              <w:color w:val="7F7F7F" w:themeColor="text1" w:themeTint="80"/>
            </w:rPr>
            <w:t>Video link</w:t>
          </w:r>
          <w:r w:rsidRPr="00540288">
            <w:rPr>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AD"/>
    <w:rsid w:val="002E78A7"/>
    <w:rsid w:val="002F574F"/>
    <w:rsid w:val="00640A21"/>
    <w:rsid w:val="00782BF7"/>
    <w:rsid w:val="00822822"/>
    <w:rsid w:val="008B148D"/>
    <w:rsid w:val="0092795F"/>
    <w:rsid w:val="00A836B0"/>
    <w:rsid w:val="00B807F6"/>
    <w:rsid w:val="00BC60E3"/>
    <w:rsid w:val="00DE57AD"/>
    <w:rsid w:val="00F255E7"/>
    <w:rsid w:val="00FB34D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60E3"/>
    <w:rPr>
      <w:color w:val="808080"/>
    </w:rPr>
  </w:style>
  <w:style w:type="paragraph" w:customStyle="1" w:styleId="F013CAF7D4AF403DB395FC1FBC48E6901">
    <w:name w:val="F013CAF7D4AF403DB395FC1FBC48E6901"/>
    <w:rsid w:val="00BC60E3"/>
    <w:pPr>
      <w:tabs>
        <w:tab w:val="left" w:pos="284"/>
      </w:tabs>
      <w:spacing w:before="120" w:after="120" w:line="300" w:lineRule="auto"/>
    </w:pPr>
    <w:rPr>
      <w:rFonts w:eastAsiaTheme="minorHAnsi" w:cstheme="minorHAnsi"/>
      <w:sz w:val="24"/>
      <w:szCs w:val="20"/>
      <w:lang w:eastAsia="en-US"/>
    </w:rPr>
  </w:style>
  <w:style w:type="paragraph" w:customStyle="1" w:styleId="480D366D651843408185524EEE5AC53A1">
    <w:name w:val="480D366D651843408185524EEE5AC53A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F46F20EAE60C4FD9ABD33D4D5CB15726">
    <w:name w:val="F46F20EAE60C4FD9ABD33D4D5CB15726"/>
    <w:rsid w:val="00DE57AD"/>
  </w:style>
  <w:style w:type="paragraph" w:customStyle="1" w:styleId="2A9CED32F712479796D206AD40CB34BE1">
    <w:name w:val="2A9CED32F712479796D206AD40CB34BE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EBBF05D4E2A445859BDE0ADE5B45371D1">
    <w:name w:val="EBBF05D4E2A445859BDE0ADE5B45371D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68C88436459C4930A9BCB0BA37FFDDA31">
    <w:name w:val="68C88436459C4930A9BCB0BA37FFDDA3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AB5C8096D6A648979C3487FDB3DB0EC31">
    <w:name w:val="AB5C8096D6A648979C3487FDB3DB0EC3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4AA1AB7D4E5F4E6B9CF09E818E87717F1">
    <w:name w:val="4AA1AB7D4E5F4E6B9CF09E818E87717F1"/>
    <w:rsid w:val="00BC60E3"/>
    <w:pPr>
      <w:framePr w:w="8789" w:h="1134" w:vSpace="113" w:wrap="around" w:vAnchor="text" w:hAnchor="margin" w:xAlign="center" w:y="1"/>
      <w:pBdr>
        <w:top w:val="single" w:sz="8" w:space="6" w:color="4472C4" w:themeColor="accent1"/>
        <w:left w:val="single" w:sz="8" w:space="4" w:color="4472C4" w:themeColor="accent1"/>
        <w:bottom w:val="single" w:sz="8" w:space="6" w:color="4472C4" w:themeColor="accent1"/>
        <w:right w:val="single" w:sz="8" w:space="4" w:color="4472C4" w:themeColor="accent1"/>
      </w:pBdr>
      <w:spacing w:after="120" w:line="276" w:lineRule="auto"/>
    </w:pPr>
    <w:rPr>
      <w:rFonts w:eastAsiaTheme="minorHAnsi" w:cstheme="minorHAnsi"/>
      <w:sz w:val="24"/>
      <w:szCs w:val="24"/>
      <w:lang w:eastAsia="en-US"/>
    </w:rPr>
  </w:style>
  <w:style w:type="paragraph" w:customStyle="1" w:styleId="67A6BC4EA3254CBB9FC8BF75E6530E4F1">
    <w:name w:val="67A6BC4EA3254CBB9FC8BF75E6530E4F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 w:type="paragraph" w:customStyle="1" w:styleId="750D0B85B45D4F18B5340C21A87401671">
    <w:name w:val="750D0B85B45D4F18B5340C21A8740167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 w:type="paragraph" w:customStyle="1" w:styleId="D0C6C36A51014FD9B1DFC9439754FD731">
    <w:name w:val="D0C6C36A51014FD9B1DFC9439754FD731"/>
    <w:rsid w:val="00BC60E3"/>
    <w:pPr>
      <w:keepLines/>
      <w:pBdr>
        <w:top w:val="single" w:sz="8" w:space="6" w:color="4472C4" w:themeColor="accent1"/>
        <w:left w:val="single" w:sz="8" w:space="6" w:color="4472C4" w:themeColor="accent1"/>
        <w:bottom w:val="single" w:sz="8" w:space="6" w:color="4472C4" w:themeColor="accent1"/>
        <w:right w:val="single" w:sz="8" w:space="6" w:color="4472C4" w:themeColor="accent1"/>
      </w:pBdr>
      <w:spacing w:after="120" w:line="264" w:lineRule="auto"/>
      <w:ind w:left="170" w:right="170"/>
    </w:pPr>
    <w:rPr>
      <w:rFonts w:ascii="Calibri" w:hAnsi="Calibri" w:cs="Arial"/>
      <w:kern w:val="22"/>
      <w:sz w:val="24"/>
      <w:szCs w:val="16"/>
      <w:lang w:eastAsia="en-US"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9c4671-a0ca-4f27-a0e5-c5a8a7bd822a">
      <Terms xmlns="http://schemas.microsoft.com/office/infopath/2007/PartnerControls"/>
    </lcf76f155ced4ddcb4097134ff3c332f>
    <TaxCatchAll xmlns="acc2041f-1819-419a-b74a-5c0cb19cee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BBC5BCB7174448B649751F21864B8C" ma:contentTypeVersion="12" ma:contentTypeDescription="Create a new document." ma:contentTypeScope="" ma:versionID="9d71af94c6290b75e809750c66e8c030">
  <xsd:schema xmlns:xsd="http://www.w3.org/2001/XMLSchema" xmlns:xs="http://www.w3.org/2001/XMLSchema" xmlns:p="http://schemas.microsoft.com/office/2006/metadata/properties" xmlns:ns2="4b9c4671-a0ca-4f27-a0e5-c5a8a7bd822a" xmlns:ns3="acc2041f-1819-419a-b74a-5c0cb19ceeab" targetNamespace="http://schemas.microsoft.com/office/2006/metadata/properties" ma:root="true" ma:fieldsID="5c8123b25b276f7741166d5fd3fc76ea" ns2:_="" ns3:_="">
    <xsd:import namespace="4b9c4671-a0ca-4f27-a0e5-c5a8a7bd822a"/>
    <xsd:import namespace="acc2041f-1819-419a-b74a-5c0cb19cee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c4671-a0ca-4f27-a0e5-c5a8a7bd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c2041f-1819-419a-b74a-5c0cb19ceea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a7c174-2a1f-4252-917d-efad7e588e99}" ma:internalName="TaxCatchAll" ma:showField="CatchAllData" ma:web="acc2041f-1819-419a-b74a-5c0cb19ce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23CEB35C-7862-457C-BEEB-107EE9866359}"/>
</file>

<file path=customXml/itemProps4.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Template styles_BM_20221219</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Unit Code_AE_Sk_#of#</dc:title>
  <dc:subject/>
  <dc:creator/>
  <keywords/>
  <dc:description>The content in this document is copyright © TAFE NSW 2023.
Generated by the Product Creation System system (developed by Marc Fearby).</dc:description>
  <lastModifiedBy>Tiana Zou</lastModifiedBy>
  <revision>2</revision>
  <dcterms:created xsi:type="dcterms:W3CDTF">2023-01-19T03:12:00.0000000Z</dcterms:created>
  <dcterms:modified xsi:type="dcterms:W3CDTF">2024-03-07T08:00:05.2746887Z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0x0101003FBBC5BCB7174448B649751F21864B8C</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Qualification Release">
    <vt:lpwstr>4</vt:lpwstr>
  </property>
  <property fmtid="{D5CDD505-2E9C-101B-9397-08002B2CF9AE}" pid="11" name="Unit Release">
    <vt:lpwstr>1, 1, 1</vt:lpwstr>
  </property>
  <property fmtid="{D5CDD505-2E9C-101B-9397-08002B2CF9AE}" pid="12" name="MediaServiceImageTags">
    <vt:lpwstr/>
  </property>
</Properties>
</file>